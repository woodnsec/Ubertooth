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F87E3" w14:textId="77777777" w:rsidR="00E81978" w:rsidRDefault="00A30A09">
      <w:pPr>
        <w:pStyle w:val="Title"/>
      </w:pPr>
      <w:sdt>
        <w:sdtPr>
          <w:alias w:val="Title:"/>
          <w:tag w:val="Title:"/>
          <w:id w:val="726351117"/>
          <w:placeholder>
            <w:docPart w:val="FC2AAE8D8F5A4CD78C9E3D61AC48EB4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B37CB">
            <w:t>Wearable Device Security: Hacking Wearables</w:t>
          </w:r>
        </w:sdtContent>
      </w:sdt>
    </w:p>
    <w:p w14:paraId="0DFD0D7F" w14:textId="77777777" w:rsidR="00B823AA" w:rsidRDefault="00AB37CB" w:rsidP="00B823AA">
      <w:pPr>
        <w:pStyle w:val="Title2"/>
      </w:pPr>
      <w:r>
        <w:t>Nate Wood</w:t>
      </w:r>
    </w:p>
    <w:p w14:paraId="3FFB888B" w14:textId="77777777" w:rsidR="008A6DAE" w:rsidRDefault="00AB37CB" w:rsidP="00250EC1">
      <w:pPr>
        <w:pStyle w:val="Title2"/>
      </w:pPr>
      <w:r>
        <w:t>University of Nebraska at Omaha</w:t>
      </w:r>
    </w:p>
    <w:p w14:paraId="2FB21A4F" w14:textId="77777777" w:rsidR="00250EC1" w:rsidRDefault="00250EC1">
      <w:r>
        <w:br w:type="page"/>
      </w:r>
    </w:p>
    <w:sdt>
      <w:sdtPr>
        <w:rPr>
          <w:rFonts w:asciiTheme="minorHAnsi" w:eastAsiaTheme="minorEastAsia" w:hAnsiTheme="minorHAnsi" w:cstheme="minorBidi"/>
          <w:b w:val="0"/>
          <w:szCs w:val="24"/>
        </w:rPr>
        <w:id w:val="1349054388"/>
        <w:docPartObj>
          <w:docPartGallery w:val="Table of Contents"/>
          <w:docPartUnique/>
        </w:docPartObj>
      </w:sdtPr>
      <w:sdtEndPr>
        <w:rPr>
          <w:bCs/>
          <w:noProof/>
        </w:rPr>
      </w:sdtEndPr>
      <w:sdtContent>
        <w:p w14:paraId="5EA80C0F" w14:textId="77777777" w:rsidR="008A6DAE" w:rsidRDefault="008A6DAE" w:rsidP="008A6DAE">
          <w:pPr>
            <w:pStyle w:val="TOCHeading"/>
          </w:pPr>
          <w:r>
            <w:t>Tabl</w:t>
          </w:r>
          <w:bookmarkStart w:id="0" w:name="_GoBack"/>
          <w:bookmarkEnd w:id="0"/>
          <w:r>
            <w:t>e of Contents</w:t>
          </w:r>
        </w:p>
        <w:p w14:paraId="697A08B7" w14:textId="3247DAB1" w:rsidR="00FD392D" w:rsidRDefault="008A6DAE">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480827147" w:history="1">
            <w:r w:rsidR="00FD392D" w:rsidRPr="008544BB">
              <w:rPr>
                <w:rStyle w:val="Hyperlink"/>
                <w:noProof/>
              </w:rPr>
              <w:t>Wearable Device Security: Hacking Wearables</w:t>
            </w:r>
            <w:r w:rsidR="00FD392D">
              <w:rPr>
                <w:noProof/>
                <w:webHidden/>
              </w:rPr>
              <w:tab/>
            </w:r>
            <w:r w:rsidR="00FD392D">
              <w:rPr>
                <w:noProof/>
                <w:webHidden/>
              </w:rPr>
              <w:fldChar w:fldCharType="begin"/>
            </w:r>
            <w:r w:rsidR="00FD392D">
              <w:rPr>
                <w:noProof/>
                <w:webHidden/>
              </w:rPr>
              <w:instrText xml:space="preserve"> PAGEREF _Toc480827147 \h </w:instrText>
            </w:r>
            <w:r w:rsidR="00FD392D">
              <w:rPr>
                <w:noProof/>
                <w:webHidden/>
              </w:rPr>
            </w:r>
            <w:r w:rsidR="00FD392D">
              <w:rPr>
                <w:noProof/>
                <w:webHidden/>
              </w:rPr>
              <w:fldChar w:fldCharType="separate"/>
            </w:r>
            <w:r w:rsidR="00FD392D">
              <w:rPr>
                <w:noProof/>
                <w:webHidden/>
              </w:rPr>
              <w:t>3</w:t>
            </w:r>
            <w:r w:rsidR="00FD392D">
              <w:rPr>
                <w:noProof/>
                <w:webHidden/>
              </w:rPr>
              <w:fldChar w:fldCharType="end"/>
            </w:r>
          </w:hyperlink>
        </w:p>
        <w:p w14:paraId="09AD44F4" w14:textId="36F88388" w:rsidR="00FD392D" w:rsidRDefault="00FD392D">
          <w:pPr>
            <w:pStyle w:val="TOC2"/>
            <w:tabs>
              <w:tab w:val="right" w:leader="dot" w:pos="9350"/>
            </w:tabs>
            <w:rPr>
              <w:noProof/>
              <w:kern w:val="0"/>
              <w:sz w:val="22"/>
              <w:szCs w:val="22"/>
              <w:lang w:eastAsia="en-US"/>
            </w:rPr>
          </w:pPr>
          <w:hyperlink w:anchor="_Toc480827148" w:history="1">
            <w:r w:rsidRPr="008544BB">
              <w:rPr>
                <w:rStyle w:val="Hyperlink"/>
                <w:noProof/>
              </w:rPr>
              <w:t>Introduction</w:t>
            </w:r>
            <w:r>
              <w:rPr>
                <w:noProof/>
                <w:webHidden/>
              </w:rPr>
              <w:tab/>
            </w:r>
            <w:r>
              <w:rPr>
                <w:noProof/>
                <w:webHidden/>
              </w:rPr>
              <w:fldChar w:fldCharType="begin"/>
            </w:r>
            <w:r>
              <w:rPr>
                <w:noProof/>
                <w:webHidden/>
              </w:rPr>
              <w:instrText xml:space="preserve"> PAGEREF _Toc480827148 \h </w:instrText>
            </w:r>
            <w:r>
              <w:rPr>
                <w:noProof/>
                <w:webHidden/>
              </w:rPr>
            </w:r>
            <w:r>
              <w:rPr>
                <w:noProof/>
                <w:webHidden/>
              </w:rPr>
              <w:fldChar w:fldCharType="separate"/>
            </w:r>
            <w:r>
              <w:rPr>
                <w:noProof/>
                <w:webHidden/>
              </w:rPr>
              <w:t>3</w:t>
            </w:r>
            <w:r>
              <w:rPr>
                <w:noProof/>
                <w:webHidden/>
              </w:rPr>
              <w:fldChar w:fldCharType="end"/>
            </w:r>
          </w:hyperlink>
        </w:p>
        <w:p w14:paraId="573AEA67" w14:textId="68DEBB0E" w:rsidR="00FD392D" w:rsidRDefault="00FD392D">
          <w:pPr>
            <w:pStyle w:val="TOC2"/>
            <w:tabs>
              <w:tab w:val="right" w:leader="dot" w:pos="9350"/>
            </w:tabs>
            <w:rPr>
              <w:noProof/>
              <w:kern w:val="0"/>
              <w:sz w:val="22"/>
              <w:szCs w:val="22"/>
              <w:lang w:eastAsia="en-US"/>
            </w:rPr>
          </w:pPr>
          <w:hyperlink w:anchor="_Toc480827149" w:history="1">
            <w:r w:rsidRPr="008544BB">
              <w:rPr>
                <w:rStyle w:val="Hyperlink"/>
                <w:noProof/>
              </w:rPr>
              <w:t>Bluetooth Low Energy (BLE)</w:t>
            </w:r>
            <w:r>
              <w:rPr>
                <w:noProof/>
                <w:webHidden/>
              </w:rPr>
              <w:tab/>
            </w:r>
            <w:r>
              <w:rPr>
                <w:noProof/>
                <w:webHidden/>
              </w:rPr>
              <w:fldChar w:fldCharType="begin"/>
            </w:r>
            <w:r>
              <w:rPr>
                <w:noProof/>
                <w:webHidden/>
              </w:rPr>
              <w:instrText xml:space="preserve"> PAGEREF _Toc480827149 \h </w:instrText>
            </w:r>
            <w:r>
              <w:rPr>
                <w:noProof/>
                <w:webHidden/>
              </w:rPr>
            </w:r>
            <w:r>
              <w:rPr>
                <w:noProof/>
                <w:webHidden/>
              </w:rPr>
              <w:fldChar w:fldCharType="separate"/>
            </w:r>
            <w:r>
              <w:rPr>
                <w:noProof/>
                <w:webHidden/>
              </w:rPr>
              <w:t>3</w:t>
            </w:r>
            <w:r>
              <w:rPr>
                <w:noProof/>
                <w:webHidden/>
              </w:rPr>
              <w:fldChar w:fldCharType="end"/>
            </w:r>
          </w:hyperlink>
        </w:p>
        <w:p w14:paraId="0A3F603E" w14:textId="732446D9" w:rsidR="00FD392D" w:rsidRDefault="00FD392D">
          <w:pPr>
            <w:pStyle w:val="TOC3"/>
            <w:tabs>
              <w:tab w:val="right" w:leader="dot" w:pos="9350"/>
            </w:tabs>
            <w:rPr>
              <w:noProof/>
              <w:kern w:val="0"/>
              <w:sz w:val="22"/>
              <w:szCs w:val="22"/>
              <w:lang w:eastAsia="en-US"/>
            </w:rPr>
          </w:pPr>
          <w:hyperlink w:anchor="_Toc480827150" w:history="1">
            <w:r w:rsidRPr="008544BB">
              <w:rPr>
                <w:rStyle w:val="Hyperlink"/>
                <w:noProof/>
              </w:rPr>
              <w:t>Pairing and encryption with BLE</w:t>
            </w:r>
            <w:r>
              <w:rPr>
                <w:noProof/>
                <w:webHidden/>
              </w:rPr>
              <w:tab/>
            </w:r>
            <w:r>
              <w:rPr>
                <w:noProof/>
                <w:webHidden/>
              </w:rPr>
              <w:fldChar w:fldCharType="begin"/>
            </w:r>
            <w:r>
              <w:rPr>
                <w:noProof/>
                <w:webHidden/>
              </w:rPr>
              <w:instrText xml:space="preserve"> PAGEREF _Toc480827150 \h </w:instrText>
            </w:r>
            <w:r>
              <w:rPr>
                <w:noProof/>
                <w:webHidden/>
              </w:rPr>
            </w:r>
            <w:r>
              <w:rPr>
                <w:noProof/>
                <w:webHidden/>
              </w:rPr>
              <w:fldChar w:fldCharType="separate"/>
            </w:r>
            <w:r>
              <w:rPr>
                <w:noProof/>
                <w:webHidden/>
              </w:rPr>
              <w:t>3</w:t>
            </w:r>
            <w:r>
              <w:rPr>
                <w:noProof/>
                <w:webHidden/>
              </w:rPr>
              <w:fldChar w:fldCharType="end"/>
            </w:r>
          </w:hyperlink>
        </w:p>
        <w:p w14:paraId="3C5BD070" w14:textId="21F2C46C" w:rsidR="00FD392D" w:rsidRDefault="00FD392D">
          <w:pPr>
            <w:pStyle w:val="TOC3"/>
            <w:tabs>
              <w:tab w:val="right" w:leader="dot" w:pos="9350"/>
            </w:tabs>
            <w:rPr>
              <w:noProof/>
              <w:kern w:val="0"/>
              <w:sz w:val="22"/>
              <w:szCs w:val="22"/>
              <w:lang w:eastAsia="en-US"/>
            </w:rPr>
          </w:pPr>
          <w:hyperlink w:anchor="_Toc480827151" w:history="1">
            <w:r w:rsidRPr="008544BB">
              <w:rPr>
                <w:rStyle w:val="Hyperlink"/>
                <w:noProof/>
              </w:rPr>
              <w:t>BLE Frequency Hopping</w:t>
            </w:r>
            <w:r>
              <w:rPr>
                <w:noProof/>
                <w:webHidden/>
              </w:rPr>
              <w:tab/>
            </w:r>
            <w:r>
              <w:rPr>
                <w:noProof/>
                <w:webHidden/>
              </w:rPr>
              <w:fldChar w:fldCharType="begin"/>
            </w:r>
            <w:r>
              <w:rPr>
                <w:noProof/>
                <w:webHidden/>
              </w:rPr>
              <w:instrText xml:space="preserve"> PAGEREF _Toc480827151 \h </w:instrText>
            </w:r>
            <w:r>
              <w:rPr>
                <w:noProof/>
                <w:webHidden/>
              </w:rPr>
            </w:r>
            <w:r>
              <w:rPr>
                <w:noProof/>
                <w:webHidden/>
              </w:rPr>
              <w:fldChar w:fldCharType="separate"/>
            </w:r>
            <w:r>
              <w:rPr>
                <w:noProof/>
                <w:webHidden/>
              </w:rPr>
              <w:t>4</w:t>
            </w:r>
            <w:r>
              <w:rPr>
                <w:noProof/>
                <w:webHidden/>
              </w:rPr>
              <w:fldChar w:fldCharType="end"/>
            </w:r>
          </w:hyperlink>
        </w:p>
        <w:p w14:paraId="29582F15" w14:textId="7C0E5496" w:rsidR="00FD392D" w:rsidRDefault="00FD392D">
          <w:pPr>
            <w:pStyle w:val="TOC3"/>
            <w:tabs>
              <w:tab w:val="right" w:leader="dot" w:pos="9350"/>
            </w:tabs>
            <w:rPr>
              <w:noProof/>
              <w:kern w:val="0"/>
              <w:sz w:val="22"/>
              <w:szCs w:val="22"/>
              <w:lang w:eastAsia="en-US"/>
            </w:rPr>
          </w:pPr>
          <w:hyperlink w:anchor="_Toc480827152" w:history="1">
            <w:r w:rsidRPr="008544BB">
              <w:rPr>
                <w:rStyle w:val="Hyperlink"/>
                <w:noProof/>
              </w:rPr>
              <w:t>Bypassing the encryption of BLE.</w:t>
            </w:r>
            <w:r>
              <w:rPr>
                <w:noProof/>
                <w:webHidden/>
              </w:rPr>
              <w:tab/>
            </w:r>
            <w:r>
              <w:rPr>
                <w:noProof/>
                <w:webHidden/>
              </w:rPr>
              <w:fldChar w:fldCharType="begin"/>
            </w:r>
            <w:r>
              <w:rPr>
                <w:noProof/>
                <w:webHidden/>
              </w:rPr>
              <w:instrText xml:space="preserve"> PAGEREF _Toc480827152 \h </w:instrText>
            </w:r>
            <w:r>
              <w:rPr>
                <w:noProof/>
                <w:webHidden/>
              </w:rPr>
            </w:r>
            <w:r>
              <w:rPr>
                <w:noProof/>
                <w:webHidden/>
              </w:rPr>
              <w:fldChar w:fldCharType="separate"/>
            </w:r>
            <w:r>
              <w:rPr>
                <w:noProof/>
                <w:webHidden/>
              </w:rPr>
              <w:t>6</w:t>
            </w:r>
            <w:r>
              <w:rPr>
                <w:noProof/>
                <w:webHidden/>
              </w:rPr>
              <w:fldChar w:fldCharType="end"/>
            </w:r>
          </w:hyperlink>
        </w:p>
        <w:p w14:paraId="3712FCAA" w14:textId="784E96B8" w:rsidR="00FD392D" w:rsidRDefault="00FD392D">
          <w:pPr>
            <w:pStyle w:val="TOC2"/>
            <w:tabs>
              <w:tab w:val="right" w:leader="dot" w:pos="9350"/>
            </w:tabs>
            <w:rPr>
              <w:noProof/>
              <w:kern w:val="0"/>
              <w:sz w:val="22"/>
              <w:szCs w:val="22"/>
              <w:lang w:eastAsia="en-US"/>
            </w:rPr>
          </w:pPr>
          <w:hyperlink w:anchor="_Toc480827153" w:history="1">
            <w:r w:rsidRPr="008544BB">
              <w:rPr>
                <w:rStyle w:val="Hyperlink"/>
                <w:noProof/>
              </w:rPr>
              <w:t>Ubertooth technical specifications.</w:t>
            </w:r>
            <w:r>
              <w:rPr>
                <w:noProof/>
                <w:webHidden/>
              </w:rPr>
              <w:tab/>
            </w:r>
            <w:r>
              <w:rPr>
                <w:noProof/>
                <w:webHidden/>
              </w:rPr>
              <w:fldChar w:fldCharType="begin"/>
            </w:r>
            <w:r>
              <w:rPr>
                <w:noProof/>
                <w:webHidden/>
              </w:rPr>
              <w:instrText xml:space="preserve"> PAGEREF _Toc480827153 \h </w:instrText>
            </w:r>
            <w:r>
              <w:rPr>
                <w:noProof/>
                <w:webHidden/>
              </w:rPr>
            </w:r>
            <w:r>
              <w:rPr>
                <w:noProof/>
                <w:webHidden/>
              </w:rPr>
              <w:fldChar w:fldCharType="separate"/>
            </w:r>
            <w:r>
              <w:rPr>
                <w:noProof/>
                <w:webHidden/>
              </w:rPr>
              <w:t>7</w:t>
            </w:r>
            <w:r>
              <w:rPr>
                <w:noProof/>
                <w:webHidden/>
              </w:rPr>
              <w:fldChar w:fldCharType="end"/>
            </w:r>
          </w:hyperlink>
        </w:p>
        <w:p w14:paraId="6E73DCE6" w14:textId="05672D8A" w:rsidR="00FD392D" w:rsidRDefault="00FD392D">
          <w:pPr>
            <w:pStyle w:val="TOC2"/>
            <w:tabs>
              <w:tab w:val="right" w:leader="dot" w:pos="9350"/>
            </w:tabs>
            <w:rPr>
              <w:noProof/>
              <w:kern w:val="0"/>
              <w:sz w:val="22"/>
              <w:szCs w:val="22"/>
              <w:lang w:eastAsia="en-US"/>
            </w:rPr>
          </w:pPr>
          <w:hyperlink w:anchor="_Toc480827154" w:history="1">
            <w:r w:rsidRPr="008544BB">
              <w:rPr>
                <w:rStyle w:val="Hyperlink"/>
                <w:noProof/>
              </w:rPr>
              <w:t>Mitigation and Prevention</w:t>
            </w:r>
            <w:r>
              <w:rPr>
                <w:noProof/>
                <w:webHidden/>
              </w:rPr>
              <w:tab/>
            </w:r>
            <w:r>
              <w:rPr>
                <w:noProof/>
                <w:webHidden/>
              </w:rPr>
              <w:fldChar w:fldCharType="begin"/>
            </w:r>
            <w:r>
              <w:rPr>
                <w:noProof/>
                <w:webHidden/>
              </w:rPr>
              <w:instrText xml:space="preserve"> PAGEREF _Toc480827154 \h </w:instrText>
            </w:r>
            <w:r>
              <w:rPr>
                <w:noProof/>
                <w:webHidden/>
              </w:rPr>
            </w:r>
            <w:r>
              <w:rPr>
                <w:noProof/>
                <w:webHidden/>
              </w:rPr>
              <w:fldChar w:fldCharType="separate"/>
            </w:r>
            <w:r>
              <w:rPr>
                <w:noProof/>
                <w:webHidden/>
              </w:rPr>
              <w:t>7</w:t>
            </w:r>
            <w:r>
              <w:rPr>
                <w:noProof/>
                <w:webHidden/>
              </w:rPr>
              <w:fldChar w:fldCharType="end"/>
            </w:r>
          </w:hyperlink>
        </w:p>
        <w:p w14:paraId="6DEE46E8" w14:textId="15C8D5FF" w:rsidR="00FD392D" w:rsidRDefault="00FD392D">
          <w:pPr>
            <w:pStyle w:val="TOC2"/>
            <w:tabs>
              <w:tab w:val="right" w:leader="dot" w:pos="9350"/>
            </w:tabs>
            <w:rPr>
              <w:noProof/>
              <w:kern w:val="0"/>
              <w:sz w:val="22"/>
              <w:szCs w:val="22"/>
              <w:lang w:eastAsia="en-US"/>
            </w:rPr>
          </w:pPr>
          <w:hyperlink w:anchor="_Toc480827155" w:history="1">
            <w:r w:rsidRPr="008544BB">
              <w:rPr>
                <w:rStyle w:val="Hyperlink"/>
                <w:noProof/>
              </w:rPr>
              <w:t>Application of research.</w:t>
            </w:r>
            <w:r>
              <w:rPr>
                <w:noProof/>
                <w:webHidden/>
              </w:rPr>
              <w:tab/>
            </w:r>
            <w:r>
              <w:rPr>
                <w:noProof/>
                <w:webHidden/>
              </w:rPr>
              <w:fldChar w:fldCharType="begin"/>
            </w:r>
            <w:r>
              <w:rPr>
                <w:noProof/>
                <w:webHidden/>
              </w:rPr>
              <w:instrText xml:space="preserve"> PAGEREF _Toc480827155 \h </w:instrText>
            </w:r>
            <w:r>
              <w:rPr>
                <w:noProof/>
                <w:webHidden/>
              </w:rPr>
            </w:r>
            <w:r>
              <w:rPr>
                <w:noProof/>
                <w:webHidden/>
              </w:rPr>
              <w:fldChar w:fldCharType="separate"/>
            </w:r>
            <w:r>
              <w:rPr>
                <w:noProof/>
                <w:webHidden/>
              </w:rPr>
              <w:t>7</w:t>
            </w:r>
            <w:r>
              <w:rPr>
                <w:noProof/>
                <w:webHidden/>
              </w:rPr>
              <w:fldChar w:fldCharType="end"/>
            </w:r>
          </w:hyperlink>
        </w:p>
        <w:p w14:paraId="69232D16" w14:textId="7AC9618D" w:rsidR="00FD392D" w:rsidRDefault="00FD392D">
          <w:pPr>
            <w:pStyle w:val="TOC3"/>
            <w:tabs>
              <w:tab w:val="right" w:leader="dot" w:pos="9350"/>
            </w:tabs>
            <w:rPr>
              <w:noProof/>
              <w:kern w:val="0"/>
              <w:sz w:val="22"/>
              <w:szCs w:val="22"/>
              <w:lang w:eastAsia="en-US"/>
            </w:rPr>
          </w:pPr>
          <w:hyperlink w:anchor="_Toc480827156" w:history="1">
            <w:r w:rsidRPr="008544BB">
              <w:rPr>
                <w:rStyle w:val="Hyperlink"/>
                <w:noProof/>
              </w:rPr>
              <w:t>Using Ubertooth</w:t>
            </w:r>
            <w:r>
              <w:rPr>
                <w:noProof/>
                <w:webHidden/>
              </w:rPr>
              <w:tab/>
            </w:r>
            <w:r>
              <w:rPr>
                <w:noProof/>
                <w:webHidden/>
              </w:rPr>
              <w:fldChar w:fldCharType="begin"/>
            </w:r>
            <w:r>
              <w:rPr>
                <w:noProof/>
                <w:webHidden/>
              </w:rPr>
              <w:instrText xml:space="preserve"> PAGEREF _Toc480827156 \h </w:instrText>
            </w:r>
            <w:r>
              <w:rPr>
                <w:noProof/>
                <w:webHidden/>
              </w:rPr>
            </w:r>
            <w:r>
              <w:rPr>
                <w:noProof/>
                <w:webHidden/>
              </w:rPr>
              <w:fldChar w:fldCharType="separate"/>
            </w:r>
            <w:r>
              <w:rPr>
                <w:noProof/>
                <w:webHidden/>
              </w:rPr>
              <w:t>8</w:t>
            </w:r>
            <w:r>
              <w:rPr>
                <w:noProof/>
                <w:webHidden/>
              </w:rPr>
              <w:fldChar w:fldCharType="end"/>
            </w:r>
          </w:hyperlink>
        </w:p>
        <w:p w14:paraId="05859A1C" w14:textId="1D3D70E1" w:rsidR="00FD392D" w:rsidRDefault="00FD392D">
          <w:pPr>
            <w:pStyle w:val="TOC3"/>
            <w:tabs>
              <w:tab w:val="right" w:leader="dot" w:pos="9350"/>
            </w:tabs>
            <w:rPr>
              <w:noProof/>
              <w:kern w:val="0"/>
              <w:sz w:val="22"/>
              <w:szCs w:val="22"/>
              <w:lang w:eastAsia="en-US"/>
            </w:rPr>
          </w:pPr>
          <w:hyperlink w:anchor="_Toc480827157" w:history="1">
            <w:r w:rsidRPr="008544BB">
              <w:rPr>
                <w:rStyle w:val="Hyperlink"/>
                <w:noProof/>
              </w:rPr>
              <w:t>Packet Capture with Ubertooth</w:t>
            </w:r>
            <w:r>
              <w:rPr>
                <w:noProof/>
                <w:webHidden/>
              </w:rPr>
              <w:tab/>
            </w:r>
            <w:r>
              <w:rPr>
                <w:noProof/>
                <w:webHidden/>
              </w:rPr>
              <w:fldChar w:fldCharType="begin"/>
            </w:r>
            <w:r>
              <w:rPr>
                <w:noProof/>
                <w:webHidden/>
              </w:rPr>
              <w:instrText xml:space="preserve"> PAGEREF _Toc480827157 \h </w:instrText>
            </w:r>
            <w:r>
              <w:rPr>
                <w:noProof/>
                <w:webHidden/>
              </w:rPr>
            </w:r>
            <w:r>
              <w:rPr>
                <w:noProof/>
                <w:webHidden/>
              </w:rPr>
              <w:fldChar w:fldCharType="separate"/>
            </w:r>
            <w:r>
              <w:rPr>
                <w:noProof/>
                <w:webHidden/>
              </w:rPr>
              <w:t>8</w:t>
            </w:r>
            <w:r>
              <w:rPr>
                <w:noProof/>
                <w:webHidden/>
              </w:rPr>
              <w:fldChar w:fldCharType="end"/>
            </w:r>
          </w:hyperlink>
        </w:p>
        <w:p w14:paraId="7175D3F9" w14:textId="358AC5BF" w:rsidR="00FD392D" w:rsidRDefault="00FD392D">
          <w:pPr>
            <w:pStyle w:val="TOC3"/>
            <w:tabs>
              <w:tab w:val="right" w:leader="dot" w:pos="9350"/>
            </w:tabs>
            <w:rPr>
              <w:noProof/>
              <w:kern w:val="0"/>
              <w:sz w:val="22"/>
              <w:szCs w:val="22"/>
              <w:lang w:eastAsia="en-US"/>
            </w:rPr>
          </w:pPr>
          <w:hyperlink w:anchor="_Toc480827158" w:history="1">
            <w:r w:rsidRPr="008544BB">
              <w:rPr>
                <w:rStyle w:val="Hyperlink"/>
                <w:noProof/>
              </w:rPr>
              <w:t>Identifying a successful connection</w:t>
            </w:r>
            <w:r>
              <w:rPr>
                <w:noProof/>
                <w:webHidden/>
              </w:rPr>
              <w:tab/>
            </w:r>
            <w:r>
              <w:rPr>
                <w:noProof/>
                <w:webHidden/>
              </w:rPr>
              <w:fldChar w:fldCharType="begin"/>
            </w:r>
            <w:r>
              <w:rPr>
                <w:noProof/>
                <w:webHidden/>
              </w:rPr>
              <w:instrText xml:space="preserve"> PAGEREF _Toc480827158 \h </w:instrText>
            </w:r>
            <w:r>
              <w:rPr>
                <w:noProof/>
                <w:webHidden/>
              </w:rPr>
            </w:r>
            <w:r>
              <w:rPr>
                <w:noProof/>
                <w:webHidden/>
              </w:rPr>
              <w:fldChar w:fldCharType="separate"/>
            </w:r>
            <w:r>
              <w:rPr>
                <w:noProof/>
                <w:webHidden/>
              </w:rPr>
              <w:t>9</w:t>
            </w:r>
            <w:r>
              <w:rPr>
                <w:noProof/>
                <w:webHidden/>
              </w:rPr>
              <w:fldChar w:fldCharType="end"/>
            </w:r>
          </w:hyperlink>
        </w:p>
        <w:p w14:paraId="5051F350" w14:textId="6131ECDC" w:rsidR="00FD392D" w:rsidRDefault="00FD392D">
          <w:pPr>
            <w:pStyle w:val="TOC3"/>
            <w:tabs>
              <w:tab w:val="right" w:leader="dot" w:pos="9350"/>
            </w:tabs>
            <w:rPr>
              <w:noProof/>
              <w:kern w:val="0"/>
              <w:sz w:val="22"/>
              <w:szCs w:val="22"/>
              <w:lang w:eastAsia="en-US"/>
            </w:rPr>
          </w:pPr>
          <w:hyperlink w:anchor="_Toc480827159" w:history="1">
            <w:r w:rsidRPr="008544BB">
              <w:rPr>
                <w:rStyle w:val="Hyperlink"/>
                <w:noProof/>
              </w:rPr>
              <w:t>Injecting packets into the device</w:t>
            </w:r>
            <w:r>
              <w:rPr>
                <w:noProof/>
                <w:webHidden/>
              </w:rPr>
              <w:tab/>
            </w:r>
            <w:r>
              <w:rPr>
                <w:noProof/>
                <w:webHidden/>
              </w:rPr>
              <w:fldChar w:fldCharType="begin"/>
            </w:r>
            <w:r>
              <w:rPr>
                <w:noProof/>
                <w:webHidden/>
              </w:rPr>
              <w:instrText xml:space="preserve"> PAGEREF _Toc480827159 \h </w:instrText>
            </w:r>
            <w:r>
              <w:rPr>
                <w:noProof/>
                <w:webHidden/>
              </w:rPr>
            </w:r>
            <w:r>
              <w:rPr>
                <w:noProof/>
                <w:webHidden/>
              </w:rPr>
              <w:fldChar w:fldCharType="separate"/>
            </w:r>
            <w:r>
              <w:rPr>
                <w:noProof/>
                <w:webHidden/>
              </w:rPr>
              <w:t>9</w:t>
            </w:r>
            <w:r>
              <w:rPr>
                <w:noProof/>
                <w:webHidden/>
              </w:rPr>
              <w:fldChar w:fldCharType="end"/>
            </w:r>
          </w:hyperlink>
        </w:p>
        <w:p w14:paraId="72F027A4" w14:textId="490CDD5F" w:rsidR="00FD392D" w:rsidRDefault="00FD392D">
          <w:pPr>
            <w:pStyle w:val="TOC2"/>
            <w:tabs>
              <w:tab w:val="right" w:leader="dot" w:pos="9350"/>
            </w:tabs>
            <w:rPr>
              <w:noProof/>
              <w:kern w:val="0"/>
              <w:sz w:val="22"/>
              <w:szCs w:val="22"/>
              <w:lang w:eastAsia="en-US"/>
            </w:rPr>
          </w:pPr>
          <w:hyperlink w:anchor="_Toc480827160" w:history="1">
            <w:r w:rsidRPr="008544BB">
              <w:rPr>
                <w:rStyle w:val="Hyperlink"/>
                <w:noProof/>
              </w:rPr>
              <w:t>Conclusion</w:t>
            </w:r>
            <w:r>
              <w:rPr>
                <w:noProof/>
                <w:webHidden/>
              </w:rPr>
              <w:tab/>
            </w:r>
            <w:r>
              <w:rPr>
                <w:noProof/>
                <w:webHidden/>
              </w:rPr>
              <w:fldChar w:fldCharType="begin"/>
            </w:r>
            <w:r>
              <w:rPr>
                <w:noProof/>
                <w:webHidden/>
              </w:rPr>
              <w:instrText xml:space="preserve"> PAGEREF _Toc480827160 \h </w:instrText>
            </w:r>
            <w:r>
              <w:rPr>
                <w:noProof/>
                <w:webHidden/>
              </w:rPr>
            </w:r>
            <w:r>
              <w:rPr>
                <w:noProof/>
                <w:webHidden/>
              </w:rPr>
              <w:fldChar w:fldCharType="separate"/>
            </w:r>
            <w:r>
              <w:rPr>
                <w:noProof/>
                <w:webHidden/>
              </w:rPr>
              <w:t>11</w:t>
            </w:r>
            <w:r>
              <w:rPr>
                <w:noProof/>
                <w:webHidden/>
              </w:rPr>
              <w:fldChar w:fldCharType="end"/>
            </w:r>
          </w:hyperlink>
        </w:p>
        <w:p w14:paraId="022DA7C8" w14:textId="589786CB" w:rsidR="00FD392D" w:rsidRDefault="00FD392D">
          <w:pPr>
            <w:pStyle w:val="TOC1"/>
            <w:tabs>
              <w:tab w:val="right" w:leader="dot" w:pos="9350"/>
            </w:tabs>
            <w:rPr>
              <w:noProof/>
              <w:kern w:val="0"/>
              <w:sz w:val="22"/>
              <w:szCs w:val="22"/>
              <w:lang w:eastAsia="en-US"/>
            </w:rPr>
          </w:pPr>
          <w:hyperlink w:anchor="_Toc480827161" w:history="1">
            <w:r w:rsidRPr="008544BB">
              <w:rPr>
                <w:rStyle w:val="Hyperlink"/>
                <w:noProof/>
              </w:rPr>
              <w:t>References</w:t>
            </w:r>
            <w:r>
              <w:rPr>
                <w:noProof/>
                <w:webHidden/>
              </w:rPr>
              <w:tab/>
            </w:r>
            <w:r>
              <w:rPr>
                <w:noProof/>
                <w:webHidden/>
              </w:rPr>
              <w:fldChar w:fldCharType="begin"/>
            </w:r>
            <w:r>
              <w:rPr>
                <w:noProof/>
                <w:webHidden/>
              </w:rPr>
              <w:instrText xml:space="preserve"> PAGEREF _Toc480827161 \h </w:instrText>
            </w:r>
            <w:r>
              <w:rPr>
                <w:noProof/>
                <w:webHidden/>
              </w:rPr>
            </w:r>
            <w:r>
              <w:rPr>
                <w:noProof/>
                <w:webHidden/>
              </w:rPr>
              <w:fldChar w:fldCharType="separate"/>
            </w:r>
            <w:r>
              <w:rPr>
                <w:noProof/>
                <w:webHidden/>
              </w:rPr>
              <w:t>12</w:t>
            </w:r>
            <w:r>
              <w:rPr>
                <w:noProof/>
                <w:webHidden/>
              </w:rPr>
              <w:fldChar w:fldCharType="end"/>
            </w:r>
          </w:hyperlink>
        </w:p>
        <w:p w14:paraId="2C8A5808" w14:textId="4F8ACEF3" w:rsidR="00FD392D" w:rsidRDefault="00FD392D">
          <w:pPr>
            <w:pStyle w:val="TOC1"/>
            <w:tabs>
              <w:tab w:val="right" w:leader="dot" w:pos="9350"/>
            </w:tabs>
            <w:rPr>
              <w:noProof/>
              <w:kern w:val="0"/>
              <w:sz w:val="22"/>
              <w:szCs w:val="22"/>
              <w:lang w:eastAsia="en-US"/>
            </w:rPr>
          </w:pPr>
          <w:hyperlink w:anchor="_Toc480827162" w:history="1">
            <w:r w:rsidRPr="008544BB">
              <w:rPr>
                <w:rStyle w:val="Hyperlink"/>
                <w:noProof/>
              </w:rPr>
              <w:t>Tables</w:t>
            </w:r>
            <w:r>
              <w:rPr>
                <w:noProof/>
                <w:webHidden/>
              </w:rPr>
              <w:tab/>
            </w:r>
            <w:r>
              <w:rPr>
                <w:noProof/>
                <w:webHidden/>
              </w:rPr>
              <w:fldChar w:fldCharType="begin"/>
            </w:r>
            <w:r>
              <w:rPr>
                <w:noProof/>
                <w:webHidden/>
              </w:rPr>
              <w:instrText xml:space="preserve"> PAGEREF _Toc480827162 \h </w:instrText>
            </w:r>
            <w:r>
              <w:rPr>
                <w:noProof/>
                <w:webHidden/>
              </w:rPr>
            </w:r>
            <w:r>
              <w:rPr>
                <w:noProof/>
                <w:webHidden/>
              </w:rPr>
              <w:fldChar w:fldCharType="separate"/>
            </w:r>
            <w:r>
              <w:rPr>
                <w:noProof/>
                <w:webHidden/>
              </w:rPr>
              <w:t>14</w:t>
            </w:r>
            <w:r>
              <w:rPr>
                <w:noProof/>
                <w:webHidden/>
              </w:rPr>
              <w:fldChar w:fldCharType="end"/>
            </w:r>
          </w:hyperlink>
        </w:p>
        <w:p w14:paraId="52600379" w14:textId="5D382972" w:rsidR="00FD392D" w:rsidRDefault="00FD392D">
          <w:pPr>
            <w:pStyle w:val="TOC1"/>
            <w:tabs>
              <w:tab w:val="right" w:leader="dot" w:pos="9350"/>
            </w:tabs>
            <w:rPr>
              <w:noProof/>
              <w:kern w:val="0"/>
              <w:sz w:val="22"/>
              <w:szCs w:val="22"/>
              <w:lang w:eastAsia="en-US"/>
            </w:rPr>
          </w:pPr>
          <w:hyperlink w:anchor="_Toc480827163" w:history="1">
            <w:r w:rsidRPr="008544BB">
              <w:rPr>
                <w:rStyle w:val="Hyperlink"/>
                <w:noProof/>
              </w:rPr>
              <w:t>Figures</w:t>
            </w:r>
            <w:r>
              <w:rPr>
                <w:noProof/>
                <w:webHidden/>
              </w:rPr>
              <w:tab/>
            </w:r>
            <w:r>
              <w:rPr>
                <w:noProof/>
                <w:webHidden/>
              </w:rPr>
              <w:fldChar w:fldCharType="begin"/>
            </w:r>
            <w:r>
              <w:rPr>
                <w:noProof/>
                <w:webHidden/>
              </w:rPr>
              <w:instrText xml:space="preserve"> PAGEREF _Toc480827163 \h </w:instrText>
            </w:r>
            <w:r>
              <w:rPr>
                <w:noProof/>
                <w:webHidden/>
              </w:rPr>
            </w:r>
            <w:r>
              <w:rPr>
                <w:noProof/>
                <w:webHidden/>
              </w:rPr>
              <w:fldChar w:fldCharType="separate"/>
            </w:r>
            <w:r>
              <w:rPr>
                <w:noProof/>
                <w:webHidden/>
              </w:rPr>
              <w:t>16</w:t>
            </w:r>
            <w:r>
              <w:rPr>
                <w:noProof/>
                <w:webHidden/>
              </w:rPr>
              <w:fldChar w:fldCharType="end"/>
            </w:r>
          </w:hyperlink>
        </w:p>
        <w:p w14:paraId="4DA84397" w14:textId="172B0C0D" w:rsidR="00280981" w:rsidRDefault="008A6DAE" w:rsidP="008A6DAE">
          <w:pPr>
            <w:rPr>
              <w:bCs/>
              <w:noProof/>
            </w:rPr>
          </w:pPr>
          <w:r>
            <w:rPr>
              <w:b/>
              <w:bCs/>
              <w:noProof/>
            </w:rPr>
            <w:fldChar w:fldCharType="end"/>
          </w:r>
        </w:p>
      </w:sdtContent>
    </w:sdt>
    <w:bookmarkStart w:id="1" w:name="_Toc480827147"/>
    <w:p w14:paraId="6ADA09E9" w14:textId="77777777" w:rsidR="00E81978" w:rsidRDefault="00A30A09" w:rsidP="00280981">
      <w:pPr>
        <w:pStyle w:val="Heading1"/>
      </w:pPr>
      <w:sdt>
        <w:sdtPr>
          <w:alias w:val="Section title:"/>
          <w:tag w:val="Section title:"/>
          <w:id w:val="984196707"/>
          <w:placeholder>
            <w:docPart w:val="91C8CD0BA3EF42E28E1E8245B87D97C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B37CB">
            <w:t>Wearable Device Security: Hacking Wearables</w:t>
          </w:r>
        </w:sdtContent>
      </w:sdt>
      <w:bookmarkEnd w:id="1"/>
    </w:p>
    <w:p w14:paraId="2C0AD64F" w14:textId="77777777" w:rsidR="00E81978" w:rsidRDefault="008A6DAE" w:rsidP="00280981">
      <w:pPr>
        <w:pStyle w:val="Heading2"/>
      </w:pPr>
      <w:bookmarkStart w:id="2" w:name="_Toc480827148"/>
      <w:r>
        <w:t>Introduction</w:t>
      </w:r>
      <w:bookmarkEnd w:id="2"/>
    </w:p>
    <w:p w14:paraId="598EAEC3" w14:textId="0317DF93" w:rsidR="00503CE7" w:rsidRDefault="00503CE7" w:rsidP="00503CE7">
      <w:pPr>
        <w:pStyle w:val="NoSpacing"/>
        <w:spacing w:line="240" w:lineRule="auto"/>
        <w:ind w:firstLine="720"/>
      </w:pPr>
      <w:r>
        <w:t xml:space="preserve">This research paper aims to address </w:t>
      </w:r>
      <w:r w:rsidR="007A048E">
        <w:t xml:space="preserve">security </w:t>
      </w:r>
      <w:r>
        <w:t>concerns with wearable devices and their communication</w:t>
      </w:r>
      <w:r w:rsidR="00A30A09">
        <w:t xml:space="preserve">.  </w:t>
      </w:r>
      <w:r>
        <w:t>The Bluetooth Low Energy protocol is used as a communications channel between the wearable and the paired device (e.g</w:t>
      </w:r>
      <w:r w:rsidR="00C940AE">
        <w:t xml:space="preserve">. </w:t>
      </w:r>
      <w:r>
        <w:t>phone)</w:t>
      </w:r>
      <w:r w:rsidR="00A30A09">
        <w:t xml:space="preserve">.  </w:t>
      </w:r>
      <w:r>
        <w:t>I will be using a</w:t>
      </w:r>
      <w:r w:rsidR="00A30A09">
        <w:t>n</w:t>
      </w:r>
      <w:r>
        <w:t xml:space="preserve"> Ubertooth One to intercept communications between the wearable and its paired device</w:t>
      </w:r>
      <w:r w:rsidR="00A30A09">
        <w:t xml:space="preserve">.  </w:t>
      </w:r>
      <w:r w:rsidR="00486577">
        <w:t>The Ubertooth One is an open source Bluetooth packet capture device</w:t>
      </w:r>
      <w:r w:rsidR="00A30A09">
        <w:t xml:space="preserve">.  </w:t>
      </w:r>
      <w:r w:rsidR="00486577">
        <w:t>Its code is freely available on GitHub</w:t>
      </w:r>
      <w:r w:rsidR="00EA3F31">
        <w:t xml:space="preserve"> </w:t>
      </w:r>
      <w:sdt>
        <w:sdtPr>
          <w:id w:val="-1372375151"/>
          <w:citation/>
        </w:sdtPr>
        <w:sdtContent>
          <w:r w:rsidR="00EA3F31">
            <w:fldChar w:fldCharType="begin"/>
          </w:r>
          <w:r w:rsidR="008C18FE">
            <w:instrText xml:space="preserve">CITATION Gre17 \l 1033 </w:instrText>
          </w:r>
          <w:r w:rsidR="00EA3F31">
            <w:fldChar w:fldCharType="separate"/>
          </w:r>
          <w:r w:rsidR="00B67DC5">
            <w:rPr>
              <w:noProof/>
            </w:rPr>
            <w:t>(Great Scott Gadgets, 2017)</w:t>
          </w:r>
          <w:r w:rsidR="00EA3F31">
            <w:fldChar w:fldCharType="end"/>
          </w:r>
        </w:sdtContent>
      </w:sdt>
      <w:r w:rsidR="00A30A09">
        <w:t xml:space="preserve">.  </w:t>
      </w:r>
      <w:r>
        <w:t xml:space="preserve">The wearable </w:t>
      </w:r>
      <w:r w:rsidR="00486577">
        <w:t xml:space="preserve">device </w:t>
      </w:r>
      <w:r>
        <w:t xml:space="preserve">being used is a </w:t>
      </w:r>
      <w:r w:rsidR="00486577">
        <w:t>MetaWear CPRO</w:t>
      </w:r>
      <w:r w:rsidR="00A30A09">
        <w:t xml:space="preserve">.  </w:t>
      </w:r>
      <w:r w:rsidR="00486577">
        <w:t>The CPRO has open API and data sheets which is helpful for the research</w:t>
      </w:r>
      <w:r w:rsidR="00A30A09">
        <w:t xml:space="preserve">.  </w:t>
      </w:r>
      <w:r>
        <w:t xml:space="preserve">After observing the connection </w:t>
      </w:r>
      <w:r w:rsidR="00486577">
        <w:t>information,</w:t>
      </w:r>
      <w:r>
        <w:t xml:space="preserve"> I will attempt to use packet injection to send false information to the wearable or the paired device</w:t>
      </w:r>
      <w:r w:rsidR="00A30A09">
        <w:t xml:space="preserve">.  </w:t>
      </w:r>
      <w:r w:rsidR="003F6BF1">
        <w:t xml:space="preserve">My secondary objective is </w:t>
      </w:r>
      <w:r w:rsidR="00D813D8">
        <w:t>writing a packet capture command which auto detects the successful connection request and records its data in</w:t>
      </w:r>
      <w:r w:rsidR="00A30A09">
        <w:t>to</w:t>
      </w:r>
      <w:r w:rsidR="00D813D8">
        <w:t xml:space="preserve"> another file</w:t>
      </w:r>
      <w:r w:rsidR="00A30A09">
        <w:t xml:space="preserve">.  </w:t>
      </w:r>
    </w:p>
    <w:p w14:paraId="70DA7029" w14:textId="55D23A14" w:rsidR="005E3232" w:rsidRDefault="005E3232" w:rsidP="00503CE7">
      <w:pPr>
        <w:pStyle w:val="NoSpacing"/>
        <w:spacing w:line="240" w:lineRule="auto"/>
        <w:ind w:firstLine="720"/>
      </w:pPr>
    </w:p>
    <w:p w14:paraId="7D0B04A7" w14:textId="0E643FEC" w:rsidR="005E3232" w:rsidRPr="005E3232" w:rsidRDefault="005E3232" w:rsidP="00503CE7">
      <w:pPr>
        <w:pStyle w:val="NoSpacing"/>
        <w:spacing w:line="240" w:lineRule="auto"/>
        <w:ind w:firstLine="720"/>
      </w:pPr>
      <w:r>
        <w:t xml:space="preserve">Much of my research revolves around an existing research topic from Mike Ryan’s white paper on Bluetooth Low Energy: </w:t>
      </w:r>
      <w:r>
        <w:rPr>
          <w:i/>
        </w:rPr>
        <w:t>Bluetooth: With Low Energy Comes Low Security</w:t>
      </w:r>
      <w:r w:rsidR="00A30A09">
        <w:rPr>
          <w:i/>
        </w:rPr>
        <w:t xml:space="preserve">.  </w:t>
      </w:r>
      <w:r>
        <w:t xml:space="preserve">My research on BLE </w:t>
      </w:r>
      <w:r w:rsidR="00D11E2D">
        <w:t xml:space="preserve">security aims to reflect on the research covered in Ryan’s whitepaper, </w:t>
      </w:r>
      <w:r w:rsidR="004D3231">
        <w:t>and</w:t>
      </w:r>
      <w:r w:rsidR="00D11E2D">
        <w:t xml:space="preserve"> expand on the application of the research by adding an attack vector</w:t>
      </w:r>
      <w:r w:rsidR="00A30A09">
        <w:t xml:space="preserve">.  </w:t>
      </w:r>
    </w:p>
    <w:p w14:paraId="51D36454" w14:textId="77777777" w:rsidR="00503CE7" w:rsidRDefault="00503CE7" w:rsidP="00250EC1">
      <w:pPr>
        <w:spacing w:line="240" w:lineRule="auto"/>
      </w:pPr>
    </w:p>
    <w:p w14:paraId="35BCBD2A" w14:textId="30CAF916" w:rsidR="00E81978" w:rsidRPr="00C31D30" w:rsidRDefault="00D11E2D" w:rsidP="00AB37CB">
      <w:pPr>
        <w:pStyle w:val="Heading2"/>
        <w:spacing w:line="240" w:lineRule="auto"/>
      </w:pPr>
      <w:bookmarkStart w:id="3" w:name="_Toc480827149"/>
      <w:r>
        <w:t>Bluetooth Low Energy (BLE)</w:t>
      </w:r>
      <w:bookmarkEnd w:id="3"/>
    </w:p>
    <w:p w14:paraId="24B1B526" w14:textId="77777777" w:rsidR="003E7CDC" w:rsidRDefault="00EA3F31" w:rsidP="00AB37CB">
      <w:pPr>
        <w:pStyle w:val="NoSpacing"/>
        <w:spacing w:line="240" w:lineRule="auto"/>
      </w:pPr>
      <w:r>
        <w:tab/>
      </w:r>
    </w:p>
    <w:p w14:paraId="507F31D2" w14:textId="16D68841" w:rsidR="00CB4E1B" w:rsidRDefault="005968A2" w:rsidP="003E7CDC">
      <w:pPr>
        <w:pStyle w:val="NoSpacing"/>
        <w:spacing w:line="240" w:lineRule="auto"/>
        <w:ind w:firstLine="720"/>
      </w:pPr>
      <w:r>
        <w:t>Many wearable de</w:t>
      </w:r>
      <w:r w:rsidR="003E7CDC">
        <w:t>vices operate on the Bluetooth l</w:t>
      </w:r>
      <w:r>
        <w:t xml:space="preserve">ow </w:t>
      </w:r>
      <w:r w:rsidR="003E7CDC">
        <w:t>e</w:t>
      </w:r>
      <w:r>
        <w:t xml:space="preserve">nergy protocol </w:t>
      </w:r>
      <w:sdt>
        <w:sdtPr>
          <w:id w:val="-1212113862"/>
          <w:citation/>
        </w:sdtPr>
        <w:sdtContent>
          <w:r w:rsidR="00CA6412">
            <w:fldChar w:fldCharType="begin"/>
          </w:r>
          <w:r w:rsidR="00CA6412">
            <w:instrText xml:space="preserve"> CITATION Blu17 \l 1033 </w:instrText>
          </w:r>
          <w:r w:rsidR="00CA6412">
            <w:fldChar w:fldCharType="separate"/>
          </w:r>
          <w:r w:rsidR="00B67DC5">
            <w:rPr>
              <w:noProof/>
            </w:rPr>
            <w:t>( Bluetooth SIG, 2017)</w:t>
          </w:r>
          <w:r w:rsidR="00CA6412">
            <w:fldChar w:fldCharType="end"/>
          </w:r>
        </w:sdtContent>
      </w:sdt>
      <w:r w:rsidR="00A30A09">
        <w:t xml:space="preserve">.  </w:t>
      </w:r>
      <w:r w:rsidR="003E7CDC">
        <w:t>Bluetooth low energy (BLE) is a power efficient protocol which powers wearables, Internet of Things devices, heart rate monitors, smart watches, TVs, thermostats and many other devices</w:t>
      </w:r>
      <w:r w:rsidR="00A30A09">
        <w:t xml:space="preserve">.  </w:t>
      </w:r>
      <w:r w:rsidR="00CB4E1B">
        <w:t xml:space="preserve">BLE key features include: </w:t>
      </w:r>
    </w:p>
    <w:p w14:paraId="3AA715EA" w14:textId="77777777" w:rsidR="006E1EE9" w:rsidRDefault="006E1EE9" w:rsidP="003E7CDC">
      <w:pPr>
        <w:pStyle w:val="NoSpacing"/>
        <w:spacing w:line="240" w:lineRule="auto"/>
        <w:ind w:firstLine="720"/>
      </w:pPr>
    </w:p>
    <w:p w14:paraId="37007691" w14:textId="77777777" w:rsidR="00CB4E1B" w:rsidRPr="00CB4E1B" w:rsidRDefault="00CB4E1B" w:rsidP="00CB4E1B">
      <w:pPr>
        <w:pStyle w:val="NoSpacing"/>
        <w:numPr>
          <w:ilvl w:val="0"/>
          <w:numId w:val="16"/>
        </w:numPr>
        <w:spacing w:line="240" w:lineRule="auto"/>
      </w:pPr>
      <w:r>
        <w:t>I</w:t>
      </w:r>
      <w:r w:rsidRPr="00CB4E1B">
        <w:t>ndustry-standard wireless protocol that allows for interoperability across platforms</w:t>
      </w:r>
    </w:p>
    <w:p w14:paraId="27D17A3C" w14:textId="77777777" w:rsidR="00CB4E1B" w:rsidRPr="00CB4E1B" w:rsidRDefault="00CB4E1B" w:rsidP="00CB4E1B">
      <w:pPr>
        <w:pStyle w:val="NoSpacing"/>
        <w:numPr>
          <w:ilvl w:val="0"/>
          <w:numId w:val="16"/>
        </w:numPr>
        <w:spacing w:line="240" w:lineRule="auto"/>
      </w:pPr>
      <w:r w:rsidRPr="00CB4E1B">
        <w:t>Ultra-low peak, average and idle mode power consumption</w:t>
      </w:r>
    </w:p>
    <w:p w14:paraId="2A4B164E" w14:textId="77777777" w:rsidR="00CB4E1B" w:rsidRPr="00CB4E1B" w:rsidRDefault="00CB4E1B" w:rsidP="00CB4E1B">
      <w:pPr>
        <w:pStyle w:val="NoSpacing"/>
        <w:numPr>
          <w:ilvl w:val="0"/>
          <w:numId w:val="16"/>
        </w:numPr>
        <w:spacing w:line="240" w:lineRule="auto"/>
      </w:pPr>
      <w:r w:rsidRPr="00CB4E1B">
        <w:t>Standardized application development architecture eases development and deployment time and cost</w:t>
      </w:r>
    </w:p>
    <w:p w14:paraId="253BDD11" w14:textId="472A4B63" w:rsidR="006E1EE9" w:rsidRDefault="00CB4E1B" w:rsidP="00D11E2D">
      <w:pPr>
        <w:pStyle w:val="NoSpacing"/>
        <w:numPr>
          <w:ilvl w:val="0"/>
          <w:numId w:val="16"/>
        </w:numPr>
        <w:spacing w:line="240" w:lineRule="auto"/>
      </w:pPr>
      <w:r w:rsidRPr="00CB4E1B">
        <w:t>Allows for government-grade security with 128-bit AES data encryption</w:t>
      </w:r>
      <w:r>
        <w:t xml:space="preserve"> </w:t>
      </w:r>
      <w:sdt>
        <w:sdtPr>
          <w:id w:val="2142770097"/>
          <w:citation/>
        </w:sdtPr>
        <w:sdtContent>
          <w:r>
            <w:fldChar w:fldCharType="begin"/>
          </w:r>
          <w:r>
            <w:instrText xml:space="preserve"> CITATION Blu17 \l 1033 </w:instrText>
          </w:r>
          <w:r>
            <w:fldChar w:fldCharType="separate"/>
          </w:r>
          <w:r w:rsidR="00B67DC5">
            <w:rPr>
              <w:noProof/>
            </w:rPr>
            <w:t>( Bluetooth SIG, 2017)</w:t>
          </w:r>
          <w:r>
            <w:fldChar w:fldCharType="end"/>
          </w:r>
        </w:sdtContent>
      </w:sdt>
    </w:p>
    <w:p w14:paraId="7D1F1AEE" w14:textId="77777777" w:rsidR="00D11E2D" w:rsidRDefault="00D11E2D" w:rsidP="00D11E2D">
      <w:pPr>
        <w:pStyle w:val="NoSpacing"/>
        <w:spacing w:line="240" w:lineRule="auto"/>
      </w:pPr>
    </w:p>
    <w:p w14:paraId="0A70354C" w14:textId="224E0A48" w:rsidR="00D11E2D" w:rsidRDefault="00D11E2D" w:rsidP="00D11E2D">
      <w:pPr>
        <w:pStyle w:val="Heading3"/>
      </w:pPr>
      <w:bookmarkStart w:id="4" w:name="_Toc480827150"/>
      <w:r>
        <w:t>Pairing and encryption with BLE</w:t>
      </w:r>
      <w:bookmarkEnd w:id="4"/>
    </w:p>
    <w:p w14:paraId="049C8F79" w14:textId="10CA6E0A" w:rsidR="0046794D" w:rsidRDefault="003E7CDC" w:rsidP="00D11E2D">
      <w:pPr>
        <w:pStyle w:val="NoSpacing"/>
        <w:spacing w:line="240" w:lineRule="auto"/>
        <w:ind w:firstLine="720"/>
      </w:pPr>
      <w:r>
        <w:t>BLE runs on three</w:t>
      </w:r>
      <w:r w:rsidR="00EB6954">
        <w:t xml:space="preserve"> different </w:t>
      </w:r>
      <w:r w:rsidR="00D32395">
        <w:t>pairing methods</w:t>
      </w:r>
      <w:r w:rsidR="00EB6954">
        <w:t xml:space="preserve">: Just Works, Passkey Entry, and Out of Band </w:t>
      </w:r>
      <w:r w:rsidR="00FE7BCF">
        <w:t xml:space="preserve">technology </w:t>
      </w:r>
      <w:sdt>
        <w:sdtPr>
          <w:id w:val="1298258337"/>
          <w:citation/>
        </w:sdtPr>
        <w:sdtContent>
          <w:r w:rsidR="00FE7BCF">
            <w:fldChar w:fldCharType="begin"/>
          </w:r>
          <w:r w:rsidR="005E3232">
            <w:instrText xml:space="preserve">CITATION Nat17 \l 1033 </w:instrText>
          </w:r>
          <w:r w:rsidR="00FE7BCF">
            <w:fldChar w:fldCharType="separate"/>
          </w:r>
          <w:r w:rsidR="00B67DC5">
            <w:rPr>
              <w:noProof/>
            </w:rPr>
            <w:t>(NIST, 2012)</w:t>
          </w:r>
          <w:r w:rsidR="00FE7BCF">
            <w:fldChar w:fldCharType="end"/>
          </w:r>
        </w:sdtContent>
      </w:sdt>
      <w:r w:rsidR="00A30A09">
        <w:t xml:space="preserve">.  </w:t>
      </w:r>
      <w:r w:rsidR="007E68C7">
        <w:t>Each pairing begins with key transport instead of a key agreement like the Bluetooth protocol uses</w:t>
      </w:r>
      <w:r w:rsidR="00A30A09">
        <w:t xml:space="preserve">.  </w:t>
      </w:r>
      <w:r w:rsidR="00CB4E1B">
        <w:t>The key generation is performed by the host device</w:t>
      </w:r>
      <w:r w:rsidR="00A30A09">
        <w:t xml:space="preserve">.  </w:t>
      </w:r>
      <w:r w:rsidR="007E68C7">
        <w:t>Since it uses key transport, a key distribution step is required during the BLE pairing.</w:t>
      </w:r>
    </w:p>
    <w:p w14:paraId="0538D493" w14:textId="77777777" w:rsidR="007E68C7" w:rsidRDefault="007E68C7" w:rsidP="003E7CDC">
      <w:pPr>
        <w:pStyle w:val="NoSpacing"/>
        <w:spacing w:line="240" w:lineRule="auto"/>
        <w:ind w:firstLine="720"/>
      </w:pPr>
      <w:r>
        <w:t xml:space="preserve"> </w:t>
      </w:r>
    </w:p>
    <w:p w14:paraId="703FC70B" w14:textId="6CEE5E65" w:rsidR="00D32395" w:rsidRDefault="007E68C7" w:rsidP="007E68C7">
      <w:pPr>
        <w:pStyle w:val="NoSpacing"/>
        <w:spacing w:line="240" w:lineRule="auto"/>
        <w:ind w:left="720"/>
      </w:pPr>
      <w:r w:rsidRPr="007E68C7">
        <w:t xml:space="preserve">As shown in </w:t>
      </w:r>
      <w:r w:rsidR="0046794D">
        <w:fldChar w:fldCharType="begin"/>
      </w:r>
      <w:r w:rsidR="0046794D">
        <w:instrText xml:space="preserve"> REF _Ref477887620 \h </w:instrText>
      </w:r>
      <w:r w:rsidR="0046794D">
        <w:fldChar w:fldCharType="separate"/>
      </w:r>
      <w:r w:rsidR="00037EEC">
        <w:t xml:space="preserve">Figure </w:t>
      </w:r>
      <w:r w:rsidR="00037EEC">
        <w:rPr>
          <w:noProof/>
        </w:rPr>
        <w:t>1</w:t>
      </w:r>
      <w:r w:rsidR="00A30A09">
        <w:rPr>
          <w:noProof/>
        </w:rPr>
        <w:t xml:space="preserve"> </w:t>
      </w:r>
      <w:r w:rsidR="00037EEC">
        <w:t>Bluetooth Low Energy Pairing</w:t>
      </w:r>
      <w:sdt>
        <w:sdtPr>
          <w:id w:val="-190376462"/>
          <w:citation/>
        </w:sdtPr>
        <w:sdtContent>
          <w:r w:rsidR="00037EEC">
            <w:fldChar w:fldCharType="begin"/>
          </w:r>
          <w:r w:rsidR="005E3232">
            <w:instrText xml:space="preserve">CITATION Nat17 \l 1033 </w:instrText>
          </w:r>
          <w:r w:rsidR="00037EEC">
            <w:fldChar w:fldCharType="separate"/>
          </w:r>
          <w:r w:rsidR="00B67DC5">
            <w:rPr>
              <w:noProof/>
            </w:rPr>
            <w:t xml:space="preserve"> (NIST, 2012)</w:t>
          </w:r>
          <w:r w:rsidR="00037EEC">
            <w:fldChar w:fldCharType="end"/>
          </w:r>
        </w:sdtContent>
      </w:sdt>
      <w:r w:rsidR="0046794D">
        <w:fldChar w:fldCharType="end"/>
      </w:r>
      <w:r w:rsidR="00037EEC">
        <w:t xml:space="preserve">, </w:t>
      </w:r>
      <w:r w:rsidRPr="007E68C7">
        <w:t>LE pairing begins with the two devices agreeing on a Temporary Key (TK), whose value depends on the pairing method being used</w:t>
      </w:r>
      <w:r w:rsidR="00A30A09">
        <w:t xml:space="preserve">.  </w:t>
      </w:r>
      <w:r w:rsidRPr="007E68C7">
        <w:t>The devices then exchange random values and generate a Short Term Key (STK) based on these values and the TK</w:t>
      </w:r>
      <w:r w:rsidR="00A30A09">
        <w:t xml:space="preserve">.  </w:t>
      </w:r>
      <w:r w:rsidRPr="007E68C7">
        <w:t xml:space="preserve">The link is then encrypted using the STK, which allows secure key distribution of the </w:t>
      </w:r>
      <w:r w:rsidR="0046794D" w:rsidRPr="0046794D">
        <w:t xml:space="preserve">Long-Term Key </w:t>
      </w:r>
      <w:r w:rsidR="0046794D">
        <w:t>(</w:t>
      </w:r>
      <w:r w:rsidRPr="007E68C7">
        <w:t>LTK</w:t>
      </w:r>
      <w:r w:rsidR="0046794D">
        <w:t>)</w:t>
      </w:r>
      <w:r w:rsidRPr="007E68C7">
        <w:t xml:space="preserve">, </w:t>
      </w:r>
      <w:r w:rsidR="0046794D" w:rsidRPr="0046794D">
        <w:lastRenderedPageBreak/>
        <w:t xml:space="preserve">Identity Resolving Key </w:t>
      </w:r>
      <w:r w:rsidR="0046794D">
        <w:t>(</w:t>
      </w:r>
      <w:r w:rsidRPr="007E68C7">
        <w:t>IRK</w:t>
      </w:r>
      <w:r w:rsidR="0046794D">
        <w:t>)</w:t>
      </w:r>
      <w:r w:rsidRPr="007E68C7">
        <w:t xml:space="preserve">, and </w:t>
      </w:r>
      <w:r w:rsidR="0046794D" w:rsidRPr="0046794D">
        <w:t xml:space="preserve">Connection Signature Resolving Key </w:t>
      </w:r>
      <w:r w:rsidR="0046794D">
        <w:t>(</w:t>
      </w:r>
      <w:r w:rsidRPr="007E68C7">
        <w:t>CSRK</w:t>
      </w:r>
      <w:r w:rsidR="0046794D">
        <w:t>)</w:t>
      </w:r>
      <w:r>
        <w:t xml:space="preserve"> </w:t>
      </w:r>
      <w:sdt>
        <w:sdtPr>
          <w:id w:val="2010097344"/>
          <w:citation/>
        </w:sdtPr>
        <w:sdtContent>
          <w:r>
            <w:fldChar w:fldCharType="begin"/>
          </w:r>
          <w:r w:rsidR="005E3232">
            <w:instrText xml:space="preserve">CITATION Nat17 \l 1033 </w:instrText>
          </w:r>
          <w:r>
            <w:fldChar w:fldCharType="separate"/>
          </w:r>
          <w:r w:rsidR="00B67DC5">
            <w:rPr>
              <w:noProof/>
            </w:rPr>
            <w:t>(NIST, 2012)</w:t>
          </w:r>
          <w:r>
            <w:fldChar w:fldCharType="end"/>
          </w:r>
        </w:sdtContent>
      </w:sdt>
      <w:r w:rsidR="00A30A09">
        <w:t xml:space="preserve">.  </w:t>
      </w:r>
    </w:p>
    <w:p w14:paraId="59C3E150" w14:textId="77777777" w:rsidR="009C4767" w:rsidRDefault="009C4767" w:rsidP="007E68C7">
      <w:pPr>
        <w:pStyle w:val="NoSpacing"/>
        <w:spacing w:line="240" w:lineRule="auto"/>
        <w:ind w:left="720"/>
      </w:pPr>
    </w:p>
    <w:p w14:paraId="4AA79EB1" w14:textId="7A1434D6" w:rsidR="009C4767" w:rsidRDefault="009C4767" w:rsidP="00F72EA1">
      <w:pPr>
        <w:pStyle w:val="NoSpacing"/>
        <w:spacing w:line="240" w:lineRule="auto"/>
      </w:pPr>
      <w:r>
        <w:t>Generatin</w:t>
      </w:r>
      <w:r w:rsidR="00F72EA1">
        <w:t>g the BLE key and distribution is a fairly simple process</w:t>
      </w:r>
      <w:r w:rsidR="00A30A09">
        <w:t xml:space="preserve">.  </w:t>
      </w:r>
      <w:r w:rsidR="00F72EA1">
        <w:t>After the STK has been exchanged</w:t>
      </w:r>
      <w:r w:rsidR="00A30A09">
        <w:t>,</w:t>
      </w:r>
      <w:r w:rsidR="00F72EA1">
        <w:t xml:space="preserve"> and the communications channel has been encrypted with the STK</w:t>
      </w:r>
      <w:r w:rsidR="00A30A09">
        <w:t>,</w:t>
      </w:r>
      <w:r w:rsidR="00F72EA1">
        <w:t xml:space="preserve"> the master and slave devices can generate and exchange the LTK, CSRK, and IRK</w:t>
      </w:r>
      <w:r w:rsidR="00A30A09">
        <w:t xml:space="preserve">.  </w:t>
      </w:r>
      <w:r w:rsidR="00F72EA1">
        <w:t>Two options are available for key generation</w:t>
      </w:r>
      <w:r w:rsidR="00A30A09">
        <w:t xml:space="preserve">.  </w:t>
      </w:r>
      <w:r w:rsidR="00F72EA1">
        <w:t>The first has the device generate two random 128-bit values and store them in a local database, or “database lookup”</w:t>
      </w:r>
      <w:r w:rsidR="00CE68D9">
        <w:t xml:space="preserve"> in the specification</w:t>
      </w:r>
      <w:r w:rsidR="00A30A09">
        <w:t xml:space="preserve">.  </w:t>
      </w:r>
      <w:r w:rsidR="00F72EA1">
        <w:t xml:space="preserve">The second option uses a single 128-bit random static value called the Encryption Root (ER) along with a 16-bit </w:t>
      </w:r>
      <w:r w:rsidR="00CE68D9">
        <w:t>Diversifier (DIV) which is unique to each trusted device to generate keys, or “Key Hierarchy” in the specification</w:t>
      </w:r>
      <w:r w:rsidR="00A30A09">
        <w:t xml:space="preserve">.  </w:t>
      </w:r>
      <w:r w:rsidR="00CE68D9">
        <w:t xml:space="preserve">The formulas for the key generation processes for the LTK, CSRK, and IRK can be found in </w:t>
      </w:r>
      <w:r w:rsidR="00CE68D9">
        <w:fldChar w:fldCharType="begin"/>
      </w:r>
      <w:r w:rsidR="00CE68D9">
        <w:instrText xml:space="preserve"> REF _Ref478379390 \h </w:instrText>
      </w:r>
      <w:r w:rsidR="00CE68D9">
        <w:fldChar w:fldCharType="separate"/>
      </w:r>
      <w:r w:rsidR="00CE68D9">
        <w:t xml:space="preserve">Figure </w:t>
      </w:r>
      <w:r w:rsidR="00CE68D9">
        <w:rPr>
          <w:noProof/>
        </w:rPr>
        <w:t>7</w:t>
      </w:r>
      <w:r w:rsidR="00CE68D9">
        <w:t xml:space="preserve"> Key Generation Formulas </w:t>
      </w:r>
      <w:sdt>
        <w:sdtPr>
          <w:id w:val="1661580421"/>
          <w:citation/>
        </w:sdtPr>
        <w:sdtContent>
          <w:r w:rsidR="00CE68D9">
            <w:fldChar w:fldCharType="begin"/>
          </w:r>
          <w:r w:rsidR="005E3232">
            <w:instrText xml:space="preserve">CITATION Nat17 \l 1033 </w:instrText>
          </w:r>
          <w:r w:rsidR="00CE68D9">
            <w:fldChar w:fldCharType="separate"/>
          </w:r>
          <w:r w:rsidR="00B67DC5">
            <w:rPr>
              <w:noProof/>
            </w:rPr>
            <w:t>(NIST, 2012)</w:t>
          </w:r>
          <w:r w:rsidR="00CE68D9">
            <w:fldChar w:fldCharType="end"/>
          </w:r>
        </w:sdtContent>
      </w:sdt>
      <w:r w:rsidR="00CE68D9">
        <w:fldChar w:fldCharType="end"/>
      </w:r>
      <w:r w:rsidR="00CE68D9">
        <w:t>.</w:t>
      </w:r>
    </w:p>
    <w:p w14:paraId="1B7FC3F8" w14:textId="77777777" w:rsidR="00D32395" w:rsidRDefault="00D32395" w:rsidP="003E7CDC">
      <w:pPr>
        <w:pStyle w:val="NoSpacing"/>
        <w:spacing w:line="240" w:lineRule="auto"/>
        <w:ind w:firstLine="720"/>
      </w:pPr>
    </w:p>
    <w:p w14:paraId="0F8DC881" w14:textId="21C3F0EE" w:rsidR="0046794D" w:rsidRDefault="00FE7BCF" w:rsidP="0046794D">
      <w:pPr>
        <w:pStyle w:val="NoSpacing"/>
        <w:spacing w:line="240" w:lineRule="auto"/>
        <w:ind w:firstLine="720"/>
      </w:pPr>
      <w:r>
        <w:t xml:space="preserve">Just Works </w:t>
      </w:r>
      <w:r w:rsidR="0046794D">
        <w:t>pairing</w:t>
      </w:r>
      <w:r>
        <w:t xml:space="preserve"> for BLE i</w:t>
      </w:r>
      <w:r w:rsidR="00D32395">
        <w:t xml:space="preserve">s the least secure of the three – the </w:t>
      </w:r>
      <w:r w:rsidR="007E68C7">
        <w:t>TK</w:t>
      </w:r>
      <w:r w:rsidR="00D32395">
        <w:t xml:space="preserve"> is set to all zeros (0x00)</w:t>
      </w:r>
      <w:r w:rsidR="00A30A09">
        <w:t xml:space="preserve">.  </w:t>
      </w:r>
      <w:r w:rsidR="00D32395">
        <w:t xml:space="preserve">This means the eavesdropper does not need to guess the TK to generate the </w:t>
      </w:r>
      <w:r w:rsidR="0046794D">
        <w:t>STK</w:t>
      </w:r>
      <w:r w:rsidR="00A30A09">
        <w:t xml:space="preserve">.  </w:t>
      </w:r>
      <w:r w:rsidR="0046794D">
        <w:t>Since the TK is known to the potential attacker – there is no Man in the Middle (MITM) protection for Just Works.</w:t>
      </w:r>
      <w:r w:rsidR="0046794D">
        <w:tab/>
      </w:r>
    </w:p>
    <w:p w14:paraId="4D51B44F" w14:textId="77777777" w:rsidR="0046794D" w:rsidRDefault="0046794D" w:rsidP="0046794D">
      <w:pPr>
        <w:pStyle w:val="NoSpacing"/>
        <w:spacing w:line="240" w:lineRule="auto"/>
      </w:pPr>
    </w:p>
    <w:p w14:paraId="527F246C" w14:textId="718951FA" w:rsidR="0046794D" w:rsidRDefault="0046794D" w:rsidP="0046794D">
      <w:pPr>
        <w:pStyle w:val="NoSpacing"/>
        <w:spacing w:line="240" w:lineRule="auto"/>
      </w:pPr>
      <w:r>
        <w:tab/>
        <w:t xml:space="preserve">Passkey Entry is the </w:t>
      </w:r>
      <w:r w:rsidR="00114504">
        <w:t>second most secure way to pair BLE devices</w:t>
      </w:r>
      <w:r w:rsidR="00A30A09">
        <w:t xml:space="preserve">.  </w:t>
      </w:r>
      <w:r w:rsidR="00114504">
        <w:t>This method requires that at least one device supports a keyboard input and the other device a display output</w:t>
      </w:r>
      <w:r w:rsidR="00A30A09">
        <w:t xml:space="preserve">.  </w:t>
      </w:r>
      <w:r w:rsidR="00114504">
        <w:t>It uses a six-digit code for a TK</w:t>
      </w:r>
      <w:r w:rsidR="00A30A09">
        <w:t xml:space="preserve">.  </w:t>
      </w:r>
      <w:r w:rsidR="00114504">
        <w:t>This is how my smartwatch (Motorola 360) pairs with my smartphone</w:t>
      </w:r>
      <w:r w:rsidR="00A30A09">
        <w:t xml:space="preserve">.  </w:t>
      </w:r>
      <w:r w:rsidR="00114504">
        <w:t>The Moto 360 generates a 6-digit key and I confirm the key on my smartphone</w:t>
      </w:r>
      <w:r w:rsidR="00A30A09">
        <w:t xml:space="preserve">.  </w:t>
      </w:r>
      <w:r w:rsidR="0041145A">
        <w:t>Per NIST</w:t>
      </w:r>
      <w:r w:rsidR="00A30A09">
        <w:t>,</w:t>
      </w:r>
      <w:r w:rsidR="0041145A">
        <w:t xml:space="preserve"> the 6-digit passkey provides a max</w:t>
      </w:r>
      <w:r w:rsidR="00390527">
        <w:t>imum of 20 bits of entropy (2012</w:t>
      </w:r>
      <w:r w:rsidR="0041145A">
        <w:t>)</w:t>
      </w:r>
      <w:r w:rsidR="00A30A09">
        <w:t xml:space="preserve">.  </w:t>
      </w:r>
      <w:r w:rsidR="0041145A">
        <w:t>This process provides an authenticated LTK</w:t>
      </w:r>
      <w:r w:rsidR="00A30A09">
        <w:t xml:space="preserve">.  </w:t>
      </w:r>
    </w:p>
    <w:p w14:paraId="72A52863" w14:textId="77777777" w:rsidR="00115BFF" w:rsidRDefault="00115BFF" w:rsidP="0046794D">
      <w:pPr>
        <w:pStyle w:val="NoSpacing"/>
        <w:spacing w:line="240" w:lineRule="auto"/>
      </w:pPr>
    </w:p>
    <w:p w14:paraId="450B400C" w14:textId="405F7DE7" w:rsidR="0041145A" w:rsidRDefault="0041145A" w:rsidP="0046794D">
      <w:pPr>
        <w:pStyle w:val="NoSpacing"/>
        <w:spacing w:line="240" w:lineRule="auto"/>
      </w:pPr>
      <w:r>
        <w:tab/>
        <w:t>Out of Band (OOB) pairing requires that both devices have similar NFC or tethering technology</w:t>
      </w:r>
      <w:r w:rsidR="00A30A09">
        <w:t xml:space="preserve">.  </w:t>
      </w:r>
      <w:r>
        <w:t>In this process the TK is passed via the shared OOB protocol</w:t>
      </w:r>
      <w:r w:rsidR="00A30A09">
        <w:t xml:space="preserve">.  </w:t>
      </w:r>
      <w:r w:rsidR="00390527">
        <w:t>This method of pairing also provides an authenticated LTK</w:t>
      </w:r>
      <w:r w:rsidR="00A30A09">
        <w:t xml:space="preserve">.  </w:t>
      </w:r>
      <w:r w:rsidR="00390527">
        <w:t>The pairing protection against MITM attacks is based upon the OOB technology itself</w:t>
      </w:r>
      <w:r w:rsidR="00A30A09">
        <w:t xml:space="preserve">.  </w:t>
      </w:r>
    </w:p>
    <w:p w14:paraId="5BA4DD5B" w14:textId="77777777" w:rsidR="00CB4E1B" w:rsidRDefault="00CB4E1B" w:rsidP="0046794D">
      <w:pPr>
        <w:pStyle w:val="NoSpacing"/>
        <w:spacing w:line="240" w:lineRule="auto"/>
      </w:pPr>
    </w:p>
    <w:p w14:paraId="5ECCD375" w14:textId="06BBDCBE" w:rsidR="00CB4E1B" w:rsidRDefault="00CB4E1B" w:rsidP="0046794D">
      <w:pPr>
        <w:pStyle w:val="NoSpacing"/>
        <w:spacing w:line="240" w:lineRule="auto"/>
      </w:pPr>
      <w:r>
        <w:tab/>
        <w:t xml:space="preserve">Encryption in BLE uses AES-CCM cryptography – it generates a 128-bit key </w:t>
      </w:r>
      <w:r w:rsidR="00DD792F">
        <w:t>from a 128-bit plaintext</w:t>
      </w:r>
      <w:r w:rsidR="00A30A09">
        <w:t xml:space="preserve"> d</w:t>
      </w:r>
      <w:r w:rsidR="00DD792F">
        <w:t>ata using the AES-128-bit block cipher</w:t>
      </w:r>
      <w:r w:rsidR="00A30A09">
        <w:t xml:space="preserve">.  </w:t>
      </w:r>
      <w:r w:rsidR="00DD792F">
        <w:t>Even though BLE uses 128-bit AES encryption the pairing process leaves it open to MITM attacks</w:t>
      </w:r>
      <w:r w:rsidR="00A30A09">
        <w:t xml:space="preserve">.  </w:t>
      </w:r>
    </w:p>
    <w:p w14:paraId="72D922D1" w14:textId="77777777" w:rsidR="003B5F5D" w:rsidRDefault="003B5F5D" w:rsidP="0046794D">
      <w:pPr>
        <w:pStyle w:val="NoSpacing"/>
        <w:spacing w:line="240" w:lineRule="auto"/>
      </w:pPr>
    </w:p>
    <w:p w14:paraId="5DA55017" w14:textId="65C55EC7" w:rsidR="00D11E2D" w:rsidRDefault="00D11E2D" w:rsidP="00D11E2D">
      <w:pPr>
        <w:pStyle w:val="Heading3"/>
      </w:pPr>
      <w:bookmarkStart w:id="5" w:name="_Toc480827151"/>
      <w:r>
        <w:t>BLE Frequency Hopping</w:t>
      </w:r>
      <w:bookmarkEnd w:id="5"/>
    </w:p>
    <w:p w14:paraId="0F199AAC" w14:textId="091A28A2" w:rsidR="003B5F5D" w:rsidRDefault="005E5337" w:rsidP="00D11E2D">
      <w:pPr>
        <w:pStyle w:val="NoSpacing"/>
        <w:spacing w:line="240" w:lineRule="auto"/>
        <w:ind w:firstLine="720"/>
      </w:pPr>
      <w:r>
        <w:t>To</w:t>
      </w:r>
      <w:r w:rsidR="003B5F5D">
        <w:t xml:space="preserve"> increase privacy</w:t>
      </w:r>
      <w:r w:rsidR="00A30A09">
        <w:t>,</w:t>
      </w:r>
      <w:r w:rsidR="003B5F5D">
        <w:t xml:space="preserve"> BLE has incorporated a feature that changes the Bluetooth device </w:t>
      </w:r>
      <w:r w:rsidR="00115BFF">
        <w:t>channel</w:t>
      </w:r>
      <w:r w:rsidR="003B5F5D">
        <w:t xml:space="preserve"> on a frequent basis</w:t>
      </w:r>
      <w:r w:rsidR="00A30A09">
        <w:t xml:space="preserve">.  </w:t>
      </w:r>
      <w:r w:rsidR="003B5F5D">
        <w:t>This feature is commonly known as frequency hopping</w:t>
      </w:r>
      <w:r w:rsidR="00A30A09">
        <w:t xml:space="preserve">.  </w:t>
      </w:r>
    </w:p>
    <w:p w14:paraId="644F7DF1" w14:textId="77777777" w:rsidR="00B71F3D" w:rsidRDefault="00B71F3D" w:rsidP="0046794D">
      <w:pPr>
        <w:pStyle w:val="NoSpacing"/>
        <w:spacing w:line="240" w:lineRule="auto"/>
      </w:pPr>
    </w:p>
    <w:p w14:paraId="589F6F00" w14:textId="032AFE87" w:rsidR="00745D26" w:rsidRDefault="00745D26" w:rsidP="00745D26">
      <w:pPr>
        <w:pStyle w:val="NoSpacing"/>
        <w:spacing w:line="240" w:lineRule="auto"/>
        <w:ind w:left="720"/>
      </w:pPr>
      <w:r w:rsidRPr="00745D26">
        <w:t>BLE operates in the 2.4 GHz Industrial Scientific Medical (ISM) band and defines 40 Radio Frequency (RF) channels with 2 MHz channel spacing</w:t>
      </w:r>
      <w:r w:rsidR="00A30A09">
        <w:t xml:space="preserve">.  </w:t>
      </w:r>
      <w:r w:rsidRPr="00745D26">
        <w:t>There are two types of BLE RF channels: advertising channels and data channels</w:t>
      </w:r>
      <w:r w:rsidR="00A30A09">
        <w:t xml:space="preserve">.  </w:t>
      </w:r>
      <w:r w:rsidRPr="00745D26">
        <w:t>Advertising channels are used for device discovery, connection establishment and broadcast transmission, whereas data channels are used for bidirectional communication between connected devices</w:t>
      </w:r>
      <w:r w:rsidR="00A30A09">
        <w:t xml:space="preserve">.  </w:t>
      </w:r>
      <w:sdt>
        <w:sdtPr>
          <w:id w:val="-320579478"/>
          <w:citation/>
        </w:sdtPr>
        <w:sdtContent>
          <w:r>
            <w:fldChar w:fldCharType="begin"/>
          </w:r>
          <w:r w:rsidR="00B71F3D">
            <w:instrText xml:space="preserve">CITATION Gom12 \l 1033 </w:instrText>
          </w:r>
          <w:r>
            <w:fldChar w:fldCharType="separate"/>
          </w:r>
          <w:r w:rsidR="00B67DC5">
            <w:rPr>
              <w:noProof/>
            </w:rPr>
            <w:t>(Gomez, Oller, &amp; Paradells, 2012)</w:t>
          </w:r>
          <w:r>
            <w:fldChar w:fldCharType="end"/>
          </w:r>
        </w:sdtContent>
      </w:sdt>
      <w:r w:rsidR="00A30A09">
        <w:t xml:space="preserve">.  </w:t>
      </w:r>
    </w:p>
    <w:p w14:paraId="777234C7" w14:textId="77777777" w:rsidR="00B71F3D" w:rsidRDefault="00B71F3D" w:rsidP="00745D26">
      <w:pPr>
        <w:pStyle w:val="NoSpacing"/>
        <w:spacing w:line="240" w:lineRule="auto"/>
        <w:ind w:left="720"/>
      </w:pPr>
    </w:p>
    <w:p w14:paraId="735FB811" w14:textId="2189CA05" w:rsidR="00745D26" w:rsidRPr="00CB72BD" w:rsidRDefault="00745D26" w:rsidP="003524FE">
      <w:pPr>
        <w:pStyle w:val="NoSpacing"/>
        <w:spacing w:line="240" w:lineRule="auto"/>
      </w:pPr>
      <w:r>
        <w:lastRenderedPageBreak/>
        <w:t>There are three advertising channels and thirty-seven data channels</w:t>
      </w:r>
      <w:r w:rsidR="00A30A09">
        <w:t xml:space="preserve">.  </w:t>
      </w:r>
      <w:r>
        <w:t xml:space="preserve">The three </w:t>
      </w:r>
      <w:r w:rsidR="004A0C0E">
        <w:t>adver</w:t>
      </w:r>
      <w:r w:rsidR="00B71F3D">
        <w:t>tising channels are 37, 38, and 39 (</w:t>
      </w:r>
      <w:r w:rsidR="00B71F3D">
        <w:fldChar w:fldCharType="begin"/>
      </w:r>
      <w:r w:rsidR="00B71F3D">
        <w:instrText xml:space="preserve"> REF _Ref477895300 \h </w:instrText>
      </w:r>
      <w:r w:rsidR="00B71F3D">
        <w:fldChar w:fldCharType="separate"/>
      </w:r>
      <w:r w:rsidR="00B71F3D">
        <w:t xml:space="preserve">Figure </w:t>
      </w:r>
      <w:r w:rsidR="00B71F3D">
        <w:rPr>
          <w:noProof/>
        </w:rPr>
        <w:t>2</w:t>
      </w:r>
      <w:r w:rsidR="00B71F3D">
        <w:t xml:space="preserve"> BLE Channels) </w:t>
      </w:r>
      <w:sdt>
        <w:sdtPr>
          <w:id w:val="1571160379"/>
          <w:citation/>
        </w:sdtPr>
        <w:sdtContent>
          <w:r w:rsidR="00B71F3D">
            <w:fldChar w:fldCharType="begin"/>
          </w:r>
          <w:r w:rsidR="00B71F3D">
            <w:instrText xml:space="preserve"> CITATION Bla13 \l 1033 </w:instrText>
          </w:r>
          <w:r w:rsidR="00B71F3D">
            <w:fldChar w:fldCharType="separate"/>
          </w:r>
          <w:r w:rsidR="00B67DC5">
            <w:rPr>
              <w:noProof/>
            </w:rPr>
            <w:t>(Blackberry, 2013)</w:t>
          </w:r>
          <w:r w:rsidR="00B71F3D">
            <w:fldChar w:fldCharType="end"/>
          </w:r>
        </w:sdtContent>
      </w:sdt>
      <w:r w:rsidR="00B71F3D">
        <w:fldChar w:fldCharType="end"/>
      </w:r>
      <w:r w:rsidR="00A30A09">
        <w:t xml:space="preserve">.  </w:t>
      </w:r>
      <w:r w:rsidR="004A0C0E">
        <w:t>When a BLE device is turned on or is looking for a connection it starts to broadcast on one of the three advertising channels</w:t>
      </w:r>
      <w:r w:rsidR="00A30A09">
        <w:t xml:space="preserve">.  </w:t>
      </w:r>
      <w:r w:rsidR="00B71F3D">
        <w:t>This information is used for intercepting the communications between the wearable and host device</w:t>
      </w:r>
      <w:r w:rsidR="00A30A09">
        <w:t xml:space="preserve">.  </w:t>
      </w:r>
      <w:r w:rsidR="00B71F3D">
        <w:t xml:space="preserve">The Ubertooth listens to all the data coming in on one of the </w:t>
      </w:r>
      <w:r w:rsidR="005E5337">
        <w:t>advertising</w:t>
      </w:r>
      <w:r w:rsidR="00B71F3D">
        <w:t xml:space="preserve"> channels and if it sees a connection request it scrapes the data from the packet and starts to follow the connection</w:t>
      </w:r>
      <w:r w:rsidR="00A30A09">
        <w:t xml:space="preserve">.  </w:t>
      </w:r>
      <w:r w:rsidR="00B71F3D" w:rsidRPr="009937EB">
        <w:t xml:space="preserve">The Ubertooth software follows the </w:t>
      </w:r>
      <w:r w:rsidR="00CB72BD" w:rsidRPr="009937EB">
        <w:t>BLE device after it hops channels to another frequency by observing the information inside the connection packet</w:t>
      </w:r>
      <w:r w:rsidR="00A30A09">
        <w:t xml:space="preserve">.  </w:t>
      </w:r>
      <w:r w:rsidR="005A72AB">
        <w:t xml:space="preserve">A BLE packet format contains an </w:t>
      </w:r>
      <w:r w:rsidR="00F72EA1">
        <w:t>8</w:t>
      </w:r>
      <w:r w:rsidR="005A72AB">
        <w:t xml:space="preserve">-bit Preamble, a </w:t>
      </w:r>
      <w:r w:rsidR="00F72EA1">
        <w:t>32</w:t>
      </w:r>
      <w:r w:rsidR="005A72AB">
        <w:t xml:space="preserve">-bit Access Address, a </w:t>
      </w:r>
      <w:r w:rsidR="00A30A09">
        <w:t>2</w:t>
      </w:r>
      <w:r w:rsidR="005A72AB">
        <w:t xml:space="preserve"> to </w:t>
      </w:r>
      <w:r w:rsidR="00F72EA1">
        <w:t>39</w:t>
      </w:r>
      <w:r w:rsidR="005A72AB">
        <w:t xml:space="preserve">-bit Protocol Data Unit (PDU), and a </w:t>
      </w:r>
      <w:r w:rsidR="00F72EA1">
        <w:t>24</w:t>
      </w:r>
      <w:r w:rsidR="005A72AB">
        <w:t xml:space="preserve">-bit Cyclic Redundancy Check (CRC) </w:t>
      </w:r>
      <w:r w:rsidR="00CB72BD" w:rsidRPr="009937EB">
        <w:t>(</w:t>
      </w:r>
      <w:r w:rsidR="005A72AB">
        <w:t xml:space="preserve">see </w:t>
      </w:r>
      <w:r w:rsidR="005A72AB">
        <w:fldChar w:fldCharType="begin"/>
      </w:r>
      <w:r w:rsidR="005A72AB">
        <w:instrText xml:space="preserve"> REF _Ref478376693 \h </w:instrText>
      </w:r>
      <w:r w:rsidR="005A72AB">
        <w:fldChar w:fldCharType="separate"/>
      </w:r>
      <w:r w:rsidR="005A72AB">
        <w:t xml:space="preserve">Figure </w:t>
      </w:r>
      <w:r w:rsidR="005A72AB">
        <w:rPr>
          <w:noProof/>
        </w:rPr>
        <w:t>6</w:t>
      </w:r>
      <w:r w:rsidR="005A72AB">
        <w:t xml:space="preserve"> Bluetooth Low Energy packet format </w:t>
      </w:r>
      <w:sdt>
        <w:sdtPr>
          <w:id w:val="-463886356"/>
          <w:citation/>
        </w:sdtPr>
        <w:sdtContent>
          <w:r w:rsidR="005A72AB">
            <w:fldChar w:fldCharType="begin"/>
          </w:r>
          <w:r w:rsidR="005A72AB">
            <w:instrText xml:space="preserve"> CITATION Mik13 \l 1033 </w:instrText>
          </w:r>
          <w:r w:rsidR="005A72AB">
            <w:fldChar w:fldCharType="separate"/>
          </w:r>
          <w:r w:rsidR="00B67DC5">
            <w:rPr>
              <w:noProof/>
            </w:rPr>
            <w:t>(Ryan, USENIX WOOT, 2013)</w:t>
          </w:r>
          <w:r w:rsidR="005A72AB">
            <w:fldChar w:fldCharType="end"/>
          </w:r>
        </w:sdtContent>
      </w:sdt>
      <w:r w:rsidR="005A72AB">
        <w:fldChar w:fldCharType="end"/>
      </w:r>
      <w:r w:rsidR="00CB72BD" w:rsidRPr="009937EB">
        <w:t>)</w:t>
      </w:r>
      <w:r w:rsidR="00A30A09">
        <w:t xml:space="preserve">.  </w:t>
      </w:r>
    </w:p>
    <w:p w14:paraId="3A255518" w14:textId="77777777" w:rsidR="003E7CDC" w:rsidRDefault="003E7CDC" w:rsidP="00AB37CB">
      <w:pPr>
        <w:pStyle w:val="NoSpacing"/>
        <w:spacing w:line="240" w:lineRule="auto"/>
      </w:pPr>
    </w:p>
    <w:p w14:paraId="453E495E" w14:textId="7653CF0E" w:rsidR="00115BFF" w:rsidRDefault="00115BFF" w:rsidP="00AB37CB">
      <w:pPr>
        <w:pStyle w:val="NoSpacing"/>
        <w:spacing w:line="240" w:lineRule="auto"/>
      </w:pPr>
      <w:r>
        <w:tab/>
      </w:r>
      <w:r w:rsidR="00F01223">
        <w:t>Frequency hopping aims to prevent eavesdropping on the BLE connection</w:t>
      </w:r>
      <w:r w:rsidR="00A30A09">
        <w:t xml:space="preserve">.  </w:t>
      </w:r>
      <w:r w:rsidR="00F01223">
        <w:t>Each connection is unique in the way it accomplishes frequency hopping</w:t>
      </w:r>
      <w:r w:rsidR="00A30A09">
        <w:t xml:space="preserve">.  </w:t>
      </w:r>
      <w:r w:rsidR="00F01223">
        <w:t>Several variables must be established for both the host and device to be able to frequency hop at the same interval and onto the same channels</w:t>
      </w:r>
      <w:r w:rsidR="00A30A09">
        <w:t xml:space="preserve">.  </w:t>
      </w:r>
      <w:r w:rsidR="006E1EE9">
        <w:t>These variables include:</w:t>
      </w:r>
    </w:p>
    <w:p w14:paraId="01917837" w14:textId="77777777" w:rsidR="006E1EE9" w:rsidRDefault="006E1EE9" w:rsidP="00AB37CB">
      <w:pPr>
        <w:pStyle w:val="NoSpacing"/>
        <w:spacing w:line="240" w:lineRule="auto"/>
      </w:pPr>
    </w:p>
    <w:p w14:paraId="44BD7A05" w14:textId="77777777" w:rsidR="00F01223" w:rsidRDefault="00F01223" w:rsidP="00F01223">
      <w:pPr>
        <w:pStyle w:val="NoSpacing"/>
        <w:numPr>
          <w:ilvl w:val="0"/>
          <w:numId w:val="18"/>
        </w:numPr>
        <w:spacing w:line="240" w:lineRule="auto"/>
      </w:pPr>
      <w:r>
        <w:t>Hop interval</w:t>
      </w:r>
    </w:p>
    <w:p w14:paraId="33FEF9D2" w14:textId="77777777" w:rsidR="00F01223" w:rsidRDefault="00F01223" w:rsidP="00F01223">
      <w:pPr>
        <w:pStyle w:val="NoSpacing"/>
        <w:numPr>
          <w:ilvl w:val="0"/>
          <w:numId w:val="18"/>
        </w:numPr>
        <w:spacing w:line="240" w:lineRule="auto"/>
      </w:pPr>
      <w:r>
        <w:t>Hop increment</w:t>
      </w:r>
    </w:p>
    <w:p w14:paraId="57C2B0B9" w14:textId="77777777" w:rsidR="00F01223" w:rsidRDefault="00F01223" w:rsidP="00F01223">
      <w:pPr>
        <w:pStyle w:val="NoSpacing"/>
        <w:numPr>
          <w:ilvl w:val="0"/>
          <w:numId w:val="18"/>
        </w:numPr>
        <w:spacing w:line="240" w:lineRule="auto"/>
      </w:pPr>
      <w:r>
        <w:t>Access address</w:t>
      </w:r>
    </w:p>
    <w:p w14:paraId="63029554" w14:textId="77777777" w:rsidR="00F01223" w:rsidRDefault="00F01223" w:rsidP="00F01223">
      <w:pPr>
        <w:pStyle w:val="NoSpacing"/>
        <w:numPr>
          <w:ilvl w:val="0"/>
          <w:numId w:val="18"/>
        </w:numPr>
        <w:spacing w:line="240" w:lineRule="auto"/>
      </w:pPr>
      <w:r>
        <w:t xml:space="preserve">CRC (Cyclic Redundancy Check) initializer </w:t>
      </w:r>
    </w:p>
    <w:p w14:paraId="75279579" w14:textId="77777777" w:rsidR="00134A5D" w:rsidRDefault="00134A5D" w:rsidP="00134A5D">
      <w:pPr>
        <w:pStyle w:val="NoSpacing"/>
        <w:spacing w:line="240" w:lineRule="auto"/>
      </w:pPr>
    </w:p>
    <w:p w14:paraId="0A9E3A9F" w14:textId="06FCBCF9" w:rsidR="006E1EE9" w:rsidRPr="00037EEC" w:rsidRDefault="000B234E" w:rsidP="006E1EE9">
      <w:pPr>
        <w:pStyle w:val="NoSpacing"/>
        <w:spacing w:line="240" w:lineRule="auto"/>
      </w:pPr>
      <w:r>
        <w:t>To follow a connection, we need the four above parameters</w:t>
      </w:r>
      <w:r w:rsidR="00A30A09">
        <w:t xml:space="preserve">.  </w:t>
      </w:r>
      <w:r>
        <w:t>The BLE channel hopping sequence is  fairly simple protocol</w:t>
      </w:r>
      <w:r w:rsidR="00A30A09">
        <w:t xml:space="preserve">.  </w:t>
      </w:r>
      <w:r w:rsidR="00037EEC">
        <w:t>After we determine the hop interval and increment we can successfully follow a connection when it hops to another frequency</w:t>
      </w:r>
      <w:r w:rsidR="00A30A09">
        <w:t xml:space="preserve">.  </w:t>
      </w:r>
      <w:r w:rsidR="00037EEC">
        <w:t xml:space="preserve">This formula is </w:t>
      </w:r>
      <w:r w:rsidR="00037EEC">
        <w:rPr>
          <w:i/>
        </w:rPr>
        <w:t>nextChannel = channel + hopIncrement (mod 37)</w:t>
      </w:r>
      <w:r w:rsidR="00037EEC">
        <w:t xml:space="preserve"> (see </w:t>
      </w:r>
      <w:r w:rsidR="00037EEC">
        <w:fldChar w:fldCharType="begin"/>
      </w:r>
      <w:r w:rsidR="00037EEC">
        <w:instrText xml:space="preserve"> REF _Ref478375793 \h </w:instrText>
      </w:r>
      <w:r w:rsidR="00037EEC">
        <w:fldChar w:fldCharType="separate"/>
      </w:r>
      <w:r w:rsidR="00037EEC">
        <w:t xml:space="preserve">Figure </w:t>
      </w:r>
      <w:r w:rsidR="00037EEC">
        <w:rPr>
          <w:noProof/>
        </w:rPr>
        <w:t>5</w:t>
      </w:r>
      <w:r w:rsidR="00037EEC">
        <w:t xml:space="preserve"> Next Channel Formula </w:t>
      </w:r>
      <w:sdt>
        <w:sdtPr>
          <w:id w:val="2001379447"/>
          <w:citation/>
        </w:sdtPr>
        <w:sdtContent>
          <w:r w:rsidR="00037EEC">
            <w:fldChar w:fldCharType="begin"/>
          </w:r>
          <w:r w:rsidR="00037EEC">
            <w:instrText xml:space="preserve"> CITATION Mik13 \l 1033 </w:instrText>
          </w:r>
          <w:r w:rsidR="00037EEC">
            <w:fldChar w:fldCharType="separate"/>
          </w:r>
          <w:r w:rsidR="00B67DC5">
            <w:rPr>
              <w:noProof/>
            </w:rPr>
            <w:t>(Ryan, USENIX WOOT, 2013)</w:t>
          </w:r>
          <w:r w:rsidR="00037EEC">
            <w:fldChar w:fldCharType="end"/>
          </w:r>
        </w:sdtContent>
      </w:sdt>
      <w:r w:rsidR="00037EEC">
        <w:fldChar w:fldCharType="end"/>
      </w:r>
      <w:r w:rsidR="00037EEC">
        <w:t>)</w:t>
      </w:r>
      <w:r w:rsidR="00A30A09">
        <w:t xml:space="preserve">.  </w:t>
      </w:r>
    </w:p>
    <w:p w14:paraId="733B9C62" w14:textId="77777777" w:rsidR="000B234E" w:rsidRDefault="000B234E" w:rsidP="006E1EE9">
      <w:pPr>
        <w:pStyle w:val="NoSpacing"/>
        <w:spacing w:line="240" w:lineRule="auto"/>
      </w:pPr>
    </w:p>
    <w:p w14:paraId="50EB4566" w14:textId="3D829298" w:rsidR="00F01223" w:rsidRDefault="00F01223" w:rsidP="006E1EE9">
      <w:pPr>
        <w:pStyle w:val="NoSpacing"/>
        <w:spacing w:line="240" w:lineRule="auto"/>
        <w:ind w:firstLine="720"/>
        <w:jc w:val="both"/>
      </w:pPr>
      <w:r>
        <w:t xml:space="preserve">The hop interval is also known as a dwell time – this </w:t>
      </w:r>
      <w:r w:rsidR="00A31D68">
        <w:t>is the amount of time the device and host operate on a single 2.4Ghz channel before hopping to the next predetermined channel</w:t>
      </w:r>
      <w:r w:rsidR="00A30A09">
        <w:t xml:space="preserve">.  </w:t>
      </w:r>
      <w:r w:rsidR="00A31D68">
        <w:t xml:space="preserve">According to Mike Ryan you can recover the hop interval by observing that the hop sequence completes a full cycle once every 37 x 1.25 x </w:t>
      </w:r>
      <w:r w:rsidR="00A31D68" w:rsidRPr="00A31D68">
        <w:rPr>
          <w:i/>
        </w:rPr>
        <w:t>hopInterval</w:t>
      </w:r>
      <w:r w:rsidR="00A31D68">
        <w:rPr>
          <w:i/>
        </w:rPr>
        <w:t xml:space="preserve"> </w:t>
      </w:r>
      <w:r w:rsidR="00A31D68">
        <w:t xml:space="preserve">milliseconds (see </w:t>
      </w:r>
      <w:r w:rsidR="00A31D68">
        <w:fldChar w:fldCharType="begin"/>
      </w:r>
      <w:r w:rsidR="00A31D68">
        <w:instrText xml:space="preserve"> REF _Ref478369511 \h </w:instrText>
      </w:r>
      <w:r w:rsidR="00A31D68">
        <w:fldChar w:fldCharType="separate"/>
      </w:r>
      <w:r w:rsidR="00A31D68">
        <w:t xml:space="preserve">Figure </w:t>
      </w:r>
      <w:r w:rsidR="00A31D68">
        <w:rPr>
          <w:noProof/>
        </w:rPr>
        <w:t>3</w:t>
      </w:r>
      <w:r w:rsidR="00A31D68">
        <w:t xml:space="preserve"> Hop Interval Formula</w:t>
      </w:r>
      <w:r w:rsidR="00A31D68">
        <w:fldChar w:fldCharType="end"/>
      </w:r>
      <w:r w:rsidR="00A31D68">
        <w:t xml:space="preserve">)  </w:t>
      </w:r>
      <w:sdt>
        <w:sdtPr>
          <w:id w:val="1954366143"/>
          <w:citation/>
        </w:sdtPr>
        <w:sdtContent>
          <w:r w:rsidR="00A31D68">
            <w:fldChar w:fldCharType="begin"/>
          </w:r>
          <w:r w:rsidR="00A31D68">
            <w:instrText xml:space="preserve"> CITATION Mik13 \l 1033 </w:instrText>
          </w:r>
          <w:r w:rsidR="00A31D68">
            <w:fldChar w:fldCharType="separate"/>
          </w:r>
          <w:r w:rsidR="00B67DC5">
            <w:rPr>
              <w:noProof/>
            </w:rPr>
            <w:t>(Ryan, USENIX WOOT, 2013)</w:t>
          </w:r>
          <w:r w:rsidR="00A31D68">
            <w:fldChar w:fldCharType="end"/>
          </w:r>
        </w:sdtContent>
      </w:sdt>
      <w:r w:rsidR="00A30A09">
        <w:t xml:space="preserve">.  </w:t>
      </w:r>
    </w:p>
    <w:p w14:paraId="6CD2462C" w14:textId="77777777" w:rsidR="00690673" w:rsidRDefault="00690673" w:rsidP="00690673">
      <w:pPr>
        <w:pStyle w:val="NoSpacing"/>
        <w:spacing w:line="240" w:lineRule="auto"/>
        <w:ind w:firstLine="360"/>
        <w:jc w:val="both"/>
      </w:pPr>
      <w:r>
        <w:tab/>
      </w:r>
    </w:p>
    <w:p w14:paraId="59DB0A4E" w14:textId="16AA0925" w:rsidR="00690673" w:rsidRDefault="00690673" w:rsidP="006E1EE9">
      <w:pPr>
        <w:pStyle w:val="NoSpacing"/>
        <w:spacing w:line="240" w:lineRule="auto"/>
        <w:ind w:firstLine="720"/>
        <w:jc w:val="both"/>
      </w:pPr>
      <w:r>
        <w:t>The hop increment is determined by observing two channels and waiting to see how long it takes for the packets to start arriving at the second channel</w:t>
      </w:r>
      <w:r w:rsidR="00A30A09">
        <w:t xml:space="preserve">.  </w:t>
      </w:r>
      <w:r>
        <w:t>Listen on channel 0 and when a packet is observed switch to channel 1 and measure the amount of time to see another packet</w:t>
      </w:r>
      <w:r w:rsidR="00A30A09">
        <w:t>.  The</w:t>
      </w:r>
      <w:r>
        <w:t xml:space="preserve"> formula to determine the hop increment is </w:t>
      </w:r>
      <w:r>
        <w:rPr>
          <w:i/>
        </w:rPr>
        <w:t xml:space="preserve">channelsHopped </w:t>
      </w:r>
      <w:r>
        <w:t xml:space="preserve">equals the time delta divided by 37 x 1.25 ms (see </w:t>
      </w:r>
      <w:r>
        <w:fldChar w:fldCharType="begin"/>
      </w:r>
      <w:r>
        <w:instrText xml:space="preserve"> REF _Ref478370945 \h </w:instrText>
      </w:r>
      <w:r>
        <w:fldChar w:fldCharType="separate"/>
      </w:r>
      <w:r>
        <w:t xml:space="preserve">Figure </w:t>
      </w:r>
      <w:r>
        <w:rPr>
          <w:noProof/>
        </w:rPr>
        <w:t>4</w:t>
      </w:r>
      <w:r>
        <w:t xml:space="preserve"> Hop Increment Formula </w:t>
      </w:r>
      <w:sdt>
        <w:sdtPr>
          <w:id w:val="1724252922"/>
          <w:citation/>
        </w:sdtPr>
        <w:sdtContent>
          <w:r>
            <w:fldChar w:fldCharType="begin"/>
          </w:r>
          <w:r>
            <w:instrText xml:space="preserve"> CITATION Mik13 \l 1033 </w:instrText>
          </w:r>
          <w:r>
            <w:fldChar w:fldCharType="separate"/>
          </w:r>
          <w:r w:rsidR="00B67DC5">
            <w:rPr>
              <w:noProof/>
            </w:rPr>
            <w:t>(Ryan, USENIX WOOT, 2013)</w:t>
          </w:r>
          <w:r>
            <w:fldChar w:fldCharType="end"/>
          </w:r>
        </w:sdtContent>
      </w:sdt>
      <w:r>
        <w:fldChar w:fldCharType="end"/>
      </w:r>
      <w:r>
        <w:t>)</w:t>
      </w:r>
      <w:r w:rsidR="00A30A09">
        <w:t xml:space="preserve">.  </w:t>
      </w:r>
    </w:p>
    <w:p w14:paraId="43274A25" w14:textId="77777777" w:rsidR="006E1EE9" w:rsidRDefault="006E1EE9" w:rsidP="00690673">
      <w:pPr>
        <w:pStyle w:val="NoSpacing"/>
        <w:spacing w:line="240" w:lineRule="auto"/>
        <w:ind w:firstLine="360"/>
        <w:jc w:val="both"/>
      </w:pPr>
    </w:p>
    <w:p w14:paraId="5554584A" w14:textId="656FA4B9" w:rsidR="006E1EE9" w:rsidRDefault="006E1EE9" w:rsidP="00690673">
      <w:pPr>
        <w:pStyle w:val="NoSpacing"/>
        <w:spacing w:line="240" w:lineRule="auto"/>
        <w:ind w:firstLine="360"/>
        <w:jc w:val="both"/>
      </w:pPr>
      <w:r w:rsidRPr="006E1EE9">
        <w:tab/>
      </w:r>
      <w:r>
        <w:t>To determine the device access address, you can observe an arbitrary data channel to listen for empty data packets</w:t>
      </w:r>
      <w:r w:rsidR="00A30A09">
        <w:t xml:space="preserve">.  </w:t>
      </w:r>
      <w:r>
        <w:t>Since the BLE specification requires the device and host transmit a packet on each channel hop to, you can sniff the access address passively</w:t>
      </w:r>
      <w:r w:rsidR="00A30A09">
        <w:t xml:space="preserve">.  </w:t>
      </w:r>
      <w:r w:rsidR="00E02696">
        <w:t>Each data packet contains a 16-bit header, 0-37 octets of payload (PDU), and a 24-bit CRC</w:t>
      </w:r>
      <w:r w:rsidR="00A30A09">
        <w:t xml:space="preserve">.  </w:t>
      </w:r>
      <w:r w:rsidR="00E02696">
        <w:t xml:space="preserve">By reading the data stream and observing an empty packet, we can then use the prior 32-bits as a candidate access address for the </w:t>
      </w:r>
      <w:r w:rsidR="00E02696">
        <w:lastRenderedPageBreak/>
        <w:t>device</w:t>
      </w:r>
      <w:r w:rsidR="00A30A09">
        <w:t xml:space="preserve">.  </w:t>
      </w:r>
      <w:r w:rsidR="00E02696">
        <w:t>After observing a set amount of these access address candidates, we can use the candidate which has a predetermined number of matches as our access address and follow it</w:t>
      </w:r>
      <w:r w:rsidR="00A30A09">
        <w:t xml:space="preserve">.  </w:t>
      </w:r>
    </w:p>
    <w:p w14:paraId="1FCBE979" w14:textId="77777777" w:rsidR="00E02696" w:rsidRDefault="00E02696" w:rsidP="00690673">
      <w:pPr>
        <w:pStyle w:val="NoSpacing"/>
        <w:spacing w:line="240" w:lineRule="auto"/>
        <w:ind w:firstLine="360"/>
        <w:jc w:val="both"/>
      </w:pPr>
      <w:r>
        <w:tab/>
      </w:r>
    </w:p>
    <w:p w14:paraId="4D0FFAFB" w14:textId="7326373C" w:rsidR="00D11E2D" w:rsidRDefault="00E02696" w:rsidP="00D11E2D">
      <w:pPr>
        <w:pStyle w:val="NoSpacing"/>
        <w:spacing w:line="240" w:lineRule="auto"/>
        <w:ind w:firstLine="360"/>
        <w:jc w:val="both"/>
      </w:pPr>
      <w:r>
        <w:tab/>
      </w:r>
      <w:r w:rsidR="004E218F">
        <w:t>Finally,</w:t>
      </w:r>
      <w:r>
        <w:t xml:space="preserve"> to recover the </w:t>
      </w:r>
      <w:r w:rsidRPr="00E02696">
        <w:t>CRC (Cyclic Redundancy Check) initializer</w:t>
      </w:r>
      <w:r>
        <w:t xml:space="preserve"> which is also known as the CRCInit, </w:t>
      </w:r>
      <w:r w:rsidR="00531C77">
        <w:t xml:space="preserve">you must observe a set number </w:t>
      </w:r>
      <w:r w:rsidR="004E218F">
        <w:t>of candidate packets</w:t>
      </w:r>
      <w:r w:rsidR="00A30A09">
        <w:t xml:space="preserve">.  </w:t>
      </w:r>
      <w:r w:rsidR="004E218F">
        <w:t>This process is similar to the access address candidate process</w:t>
      </w:r>
      <w:r w:rsidR="00A30A09">
        <w:t xml:space="preserve">.  </w:t>
      </w:r>
      <w:r w:rsidR="004E218F">
        <w:t>Each connection has a unique CRCInit</w:t>
      </w:r>
      <w:r w:rsidR="00A30A09">
        <w:t xml:space="preserve">.  </w:t>
      </w:r>
      <w:r w:rsidR="004E218F">
        <w:t>When a new 24-bit CRC is observed from a packet capture, it is used to seed linear feedback shift register (LFSR) in reverse order to determine the candidate CRCInit</w:t>
      </w:r>
      <w:r w:rsidR="00A30A09">
        <w:t xml:space="preserve">.  </w:t>
      </w:r>
    </w:p>
    <w:p w14:paraId="61063A3C" w14:textId="193643B6" w:rsidR="00E90AC0" w:rsidRPr="00D11E2D" w:rsidRDefault="00E90AC0" w:rsidP="00D11E2D">
      <w:pPr>
        <w:pStyle w:val="NoSpacing"/>
        <w:spacing w:line="240" w:lineRule="auto"/>
        <w:jc w:val="both"/>
      </w:pPr>
    </w:p>
    <w:p w14:paraId="3D2A6325" w14:textId="5C1880D1" w:rsidR="00D11E2D" w:rsidRPr="00D11E2D" w:rsidRDefault="009C4767" w:rsidP="00D11E2D">
      <w:pPr>
        <w:pStyle w:val="Heading3"/>
      </w:pPr>
      <w:bookmarkStart w:id="6" w:name="_Toc480827152"/>
      <w:r w:rsidRPr="00D11E2D">
        <w:rPr>
          <w:rStyle w:val="Heading3Char"/>
          <w:b/>
          <w:bCs/>
        </w:rPr>
        <w:t>Bypassing the encryption of BLE</w:t>
      </w:r>
      <w:r w:rsidR="00A30A09">
        <w:rPr>
          <w:rStyle w:val="Heading3Char"/>
          <w:b/>
          <w:bCs/>
        </w:rPr>
        <w:t>.</w:t>
      </w:r>
      <w:bookmarkEnd w:id="6"/>
      <w:r w:rsidR="00A30A09">
        <w:rPr>
          <w:rStyle w:val="Heading3Char"/>
          <w:b/>
          <w:bCs/>
        </w:rPr>
        <w:t xml:space="preserve">  </w:t>
      </w:r>
    </w:p>
    <w:p w14:paraId="606F7150" w14:textId="61EC76C8" w:rsidR="009C4767" w:rsidRDefault="0009186A" w:rsidP="00D11E2D">
      <w:pPr>
        <w:pStyle w:val="NoSpacing"/>
        <w:spacing w:line="240" w:lineRule="auto"/>
        <w:ind w:firstLine="720"/>
      </w:pPr>
      <w:r>
        <w:t>Bluetooth Low Energy uses a proprietary key exchange, as covered earlier in this paper</w:t>
      </w:r>
      <w:r w:rsidR="00A30A09">
        <w:t xml:space="preserve">.  </w:t>
      </w:r>
      <w:r>
        <w:t>This leaves the technology prone to weaknesses against passive eavesdroppers</w:t>
      </w:r>
      <w:r w:rsidR="00A30A09">
        <w:t xml:space="preserve">.  </w:t>
      </w:r>
      <w:r>
        <w:t>The encryption which BLE uses, AES-CCM, is known to be secure</w:t>
      </w:r>
      <w:r w:rsidR="00A30A09">
        <w:t xml:space="preserve">.  </w:t>
      </w:r>
      <w:r>
        <w:t>The attacks used today are against the key exchange rather than the encryption protocol</w:t>
      </w:r>
      <w:r w:rsidR="00A30A09">
        <w:t xml:space="preserve">.  </w:t>
      </w:r>
      <w:r w:rsidR="00BE3935">
        <w:t>The master and slave devices must establish a LTK to be used for encrypted communication sessions</w:t>
      </w:r>
      <w:r w:rsidR="00A30A09">
        <w:t xml:space="preserve">.  </w:t>
      </w:r>
      <w:r w:rsidR="00BE3935">
        <w:t xml:space="preserve">To establish the LTK the two devices must first establish a TK, </w:t>
      </w:r>
      <w:r w:rsidR="00A30A09">
        <w:t xml:space="preserve">whose </w:t>
      </w:r>
      <w:r w:rsidR="00BE3935">
        <w:t>value varies based upon the pairing mode chosen</w:t>
      </w:r>
      <w:r w:rsidR="00A30A09">
        <w:t xml:space="preserve">.  </w:t>
      </w:r>
      <w:r w:rsidR="00BE3935">
        <w:t>The values are exchanged in plaintext, except for the TK</w:t>
      </w:r>
      <w:r w:rsidR="00A30A09">
        <w:t xml:space="preserve">.  </w:t>
      </w:r>
      <w:r w:rsidR="00BE3935">
        <w:t>The fact that confirm value, Channel interval and hop increment can be determined allows us to derive the TK from the plaintext values</w:t>
      </w:r>
      <w:r w:rsidR="00A30A09">
        <w:t xml:space="preserve">.  </w:t>
      </w:r>
      <w:r w:rsidR="00A7377F">
        <w:t>The three pairing modes, Just Works, Passkey Entry, and Out of Band have different methods of defining the TK values</w:t>
      </w:r>
      <w:r w:rsidR="00A30A09">
        <w:t xml:space="preserve">.  </w:t>
      </w:r>
    </w:p>
    <w:p w14:paraId="2E5B064C" w14:textId="77777777" w:rsidR="007F67E6" w:rsidRDefault="007F67E6" w:rsidP="00AB37CB">
      <w:pPr>
        <w:pStyle w:val="NoSpacing"/>
        <w:spacing w:line="240" w:lineRule="auto"/>
      </w:pPr>
    </w:p>
    <w:p w14:paraId="750D4B3A" w14:textId="5420545B" w:rsidR="00A7377F" w:rsidRDefault="00A7377F" w:rsidP="00A7377F">
      <w:pPr>
        <w:pStyle w:val="NoSpacing"/>
        <w:numPr>
          <w:ilvl w:val="0"/>
          <w:numId w:val="19"/>
        </w:numPr>
        <w:spacing w:line="240" w:lineRule="auto"/>
      </w:pPr>
      <w:r>
        <w:t>Just Works: The TK is always 0</w:t>
      </w:r>
      <w:r w:rsidR="00A30A09">
        <w:t xml:space="preserve">.  </w:t>
      </w:r>
    </w:p>
    <w:p w14:paraId="1A0BE410" w14:textId="7909AFD2" w:rsidR="00A7377F" w:rsidRDefault="00A7377F" w:rsidP="00A7377F">
      <w:pPr>
        <w:pStyle w:val="NoSpacing"/>
        <w:numPr>
          <w:ilvl w:val="0"/>
          <w:numId w:val="19"/>
        </w:numPr>
        <w:spacing w:line="240" w:lineRule="auto"/>
      </w:pPr>
      <w:r>
        <w:t>Passkey Entry: The TK is a value between 000000 and 999999</w:t>
      </w:r>
      <w:r w:rsidR="00A30A09">
        <w:t xml:space="preserve">.  </w:t>
      </w:r>
      <w:r>
        <w:t>This value is padded to 128-bits</w:t>
      </w:r>
    </w:p>
    <w:p w14:paraId="5538F42E" w14:textId="77777777" w:rsidR="00A7377F" w:rsidRDefault="00A7377F" w:rsidP="00A7377F">
      <w:pPr>
        <w:pStyle w:val="NoSpacing"/>
        <w:numPr>
          <w:ilvl w:val="0"/>
          <w:numId w:val="19"/>
        </w:numPr>
        <w:spacing w:line="240" w:lineRule="auto"/>
      </w:pPr>
      <w:r>
        <w:t>OOB: a 128-bit value is exchanged OOB</w:t>
      </w:r>
    </w:p>
    <w:p w14:paraId="04FC75A9" w14:textId="61402F3E" w:rsidR="00A7377F" w:rsidRDefault="00A30A09" w:rsidP="00A7377F">
      <w:pPr>
        <w:pStyle w:val="NoSpacing"/>
        <w:spacing w:line="240" w:lineRule="auto"/>
        <w:ind w:left="1440"/>
      </w:pPr>
      <w:sdt>
        <w:sdtPr>
          <w:id w:val="73250538"/>
          <w:citation/>
        </w:sdtPr>
        <w:sdtContent>
          <w:r w:rsidR="00A7377F">
            <w:fldChar w:fldCharType="begin"/>
          </w:r>
          <w:r w:rsidR="00A7377F">
            <w:instrText xml:space="preserve"> CITATION Mik13 \l 1033 </w:instrText>
          </w:r>
          <w:r w:rsidR="00A7377F">
            <w:fldChar w:fldCharType="separate"/>
          </w:r>
          <w:r w:rsidR="00B67DC5">
            <w:rPr>
              <w:noProof/>
            </w:rPr>
            <w:t>(Ryan, USENIX WOOT, 2013)</w:t>
          </w:r>
          <w:r w:rsidR="00A7377F">
            <w:fldChar w:fldCharType="end"/>
          </w:r>
        </w:sdtContent>
      </w:sdt>
    </w:p>
    <w:p w14:paraId="643A8BEA" w14:textId="77777777" w:rsidR="007F67E6" w:rsidRDefault="007F67E6" w:rsidP="00A7377F">
      <w:pPr>
        <w:pStyle w:val="NoSpacing"/>
        <w:spacing w:line="240" w:lineRule="auto"/>
        <w:ind w:left="1440"/>
      </w:pPr>
    </w:p>
    <w:p w14:paraId="351680B3" w14:textId="23023D84" w:rsidR="007C2F0C" w:rsidRDefault="00A7377F" w:rsidP="004E4296">
      <w:pPr>
        <w:pStyle w:val="NoSpacing"/>
        <w:spacing w:line="240" w:lineRule="auto"/>
      </w:pPr>
      <w:r>
        <w:t>Obviously, it is not an issue to guess the Just Works TK considering it is always 0</w:t>
      </w:r>
      <w:r w:rsidR="00A30A09">
        <w:t xml:space="preserve">.  </w:t>
      </w:r>
      <w:r>
        <w:t xml:space="preserve">The </w:t>
      </w:r>
      <w:r w:rsidR="007F67E6">
        <w:t>6-digit Passkey entry TK can be brute forced, considering there are a finite number of possible combinations</w:t>
      </w:r>
      <w:r w:rsidR="00A30A09">
        <w:t xml:space="preserve">.  </w:t>
      </w:r>
      <w:r w:rsidR="007F67E6">
        <w:t xml:space="preserve">According to Mike Ryan, a TK can be cracked in less than 1 second on a single core of an Intel i7 CPU </w:t>
      </w:r>
      <w:sdt>
        <w:sdtPr>
          <w:id w:val="1797323005"/>
          <w:citation/>
        </w:sdtPr>
        <w:sdtContent>
          <w:r w:rsidR="007F67E6">
            <w:fldChar w:fldCharType="begin"/>
          </w:r>
          <w:r w:rsidR="007F67E6">
            <w:instrText xml:space="preserve"> CITATION Mik13 \l 1033 </w:instrText>
          </w:r>
          <w:r w:rsidR="007F67E6">
            <w:fldChar w:fldCharType="separate"/>
          </w:r>
          <w:r w:rsidR="00B67DC5">
            <w:rPr>
              <w:noProof/>
            </w:rPr>
            <w:t>(Ryan, USENIX WOOT, 2013)</w:t>
          </w:r>
          <w:r w:rsidR="007F67E6">
            <w:fldChar w:fldCharType="end"/>
          </w:r>
        </w:sdtContent>
      </w:sdt>
      <w:r w:rsidR="00A30A09">
        <w:t>.  It’s</w:t>
      </w:r>
      <w:r w:rsidR="007F67E6">
        <w:t xml:space="preserve"> so easy it is as if you don’t even have a TK in place</w:t>
      </w:r>
      <w:r w:rsidR="00A30A09">
        <w:t xml:space="preserve">.  </w:t>
      </w:r>
      <w:r w:rsidR="007F67E6">
        <w:t>After the TK is confirmed we can use it to decrypt the STK</w:t>
      </w:r>
      <w:r w:rsidR="00A30A09">
        <w:t xml:space="preserve">.  </w:t>
      </w:r>
      <w:r w:rsidR="007F67E6">
        <w:t>The STK is used to establish a link-layer encrypted session, at which point we can decrypt the session and recover the</w:t>
      </w:r>
      <w:r w:rsidR="007C2F0C">
        <w:t xml:space="preserve"> LTK</w:t>
      </w:r>
      <w:r w:rsidR="00A30A09">
        <w:t xml:space="preserve">.  </w:t>
      </w:r>
      <w:r w:rsidR="007F67E6">
        <w:t>After the key exchange process is completed the master and slave devices communicate using the LTK for encryption</w:t>
      </w:r>
      <w:r w:rsidR="00A30A09">
        <w:t xml:space="preserve">.  </w:t>
      </w:r>
      <w:r w:rsidR="007F67E6">
        <w:t xml:space="preserve">If we </w:t>
      </w:r>
      <w:r w:rsidR="007C2F0C">
        <w:t>can</w:t>
      </w:r>
      <w:r w:rsidR="007F67E6">
        <w:t xml:space="preserve"> recover the LTK as described before, we will be able to decrypt the </w:t>
      </w:r>
      <w:r w:rsidR="007C2F0C">
        <w:t xml:space="preserve">future </w:t>
      </w:r>
      <w:r w:rsidR="007F67E6">
        <w:t>communications made between</w:t>
      </w:r>
      <w:r w:rsidR="007C2F0C">
        <w:t xml:space="preserve"> the two devices</w:t>
      </w:r>
      <w:r w:rsidR="00A30A09">
        <w:t xml:space="preserve">.  </w:t>
      </w:r>
      <w:r w:rsidR="007C2F0C">
        <w:t>Since the initial variable for this security protocol is so weak, it leads to the entire compromise of the key exchange process and rendering the encryption protocol useless</w:t>
      </w:r>
      <w:r w:rsidR="00A30A09">
        <w:t xml:space="preserve">.  </w:t>
      </w:r>
      <w:r w:rsidR="007C2F0C">
        <w:t>At this point it doesn’t matter what encryption protocol the device chooses to use</w:t>
      </w:r>
      <w:r w:rsidR="00A30A09">
        <w:t xml:space="preserve">.  </w:t>
      </w:r>
      <w:r w:rsidR="007C2F0C">
        <w:t>It is noteworthy to consider that the OOB pairing methodology will not be able to be compromised in this same fashion</w:t>
      </w:r>
      <w:r w:rsidR="00A30A09">
        <w:t xml:space="preserve">.  </w:t>
      </w:r>
      <w:r w:rsidR="007C2F0C">
        <w:t xml:space="preserve">A well-chosen OOB key will render brute forcing </w:t>
      </w:r>
      <w:r w:rsidR="000813DF">
        <w:t>useless</w:t>
      </w:r>
      <w:r w:rsidR="00A30A09">
        <w:t xml:space="preserve">.  </w:t>
      </w:r>
      <w:r w:rsidR="007C2F0C">
        <w:t>It has been my experience that most devices use the Just Works or the Passkey pairing methods</w:t>
      </w:r>
      <w:r w:rsidR="00A30A09">
        <w:t xml:space="preserve">.  </w:t>
      </w:r>
      <w:r w:rsidR="007C2F0C">
        <w:t>Those two pairing methods are easier to implement because they do not require any special hardware to exchange the OOB key</w:t>
      </w:r>
      <w:r w:rsidR="00A30A09">
        <w:t xml:space="preserve">.  </w:t>
      </w:r>
      <w:r w:rsidR="005E1CDF">
        <w:t xml:space="preserve">These attacks are even easier to accomplish if you consider that you can accomplish the brute forcing offline if the </w:t>
      </w:r>
      <w:r w:rsidR="005E1CDF">
        <w:lastRenderedPageBreak/>
        <w:t>attacker records the key exchange</w:t>
      </w:r>
      <w:r w:rsidR="00A30A09">
        <w:t xml:space="preserve">.  </w:t>
      </w:r>
      <w:r w:rsidR="005E1CDF">
        <w:t>Any future conversations which use the LTK</w:t>
      </w:r>
      <w:r w:rsidR="00A30A09">
        <w:t>,</w:t>
      </w:r>
      <w:r w:rsidR="005E1CDF">
        <w:t xml:space="preserve"> which was decrypted</w:t>
      </w:r>
      <w:r w:rsidR="00A30A09">
        <w:t>,</w:t>
      </w:r>
      <w:r w:rsidR="005E1CDF">
        <w:t xml:space="preserve"> can be recorded and decrypted offline </w:t>
      </w:r>
      <w:r w:rsidR="00130870">
        <w:t>if</w:t>
      </w:r>
      <w:r w:rsidR="005E1CDF">
        <w:t xml:space="preserve"> the initial encryption setup was recorded</w:t>
      </w:r>
      <w:r w:rsidR="00A30A09">
        <w:t xml:space="preserve">.  </w:t>
      </w:r>
    </w:p>
    <w:p w14:paraId="3B54340F" w14:textId="77777777" w:rsidR="009C4767" w:rsidRDefault="009C4767" w:rsidP="004E4296">
      <w:pPr>
        <w:pStyle w:val="NoSpacing"/>
        <w:spacing w:line="240" w:lineRule="auto"/>
      </w:pPr>
    </w:p>
    <w:p w14:paraId="296C4AD9" w14:textId="40559557" w:rsidR="00D11E2D" w:rsidRPr="00D11E2D" w:rsidRDefault="003C7751" w:rsidP="00280981">
      <w:pPr>
        <w:pStyle w:val="Heading2"/>
        <w:rPr>
          <w:rStyle w:val="Heading3Char"/>
          <w:b/>
          <w:bCs/>
        </w:rPr>
      </w:pPr>
      <w:bookmarkStart w:id="7" w:name="_Toc480827153"/>
      <w:r w:rsidRPr="00D11E2D">
        <w:rPr>
          <w:rStyle w:val="Heading3Char"/>
          <w:b/>
          <w:bCs/>
        </w:rPr>
        <w:t>Ubertooth technical specifications</w:t>
      </w:r>
      <w:r w:rsidR="00A30A09">
        <w:rPr>
          <w:rStyle w:val="Heading3Char"/>
          <w:b/>
          <w:bCs/>
        </w:rPr>
        <w:t>.</w:t>
      </w:r>
      <w:bookmarkEnd w:id="7"/>
      <w:r w:rsidR="00A30A09">
        <w:rPr>
          <w:rStyle w:val="Heading3Char"/>
          <w:b/>
          <w:bCs/>
        </w:rPr>
        <w:t xml:space="preserve">  </w:t>
      </w:r>
    </w:p>
    <w:p w14:paraId="285E05E8" w14:textId="3547AFE7" w:rsidR="00C8603B" w:rsidRDefault="000813DF" w:rsidP="00D11E2D">
      <w:pPr>
        <w:pStyle w:val="NoSpacing"/>
        <w:spacing w:line="240" w:lineRule="auto"/>
        <w:ind w:firstLine="720"/>
      </w:pPr>
      <w:r>
        <w:t>How does an Ubertooth capture the BLE packets? The Ubertooth is a USB dongle with a RF frontend</w:t>
      </w:r>
      <w:r w:rsidR="00A30A09">
        <w:t xml:space="preserve">.  </w:t>
      </w:r>
      <w:r>
        <w:t>The radio chip on the Ubertooth was reconfigured to demodulate BLE parameters</w:t>
      </w:r>
      <w:r w:rsidR="00A30A09">
        <w:t xml:space="preserve">.  </w:t>
      </w:r>
      <w:r w:rsidR="003C7751">
        <w:t>The Ubertooth has been programmed to make the decisions on whether to jump to additional channels</w:t>
      </w:r>
      <w:r w:rsidR="00A30A09">
        <w:t xml:space="preserve">.  </w:t>
      </w:r>
      <w:r w:rsidR="003C7751">
        <w:t>It is tasked with receiving the data, de-whiten it, parsing the header, validating the CRC, and logging the information gathered to the host PC</w:t>
      </w:r>
      <w:r w:rsidR="00A30A09">
        <w:t xml:space="preserve">.  </w:t>
      </w:r>
      <w:r w:rsidR="003C7751">
        <w:t>The reason all the data is processed on the Ubertooth itself instead of being processed on the host PC is latency</w:t>
      </w:r>
      <w:r w:rsidR="00A30A09">
        <w:t xml:space="preserve">.  </w:t>
      </w:r>
      <w:r w:rsidR="003C7751">
        <w:t>Timing is everything and the latency of passing the data through USB to the PC to be processed might take too long and the connection could be lost</w:t>
      </w:r>
      <w:r w:rsidR="00A30A09">
        <w:t>.  The Ubertooth’</w:t>
      </w:r>
      <w:r w:rsidR="00C8603B">
        <w:t>s modem is configured “</w:t>
      </w:r>
      <w:r w:rsidR="00C8603B" w:rsidRPr="00C8603B">
        <w:t>to demodulate GFSK with a frequency offset of 250 kHz and a data rate of 1 Mbit</w:t>
      </w:r>
      <w:r w:rsidR="00C8603B">
        <w:t xml:space="preserve">” </w:t>
      </w:r>
      <w:sdt>
        <w:sdtPr>
          <w:id w:val="1209616359"/>
          <w:citation/>
        </w:sdtPr>
        <w:sdtContent>
          <w:r w:rsidR="00C8603B">
            <w:fldChar w:fldCharType="begin"/>
          </w:r>
          <w:r w:rsidR="00C8603B">
            <w:instrText xml:space="preserve"> CITATION Mik13 \l 1033 </w:instrText>
          </w:r>
          <w:r w:rsidR="00C8603B">
            <w:fldChar w:fldCharType="separate"/>
          </w:r>
          <w:r w:rsidR="00B67DC5">
            <w:rPr>
              <w:noProof/>
            </w:rPr>
            <w:t>(Ryan, USENIX WOOT, 2013)</w:t>
          </w:r>
          <w:r w:rsidR="00C8603B">
            <w:fldChar w:fldCharType="end"/>
          </w:r>
        </w:sdtContent>
      </w:sdt>
      <w:r w:rsidR="00A30A09">
        <w:t xml:space="preserve">.  </w:t>
      </w:r>
      <w:r w:rsidR="00C8603B">
        <w:t>The start of the transmission is identified by a known 32-bit access address</w:t>
      </w:r>
      <w:r w:rsidR="00A30A09">
        <w:t xml:space="preserve">.  </w:t>
      </w:r>
      <w:r w:rsidR="00C8603B">
        <w:t>It then sends the captured bits to the PC to be logged into a PCAP</w:t>
      </w:r>
      <w:r w:rsidR="00A30A09">
        <w:t xml:space="preserve">.  </w:t>
      </w:r>
      <w:r w:rsidR="00C8603B">
        <w:t>This PCAP data is then imported into Wireshark to be analyzed</w:t>
      </w:r>
      <w:r w:rsidR="00A30A09">
        <w:t xml:space="preserve">.  </w:t>
      </w:r>
    </w:p>
    <w:p w14:paraId="3A1562AF" w14:textId="77777777" w:rsidR="00C8603B" w:rsidRDefault="00C8603B" w:rsidP="004E4296">
      <w:pPr>
        <w:pStyle w:val="NoSpacing"/>
        <w:spacing w:line="240" w:lineRule="auto"/>
      </w:pPr>
    </w:p>
    <w:p w14:paraId="61779F66" w14:textId="77777777" w:rsidR="00C8603B" w:rsidRDefault="00C8603B" w:rsidP="00C8603B">
      <w:pPr>
        <w:pStyle w:val="Heading2"/>
        <w:spacing w:line="240" w:lineRule="auto"/>
      </w:pPr>
      <w:bookmarkStart w:id="8" w:name="_Toc480827154"/>
      <w:r>
        <w:t>Mitigation and Prevention</w:t>
      </w:r>
      <w:bookmarkEnd w:id="8"/>
    </w:p>
    <w:p w14:paraId="452B055D" w14:textId="77777777" w:rsidR="00C8603B" w:rsidRDefault="00C8603B" w:rsidP="00C8603B">
      <w:pPr>
        <w:spacing w:line="240" w:lineRule="auto"/>
      </w:pPr>
    </w:p>
    <w:p w14:paraId="1E799D8C" w14:textId="34C75EE3" w:rsidR="00C8603B" w:rsidRDefault="00C8603B" w:rsidP="00C8603B">
      <w:pPr>
        <w:spacing w:line="240" w:lineRule="auto"/>
      </w:pPr>
      <w:r>
        <w:t>If a connection is already established, then the master and slave Bluetooth devices do not need to reestablish a key using the key exchange protocol</w:t>
      </w:r>
      <w:r w:rsidR="00A30A09">
        <w:t xml:space="preserve">.  </w:t>
      </w:r>
      <w:r>
        <w:t>This would prevent the attacker from passively sniffing the connection request packet information and key exchange process</w:t>
      </w:r>
      <w:r w:rsidR="00A30A09">
        <w:t xml:space="preserve">.  </w:t>
      </w:r>
      <w:r>
        <w:t>Since a session-specific nonce is used and exchanged at the beginning of each session, it is impossible to decrypt the session even if the LTK is known</w:t>
      </w:r>
      <w:r w:rsidR="00A30A09">
        <w:t xml:space="preserve">.  </w:t>
      </w:r>
    </w:p>
    <w:p w14:paraId="3A9DD8C1" w14:textId="77777777" w:rsidR="00C8603B" w:rsidRDefault="00C8603B" w:rsidP="00C8603B">
      <w:pPr>
        <w:spacing w:line="240" w:lineRule="auto"/>
      </w:pPr>
    </w:p>
    <w:p w14:paraId="5491363C" w14:textId="658508DE" w:rsidR="00C8603B" w:rsidRDefault="00C8603B" w:rsidP="00C8603B">
      <w:pPr>
        <w:spacing w:line="240" w:lineRule="auto"/>
      </w:pPr>
      <w:r>
        <w:t>To counter the mitigations, you could potentially send a reject connection message on the link layer</w:t>
      </w:r>
      <w:r w:rsidR="00A30A09">
        <w:t xml:space="preserve">.  </w:t>
      </w:r>
      <w:r>
        <w:t>This would force the key negotiation to happen again and you could compromise the connection as described earlier in the paper</w:t>
      </w:r>
      <w:r w:rsidR="00A30A09">
        <w:t xml:space="preserve">.  </w:t>
      </w:r>
      <w:r>
        <w:t>Alternatively, you could also send a packet flood or jam the connection, which would force the master and slave devices to reconnect and re-establish secure connections</w:t>
      </w:r>
      <w:r w:rsidR="00A30A09">
        <w:t xml:space="preserve">.  </w:t>
      </w:r>
      <w:r>
        <w:t>In this case, we could sniff the nonce which allows us to decrypt the session</w:t>
      </w:r>
      <w:r w:rsidR="00A30A09">
        <w:t xml:space="preserve">.  </w:t>
      </w:r>
      <w:r>
        <w:t>Per Mike Ryan, they have a jammer which “</w:t>
      </w:r>
      <w:r w:rsidRPr="00C54524">
        <w:t>follows along the channel hopping sequence and injects random noise (output from an LFSR)</w:t>
      </w:r>
      <w:r w:rsidR="00A30A09">
        <w:t xml:space="preserve">.  </w:t>
      </w:r>
      <w:r w:rsidRPr="00C54524">
        <w:t>In practice this kills connections almost instantly</w:t>
      </w:r>
      <w:r>
        <w:t xml:space="preserve">” </w:t>
      </w:r>
      <w:sdt>
        <w:sdtPr>
          <w:id w:val="-440989912"/>
          <w:citation/>
        </w:sdtPr>
        <w:sdtContent>
          <w:r>
            <w:fldChar w:fldCharType="begin"/>
          </w:r>
          <w:r>
            <w:instrText xml:space="preserve"> CITATION Mik13 \l 1033 </w:instrText>
          </w:r>
          <w:r>
            <w:fldChar w:fldCharType="separate"/>
          </w:r>
          <w:r w:rsidR="00B67DC5">
            <w:rPr>
              <w:noProof/>
            </w:rPr>
            <w:t>(Ryan, USENIX WOOT, 2013)</w:t>
          </w:r>
          <w:r>
            <w:fldChar w:fldCharType="end"/>
          </w:r>
        </w:sdtContent>
      </w:sdt>
      <w:r w:rsidR="00A30A09">
        <w:t xml:space="preserve">.  </w:t>
      </w:r>
      <w:r w:rsidR="0070740A">
        <w:t>If you were able to make the session restart or re-establish its key exchange process</w:t>
      </w:r>
      <w:r w:rsidR="00A30A09">
        <w:t>,</w:t>
      </w:r>
      <w:r w:rsidR="0070740A">
        <w:t xml:space="preserve"> you would be able to sniff the data</w:t>
      </w:r>
      <w:r w:rsidR="00A30A09">
        <w:t xml:space="preserve">.  </w:t>
      </w:r>
    </w:p>
    <w:p w14:paraId="61DA78A2" w14:textId="77777777" w:rsidR="004A0C0E" w:rsidRDefault="004A0C0E" w:rsidP="004E4296">
      <w:pPr>
        <w:pStyle w:val="NoSpacing"/>
        <w:spacing w:line="240" w:lineRule="auto"/>
        <w:ind w:firstLine="720"/>
      </w:pPr>
    </w:p>
    <w:p w14:paraId="073BE324" w14:textId="5C80E88F" w:rsidR="00280981" w:rsidRDefault="008A6DAE" w:rsidP="00280981">
      <w:pPr>
        <w:pStyle w:val="Heading2"/>
        <w:spacing w:line="240" w:lineRule="auto"/>
      </w:pPr>
      <w:bookmarkStart w:id="9" w:name="_Toc480827155"/>
      <w:r>
        <w:t>Application of research</w:t>
      </w:r>
      <w:r w:rsidR="00355DCA" w:rsidRPr="00C31D30">
        <w:t>.</w:t>
      </w:r>
      <w:bookmarkEnd w:id="9"/>
      <w:r w:rsidR="00280981">
        <w:br/>
      </w:r>
    </w:p>
    <w:p w14:paraId="5866AFB5" w14:textId="7A1EB362" w:rsidR="00280981" w:rsidRDefault="00AD620A" w:rsidP="00AD620A">
      <w:pPr>
        <w:spacing w:line="240" w:lineRule="auto"/>
      </w:pPr>
      <w:r>
        <w:t>In the following portion of the research paper I will discuss how I conducted my case studies and the application of the research</w:t>
      </w:r>
      <w:r w:rsidR="00C940AE">
        <w:t xml:space="preserve">.  </w:t>
      </w:r>
      <w:r>
        <w:t>Using Ubertooth is a straightforward process if you have an assemb</w:t>
      </w:r>
      <w:r w:rsidR="00CF06CC">
        <w:t>led board provided to you</w:t>
      </w:r>
      <w:r w:rsidR="00C940AE">
        <w:t xml:space="preserve">.  </w:t>
      </w:r>
      <w:r w:rsidR="00CF06CC">
        <w:t xml:space="preserve">They also have a guide to assemble your own Ubertooth, however it is a very involved process – you would have to order a PCB to be made, stencil for the soldering paste, and the antenna and other parts as well </w:t>
      </w:r>
      <w:sdt>
        <w:sdtPr>
          <w:id w:val="848918163"/>
          <w:citation/>
        </w:sdtPr>
        <w:sdtContent>
          <w:r w:rsidR="00CF06CC">
            <w:fldChar w:fldCharType="begin"/>
          </w:r>
          <w:r w:rsidR="00CF06CC">
            <w:instrText xml:space="preserve">CITATION Gre \l 1033 </w:instrText>
          </w:r>
          <w:r w:rsidR="00CF06CC">
            <w:fldChar w:fldCharType="separate"/>
          </w:r>
          <w:r w:rsidR="00B67DC5">
            <w:rPr>
              <w:noProof/>
            </w:rPr>
            <w:t>(Great Scott Gadgets, 2017)</w:t>
          </w:r>
          <w:r w:rsidR="00CF06CC">
            <w:fldChar w:fldCharType="end"/>
          </w:r>
        </w:sdtContent>
      </w:sdt>
      <w:r w:rsidR="00C940AE">
        <w:t xml:space="preserve">.  </w:t>
      </w:r>
      <w:r w:rsidR="00CF06CC">
        <w:t>Other hurdles for the application of the research include BLE packet injection, identifying a successful connection, and interpreting the contents of packet captures (PCAP)</w:t>
      </w:r>
      <w:r w:rsidR="00C940AE">
        <w:t xml:space="preserve">.  </w:t>
      </w:r>
    </w:p>
    <w:p w14:paraId="3A345A4C" w14:textId="77777777" w:rsidR="00AD620A" w:rsidRPr="00280981" w:rsidRDefault="00AD620A" w:rsidP="00AD620A">
      <w:pPr>
        <w:spacing w:line="240" w:lineRule="auto"/>
      </w:pPr>
    </w:p>
    <w:p w14:paraId="089E67E6" w14:textId="6B2861C6" w:rsidR="003E7CDC" w:rsidRPr="00092BD7" w:rsidRDefault="005E1CDF" w:rsidP="00280981">
      <w:pPr>
        <w:pStyle w:val="Heading3"/>
      </w:pPr>
      <w:bookmarkStart w:id="10" w:name="_Toc480827156"/>
      <w:r w:rsidRPr="00092BD7">
        <w:lastRenderedPageBreak/>
        <w:t>Using Ubertooth</w:t>
      </w:r>
      <w:bookmarkEnd w:id="10"/>
    </w:p>
    <w:p w14:paraId="0AC3052B" w14:textId="39AD19F6" w:rsidR="00092BD7" w:rsidRDefault="00092BD7" w:rsidP="004E4296">
      <w:pPr>
        <w:spacing w:line="240" w:lineRule="auto"/>
      </w:pPr>
      <w:r>
        <w:t>Ubertooth is available in either a kit or a preassembled board</w:t>
      </w:r>
      <w:r w:rsidR="00A30A09">
        <w:t xml:space="preserve">.  </w:t>
      </w:r>
      <w:r>
        <w:t>I was given a preassembled Ubertooth</w:t>
      </w:r>
      <w:r w:rsidR="00A30A09">
        <w:t xml:space="preserve">.  </w:t>
      </w:r>
      <w:r>
        <w:t>It already had the programming flashed onto it</w:t>
      </w:r>
      <w:r w:rsidR="00A30A09">
        <w:t xml:space="preserve">.  </w:t>
      </w:r>
      <w:r>
        <w:t>I was also given an Ubuntu VM for Ubertooth testing</w:t>
      </w:r>
      <w:r w:rsidR="00A30A09">
        <w:t xml:space="preserve">.  </w:t>
      </w:r>
      <w:r>
        <w:t>Thi</w:t>
      </w:r>
      <w:r w:rsidR="00A30A09">
        <w:t>s was configured with Wireshark</w:t>
      </w:r>
      <w:r>
        <w:t xml:space="preserve"> and the Ubertooth software</w:t>
      </w:r>
      <w:r w:rsidR="00A30A09">
        <w:t xml:space="preserve">.  </w:t>
      </w:r>
      <w:r>
        <w:t>I will assume that anyone configuring their own test lab will have the same configuration provided</w:t>
      </w:r>
      <w:r w:rsidR="00A30A09">
        <w:t xml:space="preserve">.  </w:t>
      </w:r>
    </w:p>
    <w:p w14:paraId="76A9FB57" w14:textId="77777777" w:rsidR="00092BD7" w:rsidRDefault="00092BD7" w:rsidP="004E4296">
      <w:pPr>
        <w:spacing w:line="240" w:lineRule="auto"/>
      </w:pPr>
    </w:p>
    <w:p w14:paraId="721C25B3" w14:textId="3130187B" w:rsidR="00092BD7" w:rsidRDefault="00092BD7" w:rsidP="004E4296">
      <w:pPr>
        <w:spacing w:line="240" w:lineRule="auto"/>
      </w:pPr>
      <w:r>
        <w:t>Ubertooth has five major modes</w:t>
      </w:r>
      <w:r w:rsidR="00A30A09">
        <w:t xml:space="preserve">.  </w:t>
      </w:r>
      <w:r w:rsidR="008B2AF5">
        <w:t xml:space="preserve">(see </w:t>
      </w:r>
      <w:r w:rsidR="008B2AF5">
        <w:fldChar w:fldCharType="begin"/>
      </w:r>
      <w:r w:rsidR="008B2AF5">
        <w:instrText xml:space="preserve"> REF _Ref478399958 \h </w:instrText>
      </w:r>
      <w:r w:rsidR="008B2AF5">
        <w:fldChar w:fldCharType="separate"/>
      </w:r>
      <w:r w:rsidR="008B2AF5">
        <w:t xml:space="preserve">Figure </w:t>
      </w:r>
      <w:r w:rsidR="008B2AF5">
        <w:rPr>
          <w:noProof/>
        </w:rPr>
        <w:t>8</w:t>
      </w:r>
      <w:r w:rsidR="008B2AF5">
        <w:t xml:space="preserve"> Ubertooth-btle help page</w:t>
      </w:r>
      <w:r w:rsidR="008B2AF5">
        <w:fldChar w:fldCharType="end"/>
      </w:r>
      <w:r w:rsidR="008B2AF5">
        <w:t>)</w:t>
      </w:r>
    </w:p>
    <w:p w14:paraId="3CDF2FDA" w14:textId="77777777" w:rsidR="00092BD7" w:rsidRDefault="00092BD7" w:rsidP="00092BD7">
      <w:pPr>
        <w:pStyle w:val="ListParagraph"/>
        <w:numPr>
          <w:ilvl w:val="0"/>
          <w:numId w:val="20"/>
        </w:numPr>
        <w:spacing w:line="240" w:lineRule="auto"/>
      </w:pPr>
      <w:r>
        <w:t>-f follow connections</w:t>
      </w:r>
    </w:p>
    <w:p w14:paraId="593B805B" w14:textId="77777777" w:rsidR="00092BD7" w:rsidRDefault="00092BD7" w:rsidP="00092BD7">
      <w:pPr>
        <w:pStyle w:val="ListParagraph"/>
        <w:numPr>
          <w:ilvl w:val="0"/>
          <w:numId w:val="20"/>
        </w:numPr>
        <w:spacing w:line="240" w:lineRule="auto"/>
      </w:pPr>
      <w:r>
        <w:t>-p promiscuous: sniff active connections</w:t>
      </w:r>
    </w:p>
    <w:p w14:paraId="5AB80BCF" w14:textId="77777777" w:rsidR="00092BD7" w:rsidRDefault="00092BD7" w:rsidP="00092BD7">
      <w:pPr>
        <w:pStyle w:val="ListParagraph"/>
        <w:numPr>
          <w:ilvl w:val="0"/>
          <w:numId w:val="20"/>
        </w:numPr>
        <w:spacing w:line="240" w:lineRule="auto"/>
      </w:pPr>
      <w:r>
        <w:t>-a[address] get/set access address</w:t>
      </w:r>
    </w:p>
    <w:p w14:paraId="61A9DB7D" w14:textId="77777777" w:rsidR="00092BD7" w:rsidRDefault="00092BD7" w:rsidP="00092BD7">
      <w:pPr>
        <w:pStyle w:val="ListParagraph"/>
        <w:numPr>
          <w:ilvl w:val="0"/>
          <w:numId w:val="20"/>
        </w:numPr>
        <w:spacing w:line="240" w:lineRule="auto"/>
      </w:pPr>
      <w:r>
        <w:t>-s&lt;address&gt; faux slave mode, using MAC address</w:t>
      </w:r>
    </w:p>
    <w:p w14:paraId="4C563BB4" w14:textId="77777777" w:rsidR="00092BD7" w:rsidRDefault="00092BD7" w:rsidP="00092BD7">
      <w:pPr>
        <w:pStyle w:val="ListParagraph"/>
        <w:numPr>
          <w:ilvl w:val="0"/>
          <w:numId w:val="20"/>
        </w:numPr>
        <w:spacing w:line="240" w:lineRule="auto"/>
      </w:pPr>
      <w:r>
        <w:t>-t&lt;address&gt; set connection following target</w:t>
      </w:r>
      <w:r w:rsidR="0075520D">
        <w:t xml:space="preserve"> </w:t>
      </w:r>
    </w:p>
    <w:p w14:paraId="233D3472" w14:textId="77777777" w:rsidR="00BB73E7" w:rsidRDefault="00BB73E7" w:rsidP="00BB73E7">
      <w:pPr>
        <w:spacing w:line="240" w:lineRule="auto"/>
      </w:pPr>
    </w:p>
    <w:p w14:paraId="7E11BAE6" w14:textId="53D53BF5" w:rsidR="00092BD7" w:rsidRDefault="00092BD7" w:rsidP="004E4296">
      <w:pPr>
        <w:spacing w:line="240" w:lineRule="auto"/>
      </w:pPr>
      <w:r>
        <w:t>These determine how the chipset will work</w:t>
      </w:r>
      <w:r w:rsidR="00A30A09">
        <w:t xml:space="preserve">.  </w:t>
      </w:r>
      <w:r>
        <w:t xml:space="preserve">For this exercise, I will be using </w:t>
      </w:r>
      <w:r w:rsidR="00BB73E7">
        <w:t xml:space="preserve">the “sudo Ubertooth-btle -f -c /tmp/p*” command </w:t>
      </w:r>
      <w:r>
        <w:t>to follow connections</w:t>
      </w:r>
      <w:r w:rsidR="00A30A09">
        <w:t xml:space="preserve">.  </w:t>
      </w:r>
      <w:r>
        <w:t>The default channel to listen on is 37, which is one of the advertising channels for BLE</w:t>
      </w:r>
      <w:r w:rsidR="00A30A09">
        <w:t xml:space="preserve">.  </w:t>
      </w:r>
      <w:r w:rsidR="00BB73E7">
        <w:t>When I try to connect the master device to the slave device the Ubertooth will be listening on channel 37</w:t>
      </w:r>
      <w:r w:rsidR="00A30A09">
        <w:t xml:space="preserve">.  </w:t>
      </w:r>
      <w:r w:rsidR="00BB73E7">
        <w:t>If the connection happens on channel 37 then the Ubertooth will start following the connection</w:t>
      </w:r>
      <w:r w:rsidR="00A30A09">
        <w:t xml:space="preserve">.  </w:t>
      </w:r>
      <w:r w:rsidR="00BB73E7">
        <w:t xml:space="preserve">When I run the command the -c will output the </w:t>
      </w:r>
      <w:r w:rsidR="00197215">
        <w:t xml:space="preserve">Packet Capture (PCAP) </w:t>
      </w:r>
      <w:r w:rsidR="00BB73E7">
        <w:t>files to the /tmp/p* file</w:t>
      </w:r>
      <w:r w:rsidR="00A30A09">
        <w:t xml:space="preserve">.  </w:t>
      </w:r>
      <w:r w:rsidR="00BB73E7">
        <w:t>I will use this file to find packets which correspond to the device</w:t>
      </w:r>
      <w:r w:rsidR="00A30A09">
        <w:t xml:space="preserve">.  </w:t>
      </w:r>
      <w:r w:rsidR="00BB73E7">
        <w:t>For this exercise, I will be using the MetaWear application on my Android phone to send a command to the CPRO device</w:t>
      </w:r>
      <w:r w:rsidR="00A30A09">
        <w:t xml:space="preserve">.  </w:t>
      </w:r>
      <w:r w:rsidR="00BB73E7">
        <w:t>For testing I will be commanding the red LED to turn on so I specifically know what packet to look for when I attempt to fuzz the BLE connection and turn on the LED from the Ubuntu VM</w:t>
      </w:r>
      <w:r w:rsidR="00A30A09">
        <w:t xml:space="preserve">.  </w:t>
      </w:r>
    </w:p>
    <w:p w14:paraId="093C0052" w14:textId="77777777" w:rsidR="0075520D" w:rsidRDefault="0075520D" w:rsidP="004E4296">
      <w:pPr>
        <w:spacing w:line="240" w:lineRule="auto"/>
      </w:pPr>
    </w:p>
    <w:p w14:paraId="0D41CA33" w14:textId="2B3412D0" w:rsidR="00280981" w:rsidRDefault="00280981" w:rsidP="00280981">
      <w:pPr>
        <w:pStyle w:val="Heading3"/>
      </w:pPr>
      <w:bookmarkStart w:id="11" w:name="_Toc480827157"/>
      <w:r>
        <w:t>Packet Capture with Ubertooth</w:t>
      </w:r>
      <w:bookmarkEnd w:id="11"/>
    </w:p>
    <w:p w14:paraId="5DE4F984" w14:textId="1944AD7D" w:rsidR="0075520D" w:rsidRDefault="0075520D" w:rsidP="004E4296">
      <w:pPr>
        <w:spacing w:line="240" w:lineRule="auto"/>
      </w:pPr>
      <w:r>
        <w:t>When I started the packet capture using the above parameters, I saw many different packets fly by in the terminal</w:t>
      </w:r>
      <w:r w:rsidR="00A30A09">
        <w:t xml:space="preserve">.  </w:t>
      </w:r>
      <w:r>
        <w:t>This was too fast for humans to read</w:t>
      </w:r>
      <w:r w:rsidR="00A30A09">
        <w:t xml:space="preserve">.  </w:t>
      </w:r>
      <w:r>
        <w:t>When I tried to connect the CPRO slave device I did not see a change in the frequency of packets being captured</w:t>
      </w:r>
      <w:r w:rsidR="00A30A09">
        <w:t xml:space="preserve">.  </w:t>
      </w:r>
      <w:r>
        <w:t>I mostly saw the packets that were running by before</w:t>
      </w:r>
      <w:r w:rsidR="00A30A09">
        <w:t xml:space="preserve">.  </w:t>
      </w:r>
      <w:r>
        <w:t>I assumed this was because the Ubertooth was not listening on the correct channel</w:t>
      </w:r>
      <w:r w:rsidR="00A30A09">
        <w:t xml:space="preserve">.  </w:t>
      </w:r>
      <w:r>
        <w:t>Since the def</w:t>
      </w:r>
      <w:r w:rsidR="00802DCA">
        <w:t>ault listening channel is on 37</w:t>
      </w:r>
      <w:r>
        <w:t xml:space="preserve">, the advertising channel </w:t>
      </w:r>
      <w:r w:rsidR="00802DCA">
        <w:t>used could have been on 38 or 39</w:t>
      </w:r>
      <w:r w:rsidR="00A30A09">
        <w:t xml:space="preserve">.  </w:t>
      </w:r>
      <w:r>
        <w:t xml:space="preserve">Trying a few more times </w:t>
      </w:r>
      <w:r w:rsidR="00197215">
        <w:t>produced results</w:t>
      </w:r>
      <w:r w:rsidR="00A30A09">
        <w:t xml:space="preserve">.  </w:t>
      </w:r>
      <w:r w:rsidR="00197215">
        <w:t>I could see packets flying by even faster than before – this is how I knew that the packet capture had worked</w:t>
      </w:r>
      <w:r w:rsidR="00A30A09">
        <w:t xml:space="preserve">.  </w:t>
      </w:r>
      <w:r w:rsidR="00197215">
        <w:t>To validate the PCAP was working, I sent a set of commands from my phone to the CPRO device – turn red LED on, turn LED off – twice</w:t>
      </w:r>
      <w:r w:rsidR="00A30A09">
        <w:t xml:space="preserve">.  </w:t>
      </w:r>
    </w:p>
    <w:p w14:paraId="344531D8" w14:textId="77777777" w:rsidR="00197215" w:rsidRDefault="00197215" w:rsidP="004E4296">
      <w:pPr>
        <w:spacing w:line="240" w:lineRule="auto"/>
      </w:pPr>
    </w:p>
    <w:p w14:paraId="5D95ECBB" w14:textId="7A07E4D4" w:rsidR="00197215" w:rsidRDefault="00197215" w:rsidP="004E4296">
      <w:pPr>
        <w:spacing w:line="240" w:lineRule="auto"/>
      </w:pPr>
      <w:r>
        <w:t>After I had a successful packet capture I examined the PCAP results in Wireshark</w:t>
      </w:r>
      <w:r w:rsidR="00A30A09">
        <w:t xml:space="preserve">.  </w:t>
      </w:r>
      <w:r>
        <w:t xml:space="preserve">The PCAP results reflected a large amount of noise, even capturing in my house which is </w:t>
      </w:r>
      <w:r w:rsidR="004C6310">
        <w:t xml:space="preserve">an </w:t>
      </w:r>
      <w:r>
        <w:t xml:space="preserve">isolated </w:t>
      </w:r>
      <w:r w:rsidR="004C6310">
        <w:t xml:space="preserve">area unlike UNO or </w:t>
      </w:r>
      <w:r>
        <w:t>another public place</w:t>
      </w:r>
      <w:r w:rsidR="00A30A09">
        <w:t xml:space="preserve">.  </w:t>
      </w:r>
      <w:r>
        <w:t>Even with the extra noise, I could still distinctly see the commands I sent from my phone</w:t>
      </w:r>
      <w:r w:rsidR="00A30A09">
        <w:t xml:space="preserve">.  </w:t>
      </w:r>
      <w:r>
        <w:t>You can see the results in the screen shots below</w:t>
      </w:r>
      <w:r w:rsidR="00B5065B">
        <w:t xml:space="preserve"> (also see </w:t>
      </w:r>
      <w:r w:rsidR="00B5065B">
        <w:fldChar w:fldCharType="begin"/>
      </w:r>
      <w:r w:rsidR="00B5065B">
        <w:instrText xml:space="preserve"> REF _Ref478402526 \h </w:instrText>
      </w:r>
      <w:r w:rsidR="00B5065B">
        <w:fldChar w:fldCharType="separate"/>
      </w:r>
      <w:r w:rsidR="00B5065B">
        <w:t xml:space="preserve">Figure </w:t>
      </w:r>
      <w:r w:rsidR="00B5065B">
        <w:rPr>
          <w:noProof/>
        </w:rPr>
        <w:t>9</w:t>
      </w:r>
      <w:r w:rsidR="00B5065B">
        <w:t xml:space="preserve"> Turn on red LED PCAP</w:t>
      </w:r>
      <w:r w:rsidR="00B5065B">
        <w:fldChar w:fldCharType="end"/>
      </w:r>
      <w:r w:rsidR="00B5065B">
        <w:t xml:space="preserve">, and </w:t>
      </w:r>
      <w:r w:rsidR="00B5065B">
        <w:fldChar w:fldCharType="begin"/>
      </w:r>
      <w:r w:rsidR="00B5065B">
        <w:instrText xml:space="preserve"> REF _Ref478402532 \h </w:instrText>
      </w:r>
      <w:r w:rsidR="00B5065B">
        <w:fldChar w:fldCharType="separate"/>
      </w:r>
      <w:r w:rsidR="00B5065B">
        <w:t xml:space="preserve">Figure </w:t>
      </w:r>
      <w:r w:rsidR="00B5065B">
        <w:rPr>
          <w:noProof/>
        </w:rPr>
        <w:t>10</w:t>
      </w:r>
      <w:r w:rsidR="00B5065B">
        <w:t xml:space="preserve"> Turn off LED PCAP</w:t>
      </w:r>
      <w:r w:rsidR="00B5065B">
        <w:fldChar w:fldCharType="end"/>
      </w:r>
      <w:r w:rsidR="00B5065B">
        <w:t xml:space="preserve">) </w:t>
      </w:r>
      <w:r w:rsidR="000A3603">
        <w:t xml:space="preserve"> **I have not been able to successfully recreate the below packet sequence</w:t>
      </w:r>
      <w:r w:rsidR="00C940AE">
        <w:t xml:space="preserve">.  </w:t>
      </w:r>
      <w:r w:rsidR="000A3603">
        <w:t>I will need to do further research on the packet format to determine what to replay in a packet injection</w:t>
      </w:r>
      <w:r w:rsidR="00C940AE">
        <w:t xml:space="preserve">.  </w:t>
      </w:r>
    </w:p>
    <w:p w14:paraId="5BA7A3CA" w14:textId="77777777" w:rsidR="00197215" w:rsidRDefault="00197215" w:rsidP="004E4296">
      <w:pPr>
        <w:spacing w:line="240" w:lineRule="auto"/>
      </w:pPr>
    </w:p>
    <w:p w14:paraId="49435EC3" w14:textId="77777777" w:rsidR="00197215" w:rsidRDefault="00197215" w:rsidP="00197215">
      <w:pPr>
        <w:spacing w:line="240" w:lineRule="auto"/>
        <w:ind w:firstLine="0"/>
        <w:jc w:val="center"/>
      </w:pPr>
      <w:r>
        <w:rPr>
          <w:noProof/>
          <w:lang w:eastAsia="en-US"/>
        </w:rPr>
        <w:lastRenderedPageBreak/>
        <w:drawing>
          <wp:inline distT="0" distB="0" distL="0" distR="0" wp14:anchorId="33968940" wp14:editId="311C271B">
            <wp:extent cx="5943600" cy="356616"/>
            <wp:effectExtent l="19050" t="19050" r="1905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23" r="3680"/>
                    <a:stretch/>
                  </pic:blipFill>
                  <pic:spPr bwMode="auto">
                    <a:xfrm>
                      <a:off x="0" y="0"/>
                      <a:ext cx="5943600" cy="356616"/>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8974BA3" w14:textId="77777777" w:rsidR="00197215" w:rsidRDefault="00197215" w:rsidP="00197215">
      <w:pPr>
        <w:spacing w:line="240" w:lineRule="auto"/>
        <w:ind w:firstLine="0"/>
        <w:jc w:val="center"/>
      </w:pPr>
      <w:r>
        <w:rPr>
          <w:noProof/>
          <w:lang w:eastAsia="en-US"/>
        </w:rPr>
        <w:drawing>
          <wp:inline distT="0" distB="0" distL="0" distR="0" wp14:anchorId="2014FBE5" wp14:editId="601045CC">
            <wp:extent cx="5943600" cy="98425"/>
            <wp:effectExtent l="19050" t="19050" r="1905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8425"/>
                    </a:xfrm>
                    <a:prstGeom prst="rect">
                      <a:avLst/>
                    </a:prstGeom>
                    <a:ln>
                      <a:solidFill>
                        <a:srgbClr val="002060"/>
                      </a:solidFill>
                    </a:ln>
                  </pic:spPr>
                </pic:pic>
              </a:graphicData>
            </a:graphic>
          </wp:inline>
        </w:drawing>
      </w:r>
    </w:p>
    <w:p w14:paraId="1F3D7C2A" w14:textId="77777777" w:rsidR="00092BD7" w:rsidRDefault="00092BD7" w:rsidP="004E4296">
      <w:pPr>
        <w:spacing w:line="240" w:lineRule="auto"/>
      </w:pPr>
    </w:p>
    <w:p w14:paraId="14D129D5" w14:textId="3BF5C0D1" w:rsidR="00092BD7" w:rsidRDefault="00B5065B" w:rsidP="00B5065B">
      <w:pPr>
        <w:spacing w:line="240" w:lineRule="auto"/>
        <w:ind w:firstLine="0"/>
      </w:pPr>
      <w:r>
        <w:t>I could see those 4 packets twice in the packet capture in the same sequence</w:t>
      </w:r>
      <w:r w:rsidR="00A30A09">
        <w:t xml:space="preserve">.  </w:t>
      </w:r>
      <w:r>
        <w:t>This was the evidence that I had successfully captured the commands I sent</w:t>
      </w:r>
      <w:r w:rsidR="00A30A09">
        <w:t xml:space="preserve">.  </w:t>
      </w:r>
      <w:r>
        <w:t>The payload of the packets I captured was still not clear to me</w:t>
      </w:r>
      <w:r w:rsidR="00A30A09">
        <w:t xml:space="preserve">.  </w:t>
      </w:r>
      <w:r>
        <w:t xml:space="preserve">My hypothesis was that the packet labeled 1936 was the actual command which sent the red color command to the LED because it had </w:t>
      </w:r>
      <w:r w:rsidR="002D7BB9">
        <w:t>more data in the “value” column of the PCAP</w:t>
      </w:r>
      <w:r w:rsidR="00A30A09">
        <w:t xml:space="preserve">.  </w:t>
      </w:r>
    </w:p>
    <w:p w14:paraId="373E8A4D" w14:textId="77777777" w:rsidR="002D7BB9" w:rsidRDefault="002D7BB9" w:rsidP="00B5065B">
      <w:pPr>
        <w:spacing w:line="240" w:lineRule="auto"/>
        <w:ind w:firstLine="0"/>
      </w:pPr>
    </w:p>
    <w:p w14:paraId="754C6F1B" w14:textId="48189B55" w:rsidR="002D7BB9" w:rsidRDefault="002D7BB9" w:rsidP="00B5065B">
      <w:pPr>
        <w:spacing w:line="240" w:lineRule="auto"/>
        <w:ind w:firstLine="0"/>
      </w:pPr>
      <w:r>
        <w:tab/>
        <w:t xml:space="preserve">The next test I will be running is trying to see if I can get a successful connection, then send a new sequence of </w:t>
      </w:r>
      <w:r w:rsidR="00D748C6">
        <w:t>commands</w:t>
      </w:r>
      <w:r w:rsidR="00A30A09">
        <w:t xml:space="preserve">.  </w:t>
      </w:r>
      <w:r w:rsidR="00D748C6">
        <w:t>Turn red LED on, turn LED off, turn green LED on, turn LED off, turn on red LED, turn off LED, turn on blue LED, turn off LED, turn on red LED, turn off LED</w:t>
      </w:r>
      <w:r w:rsidR="00A30A09">
        <w:t xml:space="preserve">.  </w:t>
      </w:r>
      <w:r w:rsidR="00D748C6">
        <w:t>I hope to figure out exactly the payload of the packet for turning on a red LED</w:t>
      </w:r>
      <w:r w:rsidR="00A30A09">
        <w:t xml:space="preserve">.  </w:t>
      </w:r>
      <w:r w:rsidR="00D748C6">
        <w:t>By running this command sequence, I may also be able to determine what the packet values are for turn on blue/green LED as well as turn of LED</w:t>
      </w:r>
      <w:r w:rsidR="00A30A09">
        <w:t xml:space="preserve">.  </w:t>
      </w:r>
    </w:p>
    <w:p w14:paraId="2882A48A" w14:textId="4AA14C20" w:rsidR="00802DCA" w:rsidRDefault="00802DCA" w:rsidP="004B10C0">
      <w:pPr>
        <w:spacing w:line="240" w:lineRule="auto"/>
        <w:ind w:firstLine="0"/>
      </w:pPr>
    </w:p>
    <w:p w14:paraId="28F23BB2" w14:textId="49DD494B" w:rsidR="00802DCA" w:rsidRDefault="00802DCA" w:rsidP="00802DCA">
      <w:pPr>
        <w:pStyle w:val="Heading3"/>
      </w:pPr>
      <w:bookmarkStart w:id="12" w:name="_Toc480827158"/>
      <w:r>
        <w:t>Identifying a successful connection</w:t>
      </w:r>
      <w:bookmarkEnd w:id="12"/>
    </w:p>
    <w:p w14:paraId="136D6E11" w14:textId="1CA2B3A9" w:rsidR="00802DCA" w:rsidRDefault="00C8603B" w:rsidP="004B10C0">
      <w:pPr>
        <w:spacing w:line="240" w:lineRule="auto"/>
        <w:ind w:firstLine="0"/>
      </w:pPr>
      <w:r>
        <w:tab/>
      </w:r>
      <w:r w:rsidR="00802DCA">
        <w:t>While doing my research, I found that it can be somewhat difficult to understand when a successful connection has been established</w:t>
      </w:r>
      <w:r w:rsidR="00A30A09">
        <w:t xml:space="preserve">.  </w:t>
      </w:r>
      <w:r w:rsidR="00802DCA">
        <w:t>Opening the PCAP while it was actively listening would kill the connection, so using Wireshark to view the PCAP while the connection streamed data was out of the question</w:t>
      </w:r>
      <w:r w:rsidR="00A30A09">
        <w:t xml:space="preserve">.  </w:t>
      </w:r>
    </w:p>
    <w:p w14:paraId="371625BE" w14:textId="77777777" w:rsidR="00802DCA" w:rsidRDefault="00802DCA" w:rsidP="004B10C0">
      <w:pPr>
        <w:spacing w:line="240" w:lineRule="auto"/>
        <w:ind w:firstLine="0"/>
      </w:pPr>
    </w:p>
    <w:p w14:paraId="6C5A9261" w14:textId="6FC506B4" w:rsidR="004732A7" w:rsidRDefault="00802DCA" w:rsidP="00802DCA">
      <w:pPr>
        <w:spacing w:line="240" w:lineRule="auto"/>
      </w:pPr>
      <w:r>
        <w:t>I set out to figure out a way to check to see if a connection was established without interrupting the stream</w:t>
      </w:r>
      <w:r w:rsidR="00A30A09">
        <w:t xml:space="preserve">.  </w:t>
      </w:r>
      <w:r>
        <w:t xml:space="preserve">My initial idea was to write some code which would run in the background of the Ubertooth </w:t>
      </w:r>
      <w:r w:rsidR="00BC756D">
        <w:t>packet capture, potentially as a command line option when launching the program</w:t>
      </w:r>
      <w:r w:rsidR="00A30A09">
        <w:t xml:space="preserve">.  </w:t>
      </w:r>
      <w:r w:rsidR="00BC756D">
        <w:t>While reading the Ubertooth code</w:t>
      </w:r>
      <w:r w:rsidR="00E90AC0">
        <w:t>,</w:t>
      </w:r>
      <w:r w:rsidR="00BC756D">
        <w:t xml:space="preserve"> it appeared that this might be a </w:t>
      </w:r>
      <w:r w:rsidR="00E90AC0">
        <w:t xml:space="preserve">complex and </w:t>
      </w:r>
      <w:r w:rsidR="00BC756D">
        <w:t>difficult option</w:t>
      </w:r>
      <w:r w:rsidR="00A30A09">
        <w:t xml:space="preserve">.  </w:t>
      </w:r>
      <w:r w:rsidR="00BC756D">
        <w:t>Exploring other options led me to discover that I could copy the file while it was streaming data, like a snapshot of data which had been written at the time, without interrupting the connection</w:t>
      </w:r>
      <w:r w:rsidR="00A30A09">
        <w:t xml:space="preserve">.  </w:t>
      </w:r>
    </w:p>
    <w:p w14:paraId="55010B6B" w14:textId="77777777" w:rsidR="004732A7" w:rsidRDefault="004732A7" w:rsidP="00802DCA">
      <w:pPr>
        <w:spacing w:line="240" w:lineRule="auto"/>
      </w:pPr>
    </w:p>
    <w:p w14:paraId="6B268220" w14:textId="21FFFE9A" w:rsidR="003C7751" w:rsidRDefault="00BC756D" w:rsidP="00802DCA">
      <w:pPr>
        <w:spacing w:line="240" w:lineRule="auto"/>
      </w:pPr>
      <w:r>
        <w:t>I used python version 2.7.3 to write the program</w:t>
      </w:r>
      <w:r w:rsidR="00A30A09">
        <w:t xml:space="preserve">.  </w:t>
      </w:r>
      <w:r>
        <w:t>After trying to read the copy of the PCAP file I realized it was not in plaintext</w:t>
      </w:r>
      <w:r w:rsidR="00A30A09">
        <w:t xml:space="preserve">.  </w:t>
      </w:r>
      <w:r>
        <w:t xml:space="preserve">To </w:t>
      </w:r>
      <w:r w:rsidR="00E90AC0">
        <w:t>make</w:t>
      </w:r>
      <w:r>
        <w:t xml:space="preserve"> the PCAP </w:t>
      </w:r>
      <w:r w:rsidR="00E90AC0">
        <w:t>readable it needed to be converted to plaintext</w:t>
      </w:r>
      <w:r w:rsidR="00A30A09">
        <w:t xml:space="preserve">.  </w:t>
      </w:r>
      <w:r>
        <w:t xml:space="preserve">I used tshark to </w:t>
      </w:r>
      <w:r w:rsidR="00E90AC0">
        <w:t>convert</w:t>
      </w:r>
      <w:r>
        <w:t xml:space="preserve"> the PCAP into a .txt file</w:t>
      </w:r>
      <w:r w:rsidR="00A30A09">
        <w:t xml:space="preserve">.  </w:t>
      </w:r>
      <w:r>
        <w:t>After converting the file I used grep to find a specific string in the PCAP.txt file: “CONNECT_REQ”</w:t>
      </w:r>
      <w:r w:rsidR="00A30A09">
        <w:t xml:space="preserve">.  </w:t>
      </w:r>
      <w:r>
        <w:t>This connect request indicated that a successful connection had been established</w:t>
      </w:r>
      <w:r w:rsidR="00A30A09">
        <w:t xml:space="preserve">.  </w:t>
      </w:r>
      <w:r w:rsidR="004732A7">
        <w:t>If the program finds the string in the provided file it will print the line plus relevant lines before and after the string to show the complete packet on the screen</w:t>
      </w:r>
      <w:r w:rsidR="00A30A09">
        <w:t xml:space="preserve">.  </w:t>
      </w:r>
      <w:r w:rsidR="004732A7">
        <w:t>It also tees the output to a &lt;input&gt;_results.txt for future reference</w:t>
      </w:r>
      <w:r w:rsidR="00A30A09">
        <w:t xml:space="preserve">.  </w:t>
      </w:r>
      <w:r w:rsidR="004732A7">
        <w:t xml:space="preserve">Please see </w:t>
      </w:r>
      <w:r w:rsidR="004732A7">
        <w:fldChar w:fldCharType="begin"/>
      </w:r>
      <w:r w:rsidR="004732A7">
        <w:instrText xml:space="preserve"> REF _Ref479620132 \h </w:instrText>
      </w:r>
      <w:r w:rsidR="004732A7">
        <w:fldChar w:fldCharType="separate"/>
      </w:r>
      <w:r w:rsidR="004732A7">
        <w:t xml:space="preserve">Table </w:t>
      </w:r>
      <w:r w:rsidR="004732A7">
        <w:rPr>
          <w:noProof/>
        </w:rPr>
        <w:t>1</w:t>
      </w:r>
      <w:r w:rsidR="004732A7">
        <w:t xml:space="preserve"> Connection_tester.py</w:t>
      </w:r>
      <w:r w:rsidR="004732A7">
        <w:fldChar w:fldCharType="end"/>
      </w:r>
      <w:r w:rsidR="004732A7">
        <w:t xml:space="preserve"> to review code</w:t>
      </w:r>
      <w:r w:rsidR="00A30A09">
        <w:t xml:space="preserve">.  </w:t>
      </w:r>
    </w:p>
    <w:p w14:paraId="03F1082A" w14:textId="0510A3BA" w:rsidR="00C8603B" w:rsidRDefault="00C8603B" w:rsidP="004E4296">
      <w:pPr>
        <w:spacing w:line="240" w:lineRule="auto"/>
      </w:pPr>
    </w:p>
    <w:p w14:paraId="6A65C83F" w14:textId="34058347" w:rsidR="00E90AC0" w:rsidRDefault="00E90AC0" w:rsidP="00E90AC0">
      <w:pPr>
        <w:pStyle w:val="Heading3"/>
      </w:pPr>
      <w:bookmarkStart w:id="13" w:name="_Toc480827159"/>
      <w:r>
        <w:t>Injecting packets into the device</w:t>
      </w:r>
      <w:bookmarkEnd w:id="13"/>
    </w:p>
    <w:p w14:paraId="118A3266" w14:textId="49F53002" w:rsidR="00E90AC0" w:rsidRDefault="00E90AC0" w:rsidP="00D158A2">
      <w:pPr>
        <w:spacing w:line="240" w:lineRule="auto"/>
        <w:jc w:val="both"/>
      </w:pPr>
      <w:r>
        <w:t>Throughout my research I have been thinking about how I could inject packets back into the data stream while the connection was established</w:t>
      </w:r>
      <w:r w:rsidR="00C940AE">
        <w:t xml:space="preserve">.  </w:t>
      </w:r>
      <w:r w:rsidR="00AD620A">
        <w:t>According to Mike Ryan</w:t>
      </w:r>
      <w:r w:rsidR="007578CA">
        <w:t>,</w:t>
      </w:r>
      <w:r w:rsidR="00AD620A">
        <w:t xml:space="preserve"> BLE packet injection has been proven as a proof of concept</w:t>
      </w:r>
      <w:r w:rsidR="007578CA">
        <w:t xml:space="preserve"> (POC)</w:t>
      </w:r>
      <w:r w:rsidR="00C940AE">
        <w:t xml:space="preserve">.  </w:t>
      </w:r>
      <w:r w:rsidR="00D158A2">
        <w:t>Ryan’s</w:t>
      </w:r>
      <w:r w:rsidR="00AF180F">
        <w:t xml:space="preserve"> white paper indicated that they </w:t>
      </w:r>
      <w:r w:rsidR="00AF180F">
        <w:lastRenderedPageBreak/>
        <w:t xml:space="preserve">successfully used the CC2400 chipset on the Ubertooth to send advertisement </w:t>
      </w:r>
      <w:r w:rsidR="00D158A2">
        <w:t>messages which broadcast the existence of the device</w:t>
      </w:r>
      <w:r w:rsidR="00C940AE">
        <w:t xml:space="preserve">.  </w:t>
      </w:r>
      <w:r w:rsidR="00D158A2">
        <w:t xml:space="preserve">These advertisement messages were received by a PC running the Linux Bluetooth stack </w:t>
      </w:r>
      <w:r w:rsidR="00AD5FCD">
        <w:t>“</w:t>
      </w:r>
      <w:r w:rsidR="00D158A2">
        <w:t>bluez</w:t>
      </w:r>
      <w:r w:rsidR="00AD5FCD">
        <w:t>”</w:t>
      </w:r>
      <w:r w:rsidR="00D158A2">
        <w:t xml:space="preserve"> during a scan for Bluetooth devices</w:t>
      </w:r>
      <w:r w:rsidR="00C940AE">
        <w:t xml:space="preserve">.  </w:t>
      </w:r>
    </w:p>
    <w:p w14:paraId="4BDF4D32" w14:textId="77777777" w:rsidR="007578CA" w:rsidRDefault="007578CA" w:rsidP="00D158A2">
      <w:pPr>
        <w:spacing w:line="240" w:lineRule="auto"/>
        <w:jc w:val="both"/>
      </w:pPr>
    </w:p>
    <w:p w14:paraId="1AD1566E" w14:textId="53811D5F" w:rsidR="00CA2A02" w:rsidRDefault="00D158A2" w:rsidP="00CA2A02">
      <w:pPr>
        <w:spacing w:line="240" w:lineRule="auto"/>
        <w:jc w:val="both"/>
      </w:pPr>
      <w:r>
        <w:t>Ryan theorizes that the injection operation is similar to receiving packets, but in the opposite direction</w:t>
      </w:r>
      <w:r w:rsidR="00C940AE">
        <w:t xml:space="preserve">.  </w:t>
      </w:r>
      <w:r w:rsidR="007578CA">
        <w:t>They configured the Ubertooth to operate in a buffered mode, which is slower than its unbuffered mode, but is less stable</w:t>
      </w:r>
      <w:r w:rsidR="00C940AE">
        <w:t xml:space="preserve">.  </w:t>
      </w:r>
      <w:r w:rsidR="007578CA">
        <w:t xml:space="preserve">When they conducted the POC they crafted the packet on the LPC (the microcontroller used by Ubertooth) they set the AdvA (advertising address) </w:t>
      </w:r>
      <w:r w:rsidR="00CA2A02">
        <w:t xml:space="preserve">to a user defined MAC address, and the packet CRC is calculated </w:t>
      </w:r>
      <w:sdt>
        <w:sdtPr>
          <w:id w:val="981666845"/>
          <w:citation/>
        </w:sdtPr>
        <w:sdtContent>
          <w:r w:rsidR="00CA2A02">
            <w:fldChar w:fldCharType="begin"/>
          </w:r>
          <w:r w:rsidR="00CA2A02">
            <w:instrText xml:space="preserve"> CITATION BLE14 \l 1033 </w:instrText>
          </w:r>
          <w:r w:rsidR="00CA2A02">
            <w:fldChar w:fldCharType="separate"/>
          </w:r>
          <w:r w:rsidR="00B67DC5">
            <w:rPr>
              <w:noProof/>
            </w:rPr>
            <w:t>(Ryan, BLE Fun with Ubertooth Sniffing, 2014)</w:t>
          </w:r>
          <w:r w:rsidR="00CA2A02">
            <w:fldChar w:fldCharType="end"/>
          </w:r>
        </w:sdtContent>
      </w:sdt>
      <w:r w:rsidR="00C940AE">
        <w:t xml:space="preserve">.  </w:t>
      </w:r>
      <w:r w:rsidR="00CA2A02">
        <w:t>They also indicate that for a more targeted and sophisticated attack will need to use the unbuffered mode to accommodate tight timing require for packet injection</w:t>
      </w:r>
      <w:r w:rsidR="00C940AE">
        <w:t xml:space="preserve">.  </w:t>
      </w:r>
      <w:r w:rsidR="00CA2A02">
        <w:t>The white paper did not indicate how to accomplish packet injection, just that it could be possible</w:t>
      </w:r>
      <w:r w:rsidR="00C940AE">
        <w:t xml:space="preserve">.  </w:t>
      </w:r>
    </w:p>
    <w:p w14:paraId="1410F451" w14:textId="44E38BFD" w:rsidR="00CA2A02" w:rsidRDefault="00CA2A02" w:rsidP="00CA2A02">
      <w:pPr>
        <w:spacing w:line="240" w:lineRule="auto"/>
        <w:jc w:val="both"/>
      </w:pPr>
    </w:p>
    <w:p w14:paraId="77FA1579" w14:textId="21B1E6B4" w:rsidR="00FC24E8" w:rsidRDefault="007A443E" w:rsidP="000A3603">
      <w:pPr>
        <w:spacing w:line="240" w:lineRule="auto"/>
        <w:jc w:val="both"/>
      </w:pPr>
      <w:r>
        <w:t>While doing additional research on the subject, I decided to try to ask the Ubertooth community which has a IRC on freenode</w:t>
      </w:r>
      <w:r w:rsidR="00C940AE">
        <w:t xml:space="preserve">.  </w:t>
      </w:r>
      <w:r>
        <w:t>When I logged onto freenode I asked if anyone had used Ubertooth to inject packets into a device</w:t>
      </w:r>
      <w:r w:rsidR="00C940AE">
        <w:t xml:space="preserve">.  </w:t>
      </w:r>
      <w:r>
        <w:t>Much to my surprise Mike Ryan responded to my question! The response I received, however, was a bit disappointing – he indicated that “</w:t>
      </w:r>
      <w:r w:rsidRPr="007A443E">
        <w:t>it's physically possible to do this with ubertooth, at least for BLE, but the software and firmware do not support it</w:t>
      </w:r>
      <w:r>
        <w:t>”</w:t>
      </w:r>
      <w:r w:rsidR="0006545B">
        <w:t xml:space="preserve"> (see </w:t>
      </w:r>
      <w:r w:rsidR="0006545B">
        <w:fldChar w:fldCharType="begin"/>
      </w:r>
      <w:r w:rsidR="0006545B">
        <w:instrText xml:space="preserve"> REF _Ref480184013 \h </w:instrText>
      </w:r>
      <w:r w:rsidR="0006545B">
        <w:fldChar w:fldCharType="separate"/>
      </w:r>
      <w:r w:rsidR="0006545B">
        <w:t xml:space="preserve">Table </w:t>
      </w:r>
      <w:r w:rsidR="0006545B">
        <w:rPr>
          <w:noProof/>
        </w:rPr>
        <w:t>2</w:t>
      </w:r>
      <w:r w:rsidR="0006545B">
        <w:t xml:space="preserve"> Freenode Chat with Mike Ryan</w:t>
      </w:r>
      <w:r w:rsidR="0006545B">
        <w:fldChar w:fldCharType="end"/>
      </w:r>
      <w:r w:rsidR="0006545B">
        <w:t>)</w:t>
      </w:r>
      <w:r w:rsidR="00A30A09">
        <w:t xml:space="preserve">.  </w:t>
      </w:r>
      <w:r w:rsidR="007B2BA0">
        <w:t>Ryan added that he has spent considerable time on the subject, but has not got anything working in any stable fashion</w:t>
      </w:r>
      <w:r w:rsidR="00C940AE">
        <w:t xml:space="preserve">.  </w:t>
      </w:r>
    </w:p>
    <w:p w14:paraId="285F680E" w14:textId="77777777" w:rsidR="00CA2A02" w:rsidRDefault="00CA2A02" w:rsidP="00CA2A02">
      <w:pPr>
        <w:spacing w:line="240" w:lineRule="auto"/>
        <w:jc w:val="both"/>
      </w:pPr>
    </w:p>
    <w:p w14:paraId="67E7FBEC" w14:textId="5B37B157" w:rsidR="007A443E" w:rsidRDefault="007A443E" w:rsidP="007A443E">
      <w:pPr>
        <w:pStyle w:val="Heading4"/>
      </w:pPr>
      <w:r>
        <w:t xml:space="preserve">Additional packet injection theory </w:t>
      </w:r>
    </w:p>
    <w:p w14:paraId="5F1A87F3" w14:textId="3F583420" w:rsidR="00CA2A02" w:rsidRDefault="00CA2A02" w:rsidP="00CA2A02">
      <w:pPr>
        <w:spacing w:line="240" w:lineRule="auto"/>
        <w:jc w:val="both"/>
      </w:pPr>
      <w:r>
        <w:t>I theorize that packet injection could be accomplished using the connection information sniffed using the Ubertooth from the connection made between the BLE master and slave devices</w:t>
      </w:r>
      <w:r w:rsidR="00C940AE">
        <w:t xml:space="preserve">.  </w:t>
      </w:r>
      <w:r>
        <w:t xml:space="preserve">The transmission of the packet could be through </w:t>
      </w:r>
      <w:r w:rsidR="000A3603">
        <w:t>a secondary Bluetooth device – like the built-in Bluetooth in my laptop or a USB Bluetooth dongle</w:t>
      </w:r>
      <w:r w:rsidR="00C940AE">
        <w:t xml:space="preserve">.  </w:t>
      </w:r>
      <w:r w:rsidR="000A3603">
        <w:t xml:space="preserve">I would use Ubertooth to capture the packet sequence I </w:t>
      </w:r>
      <w:r w:rsidR="00985ADF">
        <w:t>believe will turn on the red LED, then replay the packets using a packet replay tool</w:t>
      </w:r>
      <w:r w:rsidR="00C940AE">
        <w:t xml:space="preserve">.  </w:t>
      </w:r>
      <w:r w:rsidR="00985ADF">
        <w:t>This tool could be BLE-Replay as it supports Bluetooth Low Energy packet replay</w:t>
      </w:r>
      <w:r w:rsidR="00C940AE">
        <w:t xml:space="preserve">.  </w:t>
      </w:r>
    </w:p>
    <w:p w14:paraId="4F9FF735" w14:textId="7E3B4E08" w:rsidR="00985ADF" w:rsidRDefault="00985ADF" w:rsidP="00CA2A02">
      <w:pPr>
        <w:spacing w:line="240" w:lineRule="auto"/>
        <w:jc w:val="both"/>
      </w:pPr>
    </w:p>
    <w:p w14:paraId="442D9360" w14:textId="5143F7A7" w:rsidR="00985ADF" w:rsidRDefault="00985ADF" w:rsidP="00CA2A02">
      <w:pPr>
        <w:spacing w:line="240" w:lineRule="auto"/>
        <w:jc w:val="both"/>
      </w:pPr>
      <w:r>
        <w:t>Replaying the packet would only be half the equation</w:t>
      </w:r>
      <w:r w:rsidR="00C940AE">
        <w:t xml:space="preserve">.  </w:t>
      </w:r>
      <w:r>
        <w:t>The BLE target device will also need to be on the correct channel for the device to properly receive the packets being injected</w:t>
      </w:r>
      <w:r w:rsidR="00C940AE">
        <w:t xml:space="preserve">.  </w:t>
      </w:r>
      <w:r>
        <w:t xml:space="preserve">I </w:t>
      </w:r>
      <w:r w:rsidR="004C6310">
        <w:t>believe</w:t>
      </w:r>
      <w:r>
        <w:t xml:space="preserve"> I could pick a data channel, for example channel 5, and replay the packet sequence in a loop</w:t>
      </w:r>
      <w:r w:rsidR="00C940AE">
        <w:t xml:space="preserve">.  </w:t>
      </w:r>
      <w:r>
        <w:t>My theory is the BLE device would eventually hop to the correct channel and then receive the packets being replayed</w:t>
      </w:r>
      <w:r w:rsidR="00C940AE">
        <w:t xml:space="preserve">.  </w:t>
      </w:r>
    </w:p>
    <w:p w14:paraId="0AA1E6B5" w14:textId="57783B4B" w:rsidR="00C75CC8" w:rsidRDefault="00C75CC8" w:rsidP="00CA2A02">
      <w:pPr>
        <w:spacing w:line="240" w:lineRule="auto"/>
        <w:jc w:val="both"/>
      </w:pPr>
    </w:p>
    <w:p w14:paraId="3A879958" w14:textId="0728AFD1" w:rsidR="00C75CC8" w:rsidRDefault="00C75CC8" w:rsidP="00CA2A02">
      <w:pPr>
        <w:spacing w:line="240" w:lineRule="auto"/>
        <w:jc w:val="both"/>
      </w:pPr>
      <w:r>
        <w:t>I found the BLESuite</w:t>
      </w:r>
      <w:r w:rsidR="004C6310">
        <w:t>,</w:t>
      </w:r>
      <w:r>
        <w:t xml:space="preserve"> which is a python package that provides an easy way to test BLE devices</w:t>
      </w:r>
      <w:r w:rsidR="00C940AE">
        <w:t xml:space="preserve">.  </w:t>
      </w:r>
      <w:r>
        <w:t xml:space="preserve">This is an open source tool which is available on GitHub </w:t>
      </w:r>
      <w:sdt>
        <w:sdtPr>
          <w:id w:val="139160314"/>
          <w:citation/>
        </w:sdtPr>
        <w:sdtContent>
          <w:r>
            <w:fldChar w:fldCharType="begin"/>
          </w:r>
          <w:r>
            <w:instrText xml:space="preserve"> CITATION NCC17 \l 1033 </w:instrText>
          </w:r>
          <w:r>
            <w:fldChar w:fldCharType="separate"/>
          </w:r>
          <w:r w:rsidR="00B67DC5">
            <w:rPr>
              <w:noProof/>
            </w:rPr>
            <w:t>(NCCGroup, 2017)</w:t>
          </w:r>
          <w:r>
            <w:fldChar w:fldCharType="end"/>
          </w:r>
        </w:sdtContent>
      </w:sdt>
      <w:r>
        <w:t xml:space="preserve"> that is designed to work with HCI logs from an Android device</w:t>
      </w:r>
      <w:r w:rsidR="00C940AE">
        <w:t xml:space="preserve">.  </w:t>
      </w:r>
      <w:r>
        <w:t>I have attempted to install the BLESuite but have had compatibility issues with my installation on the Ubuntu VM that I have been using for my research</w:t>
      </w:r>
      <w:r w:rsidR="00C940AE">
        <w:t xml:space="preserve">.  </w:t>
      </w:r>
      <w:r>
        <w:t>As such, I have not yet been able to test the functionality of the tool</w:t>
      </w:r>
      <w:r w:rsidR="00C940AE">
        <w:t xml:space="preserve">.  </w:t>
      </w:r>
    </w:p>
    <w:p w14:paraId="29F43137" w14:textId="530CC569" w:rsidR="004C6310" w:rsidRDefault="004C6310">
      <w:r>
        <w:br w:type="page"/>
      </w:r>
    </w:p>
    <w:p w14:paraId="50D2F6EB" w14:textId="5E3ABBE5" w:rsidR="00355DCA" w:rsidRDefault="00B5065B" w:rsidP="004E4296">
      <w:pPr>
        <w:pStyle w:val="Heading2"/>
        <w:spacing w:line="240" w:lineRule="auto"/>
      </w:pPr>
      <w:bookmarkStart w:id="14" w:name="_Toc480827160"/>
      <w:r>
        <w:lastRenderedPageBreak/>
        <w:t>Conclusion</w:t>
      </w:r>
      <w:bookmarkEnd w:id="14"/>
      <w:r>
        <w:t xml:space="preserve"> </w:t>
      </w:r>
    </w:p>
    <w:p w14:paraId="136DC05D" w14:textId="77777777" w:rsidR="004B10C0" w:rsidRDefault="004B10C0" w:rsidP="004E4296">
      <w:pPr>
        <w:spacing w:line="240" w:lineRule="auto"/>
      </w:pPr>
    </w:p>
    <w:p w14:paraId="1A396A60" w14:textId="17101AE7" w:rsidR="001C1065" w:rsidRDefault="00C75CC8" w:rsidP="004E4296">
      <w:pPr>
        <w:spacing w:line="240" w:lineRule="auto"/>
      </w:pPr>
      <w:r>
        <w:t xml:space="preserve">BLE is a </w:t>
      </w:r>
      <w:r w:rsidR="001C1065">
        <w:t>widely-used</w:t>
      </w:r>
      <w:r>
        <w:t xml:space="preserve"> protocol which does not have very much thought put into security</w:t>
      </w:r>
      <w:r w:rsidR="00C940AE">
        <w:t xml:space="preserve">.  </w:t>
      </w:r>
      <w:r>
        <w:t>The encryption protocols used are not the root cause of the security flaws, rather the three pairing protocols are</w:t>
      </w:r>
      <w:r w:rsidR="00C940AE">
        <w:t xml:space="preserve">.  </w:t>
      </w:r>
    </w:p>
    <w:p w14:paraId="5F0DE157" w14:textId="77777777" w:rsidR="001C1065" w:rsidRDefault="001C1065" w:rsidP="004E4296">
      <w:pPr>
        <w:spacing w:line="240" w:lineRule="auto"/>
      </w:pPr>
    </w:p>
    <w:p w14:paraId="48577009" w14:textId="629CFC62" w:rsidR="0009186A" w:rsidRDefault="00C75CC8" w:rsidP="004E4296">
      <w:pPr>
        <w:spacing w:line="240" w:lineRule="auto"/>
      </w:pPr>
      <w:r>
        <w:t xml:space="preserve">The </w:t>
      </w:r>
      <w:r w:rsidR="001C1065">
        <w:t>least secure of the three – Just Works – puts no effort into protection against passive sniffing connections</w:t>
      </w:r>
      <w:r w:rsidR="00C940AE">
        <w:t xml:space="preserve">.  </w:t>
      </w:r>
      <w:r w:rsidR="001C1065">
        <w:t>If just the initial connection request is observed, you can follow and decrypt the entire BLE connection contents</w:t>
      </w:r>
      <w:r w:rsidR="00C940AE">
        <w:t xml:space="preserve">.  </w:t>
      </w:r>
      <w:r w:rsidR="001C1065">
        <w:t>The effort to snoop those connections is trivial</w:t>
      </w:r>
      <w:r w:rsidR="00C940AE">
        <w:t xml:space="preserve">.  </w:t>
      </w:r>
      <w:r w:rsidR="001C1065">
        <w:t>My recommendation for devices manufacturers who are concerned with security of their BLE devices using Just Works pairing is to update the pairing</w:t>
      </w:r>
      <w:r w:rsidR="00C940AE">
        <w:t xml:space="preserve">.  </w:t>
      </w:r>
      <w:r w:rsidR="001C1065">
        <w:t>I believe that OOB pairing would be much more secure since you would have to be within range of the OOB pairing and be able to intercept the pairing to sniff the connection information</w:t>
      </w:r>
      <w:r w:rsidR="00C940AE">
        <w:t xml:space="preserve">.  </w:t>
      </w:r>
      <w:r w:rsidR="001C1065">
        <w:t>The OOB connection STK could be a stronger key than the 0s that Just Works uses</w:t>
      </w:r>
      <w:r w:rsidR="00C940AE">
        <w:t xml:space="preserve">.  </w:t>
      </w:r>
      <w:r w:rsidR="001C1065">
        <w:t xml:space="preserve">If this change was </w:t>
      </w:r>
      <w:r w:rsidR="00B67DC5">
        <w:t>made,</w:t>
      </w:r>
      <w:r w:rsidR="001C1065">
        <w:t xml:space="preserve"> then we could rely on the encryption protocol instead of the pairing method</w:t>
      </w:r>
      <w:r w:rsidR="00C940AE">
        <w:t xml:space="preserve">.  </w:t>
      </w:r>
    </w:p>
    <w:p w14:paraId="365311EA" w14:textId="0DB2248F" w:rsidR="001C1065" w:rsidRDefault="001C1065" w:rsidP="004E4296">
      <w:pPr>
        <w:spacing w:line="240" w:lineRule="auto"/>
      </w:pPr>
    </w:p>
    <w:p w14:paraId="063138F3" w14:textId="1BDCCB12" w:rsidR="001C1065" w:rsidRDefault="001C1065" w:rsidP="004E4296">
      <w:pPr>
        <w:spacing w:line="240" w:lineRule="auto"/>
      </w:pPr>
      <w:r>
        <w:t>The Passkey pairing method could also be more secure</w:t>
      </w:r>
      <w:r w:rsidR="00C940AE">
        <w:t xml:space="preserve">.  </w:t>
      </w:r>
      <w:r>
        <w:t xml:space="preserve">I would increase the length of the </w:t>
      </w:r>
      <w:r w:rsidR="006A6502">
        <w:t>passkey, or possibly keep the 6-character length and allow alphanumeric characters to be used instead</w:t>
      </w:r>
      <w:r w:rsidR="00C940AE">
        <w:t xml:space="preserve">.  </w:t>
      </w:r>
      <w:r w:rsidR="006A6502">
        <w:t>The passkey in this method is the weakest link in the privacy chain</w:t>
      </w:r>
      <w:r w:rsidR="00C940AE">
        <w:t xml:space="preserve">.  </w:t>
      </w:r>
      <w:r w:rsidR="006A6502">
        <w:t xml:space="preserve">It can be cracked using open source tools like Crackle (available from GitHub </w:t>
      </w:r>
      <w:sdt>
        <w:sdtPr>
          <w:id w:val="954144686"/>
          <w:citation/>
        </w:sdtPr>
        <w:sdtContent>
          <w:r w:rsidR="006A6502">
            <w:fldChar w:fldCharType="begin"/>
          </w:r>
          <w:r w:rsidR="006A6502">
            <w:instrText xml:space="preserve"> CITATION Mik16 \l 1033 </w:instrText>
          </w:r>
          <w:r w:rsidR="006A6502">
            <w:fldChar w:fldCharType="separate"/>
          </w:r>
          <w:r w:rsidR="00B67DC5">
            <w:rPr>
              <w:noProof/>
            </w:rPr>
            <w:t>(Ryan, Crackle, 2016)</w:t>
          </w:r>
          <w:r w:rsidR="006A6502">
            <w:fldChar w:fldCharType="end"/>
          </w:r>
        </w:sdtContent>
      </w:sdt>
      <w:r w:rsidR="006A6502">
        <w:t xml:space="preserve">) </w:t>
      </w:r>
      <w:r w:rsidR="00B67DC5">
        <w:t>easily</w:t>
      </w:r>
      <w:r w:rsidR="006A6502">
        <w:t xml:space="preserve"> – if you can decrypt the STK </w:t>
      </w:r>
      <w:r w:rsidR="00B67DC5">
        <w:t>passkey then you can use that to generate the LTK as well</w:t>
      </w:r>
      <w:r w:rsidR="00C940AE">
        <w:t xml:space="preserve">.  </w:t>
      </w:r>
      <w:r w:rsidR="00B67DC5">
        <w:t>Increasing the strength of the STK will increase the security of the pairing method</w:t>
      </w:r>
      <w:r w:rsidR="00C940AE">
        <w:t xml:space="preserve">.  </w:t>
      </w:r>
      <w:r w:rsidR="00B67DC5">
        <w:t>This improved Passkey pairing method would be better but OOB would still be preferential</w:t>
      </w:r>
      <w:r w:rsidR="00C940AE">
        <w:t xml:space="preserve">.  </w:t>
      </w:r>
    </w:p>
    <w:p w14:paraId="35BA82A0" w14:textId="61A1D10E" w:rsidR="00B67DC5" w:rsidRDefault="00B67DC5" w:rsidP="004E4296">
      <w:pPr>
        <w:spacing w:line="240" w:lineRule="auto"/>
      </w:pPr>
    </w:p>
    <w:p w14:paraId="17DDE6D2" w14:textId="626F2BE3" w:rsidR="00B67DC5" w:rsidRDefault="00C940AE" w:rsidP="004E4296">
      <w:pPr>
        <w:spacing w:line="240" w:lineRule="auto"/>
      </w:pPr>
      <w:r>
        <w:t>When I started this project, I set out to use Ubertooth to do packet injection.  I was not able to complete that objective due to the fact the software and firmware provided with the Ubertooth was not capable of the task.  I have however created a better way to indicate whether a connection was successfully observed with the Ubertooth.  This method would be difficult to adapt to the codebase of the Ubertooth at this time since it relies on the file to be converted to a .txt file.  If I could translate the process to be able to search the PCAP file</w:t>
      </w:r>
      <w:r w:rsidR="004C6310">
        <w:t xml:space="preserve"> then it would be</w:t>
      </w:r>
      <w:r>
        <w:t xml:space="preserve"> possible that it could be adapted to run while the stream of data is in place, and then alert the user that a connection has been established.  </w:t>
      </w:r>
    </w:p>
    <w:p w14:paraId="7A5C1308" w14:textId="77777777" w:rsidR="001C1065" w:rsidRDefault="001C1065" w:rsidP="004E4296">
      <w:pPr>
        <w:spacing w:line="240" w:lineRule="auto"/>
      </w:pPr>
    </w:p>
    <w:bookmarkStart w:id="15" w:name="_Toc480827161" w:displacedByCustomXml="next"/>
    <w:sdt>
      <w:sdtPr>
        <w:rPr>
          <w:rFonts w:asciiTheme="minorHAnsi" w:eastAsiaTheme="minorEastAsia" w:hAnsiTheme="minorHAnsi" w:cstheme="minorBidi"/>
        </w:rPr>
        <w:id w:val="62297111"/>
        <w:docPartObj>
          <w:docPartGallery w:val="Bibliographies"/>
          <w:docPartUnique/>
        </w:docPartObj>
      </w:sdtPr>
      <w:sdtContent>
        <w:p w14:paraId="5D71DADD" w14:textId="77777777" w:rsidR="00E81978" w:rsidRDefault="005D3A03">
          <w:pPr>
            <w:pStyle w:val="SectionTitle"/>
          </w:pPr>
          <w:r>
            <w:t>References</w:t>
          </w:r>
          <w:bookmarkEnd w:id="15"/>
        </w:p>
        <w:p w14:paraId="690F9882" w14:textId="44ACD8C7" w:rsidR="00B67DC5" w:rsidRDefault="00C31D30" w:rsidP="00B67DC5">
          <w:pPr>
            <w:pStyle w:val="Bibliography"/>
            <w:rPr>
              <w:noProof/>
            </w:rPr>
          </w:pPr>
          <w:r>
            <w:fldChar w:fldCharType="begin"/>
          </w:r>
          <w:r>
            <w:instrText xml:space="preserve"> BIBLIOGRAPHY </w:instrText>
          </w:r>
          <w:r>
            <w:fldChar w:fldCharType="separate"/>
          </w:r>
          <w:r w:rsidR="00B67DC5">
            <w:rPr>
              <w:noProof/>
            </w:rPr>
            <w:t>Bluetooth SIG</w:t>
          </w:r>
          <w:r w:rsidR="00C940AE">
            <w:rPr>
              <w:noProof/>
            </w:rPr>
            <w:t xml:space="preserve">.  </w:t>
          </w:r>
          <w:r w:rsidR="00B67DC5">
            <w:rPr>
              <w:noProof/>
            </w:rPr>
            <w:t>(2017)</w:t>
          </w:r>
          <w:r w:rsidR="00C940AE">
            <w:rPr>
              <w:noProof/>
            </w:rPr>
            <w:t xml:space="preserve">.  </w:t>
          </w:r>
          <w:r w:rsidR="00B67DC5">
            <w:rPr>
              <w:i/>
              <w:iCs/>
              <w:noProof/>
            </w:rPr>
            <w:t>Bluetooth Low Energy</w:t>
          </w:r>
          <w:r w:rsidR="00C940AE">
            <w:rPr>
              <w:noProof/>
            </w:rPr>
            <w:t xml:space="preserve">.  </w:t>
          </w:r>
          <w:r w:rsidR="00B67DC5">
            <w:rPr>
              <w:noProof/>
            </w:rPr>
            <w:t>Retrieved from Bluetooth: https://www.bluetooth.com/what-is-bluetooth-technology/how-it-works/low-energy</w:t>
          </w:r>
        </w:p>
        <w:p w14:paraId="165A9490" w14:textId="34C45487" w:rsidR="00B67DC5" w:rsidRDefault="00B67DC5" w:rsidP="00B67DC5">
          <w:pPr>
            <w:pStyle w:val="Bibliography"/>
            <w:rPr>
              <w:noProof/>
            </w:rPr>
          </w:pPr>
          <w:r>
            <w:rPr>
              <w:noProof/>
            </w:rPr>
            <w:t>Blackberry</w:t>
          </w:r>
          <w:r w:rsidR="00C940AE">
            <w:rPr>
              <w:noProof/>
            </w:rPr>
            <w:t xml:space="preserve">.  </w:t>
          </w:r>
          <w:r>
            <w:rPr>
              <w:noProof/>
            </w:rPr>
            <w:t>(2013, 04 05)</w:t>
          </w:r>
          <w:r w:rsidR="00C940AE">
            <w:rPr>
              <w:noProof/>
            </w:rPr>
            <w:t xml:space="preserve">.  </w:t>
          </w:r>
          <w:r>
            <w:rPr>
              <w:noProof/>
            </w:rPr>
            <w:t>Bluetooth LE Channels</w:t>
          </w:r>
          <w:r w:rsidR="00C940AE">
            <w:rPr>
              <w:noProof/>
            </w:rPr>
            <w:t xml:space="preserve">.  </w:t>
          </w:r>
          <w:r>
            <w:rPr>
              <w:i/>
              <w:iCs/>
              <w:noProof/>
            </w:rPr>
            <w:t>BlackBerry 10 - Bluetooth LE primer for developers</w:t>
          </w:r>
          <w:r>
            <w:rPr>
              <w:noProof/>
            </w:rPr>
            <w:t>.</w:t>
          </w:r>
        </w:p>
        <w:p w14:paraId="2C0209EB" w14:textId="45A29D91" w:rsidR="00B67DC5" w:rsidRDefault="00B67DC5" w:rsidP="00B67DC5">
          <w:pPr>
            <w:pStyle w:val="Bibliography"/>
            <w:rPr>
              <w:noProof/>
            </w:rPr>
          </w:pPr>
          <w:r>
            <w:rPr>
              <w:noProof/>
            </w:rPr>
            <w:t>Bluetoth SIG</w:t>
          </w:r>
          <w:r w:rsidR="00C940AE">
            <w:rPr>
              <w:noProof/>
            </w:rPr>
            <w:t xml:space="preserve">.  </w:t>
          </w:r>
          <w:r>
            <w:rPr>
              <w:noProof/>
            </w:rPr>
            <w:t>(2017)</w:t>
          </w:r>
          <w:r w:rsidR="00C940AE">
            <w:rPr>
              <w:noProof/>
            </w:rPr>
            <w:t xml:space="preserve">.  </w:t>
          </w:r>
          <w:r>
            <w:rPr>
              <w:noProof/>
            </w:rPr>
            <w:t>Security, Bluetooth Low Energy.</w:t>
          </w:r>
        </w:p>
        <w:p w14:paraId="65433949" w14:textId="131D88E9" w:rsidR="00B67DC5" w:rsidRDefault="00B67DC5" w:rsidP="00B67DC5">
          <w:pPr>
            <w:pStyle w:val="Bibliography"/>
            <w:rPr>
              <w:noProof/>
            </w:rPr>
          </w:pPr>
          <w:r>
            <w:rPr>
              <w:noProof/>
            </w:rPr>
            <w:t>Gomez, C., Oller, J., &amp; Paradells, J</w:t>
          </w:r>
          <w:r w:rsidR="00C940AE">
            <w:rPr>
              <w:noProof/>
            </w:rPr>
            <w:t xml:space="preserve">.  </w:t>
          </w:r>
          <w:r>
            <w:rPr>
              <w:noProof/>
            </w:rPr>
            <w:t>(2012, 12 09)</w:t>
          </w:r>
          <w:r w:rsidR="00C940AE">
            <w:rPr>
              <w:noProof/>
            </w:rPr>
            <w:t xml:space="preserve">.  </w:t>
          </w:r>
          <w:r>
            <w:rPr>
              <w:i/>
              <w:iCs/>
              <w:noProof/>
            </w:rPr>
            <w:t>Overview and Evaluation of Bluetooth Low Energy: An Emerging Low-Power Wireless Technology</w:t>
          </w:r>
          <w:r w:rsidR="00C940AE">
            <w:rPr>
              <w:i/>
              <w:iCs/>
              <w:noProof/>
            </w:rPr>
            <w:t xml:space="preserve">.  </w:t>
          </w:r>
          <w:r>
            <w:rPr>
              <w:noProof/>
            </w:rPr>
            <w:t>Retrieved from MDPI: http://www.mdpi.com/1424-8220/12/9/11734/htm</w:t>
          </w:r>
        </w:p>
        <w:p w14:paraId="5EF99935" w14:textId="756924D9" w:rsidR="00B67DC5" w:rsidRDefault="00B67DC5" w:rsidP="00B67DC5">
          <w:pPr>
            <w:pStyle w:val="Bibliography"/>
            <w:rPr>
              <w:noProof/>
            </w:rPr>
          </w:pPr>
          <w:r>
            <w:rPr>
              <w:noProof/>
            </w:rPr>
            <w:t>Great Scott Gadgets</w:t>
          </w:r>
          <w:r w:rsidR="00C940AE">
            <w:rPr>
              <w:noProof/>
            </w:rPr>
            <w:t xml:space="preserve">.  </w:t>
          </w:r>
          <w:r>
            <w:rPr>
              <w:noProof/>
            </w:rPr>
            <w:t>(2017)</w:t>
          </w:r>
          <w:r w:rsidR="00C940AE">
            <w:rPr>
              <w:noProof/>
            </w:rPr>
            <w:t xml:space="preserve">.  </w:t>
          </w:r>
          <w:r>
            <w:rPr>
              <w:i/>
              <w:iCs/>
              <w:noProof/>
            </w:rPr>
            <w:t>Assembling-Hardware</w:t>
          </w:r>
          <w:r w:rsidR="00C940AE">
            <w:rPr>
              <w:noProof/>
            </w:rPr>
            <w:t xml:space="preserve">.  </w:t>
          </w:r>
          <w:r>
            <w:rPr>
              <w:noProof/>
            </w:rPr>
            <w:t>Retrieved from www.github.com: https://github.com/greatscottgadgets/ubertooth/wiki/Assembling-Hardware</w:t>
          </w:r>
        </w:p>
        <w:p w14:paraId="2877717A" w14:textId="256824C8" w:rsidR="00B67DC5" w:rsidRDefault="00B67DC5" w:rsidP="00B67DC5">
          <w:pPr>
            <w:pStyle w:val="Bibliography"/>
            <w:rPr>
              <w:noProof/>
            </w:rPr>
          </w:pPr>
          <w:r>
            <w:rPr>
              <w:noProof/>
            </w:rPr>
            <w:t>Great Scott Gadgets</w:t>
          </w:r>
          <w:r w:rsidR="00C940AE">
            <w:rPr>
              <w:noProof/>
            </w:rPr>
            <w:t xml:space="preserve">.  </w:t>
          </w:r>
          <w:r>
            <w:rPr>
              <w:noProof/>
            </w:rPr>
            <w:t>(2017, March 09)</w:t>
          </w:r>
          <w:r w:rsidR="00C940AE">
            <w:rPr>
              <w:noProof/>
            </w:rPr>
            <w:t xml:space="preserve">.  </w:t>
          </w:r>
          <w:r>
            <w:rPr>
              <w:i/>
              <w:iCs/>
              <w:noProof/>
            </w:rPr>
            <w:t>greatscottgadgets/ubertooth</w:t>
          </w:r>
          <w:r w:rsidR="00C940AE">
            <w:rPr>
              <w:noProof/>
            </w:rPr>
            <w:t xml:space="preserve">.  </w:t>
          </w:r>
          <w:r>
            <w:rPr>
              <w:noProof/>
            </w:rPr>
            <w:t>Retrieved from GitHub: https://github.com/greatscottgadgets/ubertooth</w:t>
          </w:r>
        </w:p>
        <w:p w14:paraId="09492C64" w14:textId="19F5B5CB" w:rsidR="00B67DC5" w:rsidRDefault="00B67DC5" w:rsidP="00B67DC5">
          <w:pPr>
            <w:pStyle w:val="Bibliography"/>
            <w:rPr>
              <w:noProof/>
            </w:rPr>
          </w:pPr>
          <w:r>
            <w:rPr>
              <w:noProof/>
            </w:rPr>
            <w:t>NCCGroup</w:t>
          </w:r>
          <w:r w:rsidR="00C940AE">
            <w:rPr>
              <w:noProof/>
            </w:rPr>
            <w:t xml:space="preserve">.  </w:t>
          </w:r>
          <w:r>
            <w:rPr>
              <w:noProof/>
            </w:rPr>
            <w:t>(2017)</w:t>
          </w:r>
          <w:r w:rsidR="00C940AE">
            <w:rPr>
              <w:noProof/>
            </w:rPr>
            <w:t xml:space="preserve">.  </w:t>
          </w:r>
          <w:r>
            <w:rPr>
              <w:i/>
              <w:iCs/>
              <w:noProof/>
            </w:rPr>
            <w:t>BLESuite Github</w:t>
          </w:r>
          <w:r w:rsidR="00C940AE">
            <w:rPr>
              <w:noProof/>
            </w:rPr>
            <w:t xml:space="preserve">.  </w:t>
          </w:r>
          <w:r>
            <w:rPr>
              <w:noProof/>
            </w:rPr>
            <w:t>Retrieved from https://github.com: https://github.com/nccgroup/BLESuite</w:t>
          </w:r>
        </w:p>
        <w:p w14:paraId="5738AE5A" w14:textId="7F44C24B" w:rsidR="00B67DC5" w:rsidRDefault="00B67DC5" w:rsidP="00B67DC5">
          <w:pPr>
            <w:pStyle w:val="Bibliography"/>
            <w:rPr>
              <w:noProof/>
            </w:rPr>
          </w:pPr>
          <w:r>
            <w:rPr>
              <w:noProof/>
            </w:rPr>
            <w:t>NCCGroup</w:t>
          </w:r>
          <w:r w:rsidR="00C940AE">
            <w:rPr>
              <w:noProof/>
            </w:rPr>
            <w:t xml:space="preserve">.  </w:t>
          </w:r>
          <w:r>
            <w:rPr>
              <w:noProof/>
            </w:rPr>
            <w:t>(2017)</w:t>
          </w:r>
          <w:r w:rsidR="00C940AE">
            <w:rPr>
              <w:noProof/>
            </w:rPr>
            <w:t xml:space="preserve">.  </w:t>
          </w:r>
          <w:r>
            <w:rPr>
              <w:i/>
              <w:iCs/>
              <w:noProof/>
            </w:rPr>
            <w:t>Introducing BLESuite and BLE-Replay python tools</w:t>
          </w:r>
          <w:r w:rsidR="00C940AE">
            <w:rPr>
              <w:noProof/>
            </w:rPr>
            <w:t xml:space="preserve">.  </w:t>
          </w:r>
          <w:r>
            <w:rPr>
              <w:noProof/>
            </w:rPr>
            <w:t>Retrieved from www.nccgroup.trust: https://www.nccgroup.trust/us/about-us/newsroom-and-events/blog/2016/september/introducing-blesuite-and-ble-replay-python-tools-for-rapid-assessment-of-bluetooth-low-energy-peripherals/</w:t>
          </w:r>
        </w:p>
        <w:p w14:paraId="34858B1D" w14:textId="41532647" w:rsidR="00B67DC5" w:rsidRDefault="00B67DC5" w:rsidP="00B67DC5">
          <w:pPr>
            <w:pStyle w:val="Bibliography"/>
            <w:rPr>
              <w:noProof/>
            </w:rPr>
          </w:pPr>
          <w:r>
            <w:rPr>
              <w:noProof/>
            </w:rPr>
            <w:t>NIST</w:t>
          </w:r>
          <w:r w:rsidR="00C940AE">
            <w:rPr>
              <w:noProof/>
            </w:rPr>
            <w:t xml:space="preserve">.  </w:t>
          </w:r>
          <w:r>
            <w:rPr>
              <w:noProof/>
            </w:rPr>
            <w:t>(2012, 06 12)</w:t>
          </w:r>
          <w:r w:rsidR="00C940AE">
            <w:rPr>
              <w:noProof/>
            </w:rPr>
            <w:t xml:space="preserve">.  </w:t>
          </w:r>
          <w:r>
            <w:rPr>
              <w:noProof/>
            </w:rPr>
            <w:t>Guide to Bluetooth Security.</w:t>
          </w:r>
        </w:p>
        <w:p w14:paraId="023697E7" w14:textId="3E4A8A24" w:rsidR="00B67DC5" w:rsidRDefault="00B67DC5" w:rsidP="00B67DC5">
          <w:pPr>
            <w:pStyle w:val="Bibliography"/>
            <w:rPr>
              <w:noProof/>
            </w:rPr>
          </w:pPr>
          <w:r>
            <w:rPr>
              <w:noProof/>
            </w:rPr>
            <w:t>Ryan, M</w:t>
          </w:r>
          <w:r w:rsidR="00C940AE">
            <w:rPr>
              <w:noProof/>
            </w:rPr>
            <w:t xml:space="preserve">.  </w:t>
          </w:r>
          <w:r>
            <w:rPr>
              <w:noProof/>
            </w:rPr>
            <w:t>(2013, September 26)</w:t>
          </w:r>
          <w:r w:rsidR="00C940AE">
            <w:rPr>
              <w:noProof/>
            </w:rPr>
            <w:t xml:space="preserve">.  </w:t>
          </w:r>
          <w:r>
            <w:rPr>
              <w:i/>
              <w:iCs/>
              <w:noProof/>
            </w:rPr>
            <w:t>USENIX WOOT</w:t>
          </w:r>
          <w:r w:rsidR="00C940AE">
            <w:rPr>
              <w:noProof/>
            </w:rPr>
            <w:t xml:space="preserve">.  </w:t>
          </w:r>
          <w:r>
            <w:rPr>
              <w:noProof/>
            </w:rPr>
            <w:t>Retrieved from Lacklustre.net: https://lacklustre.net/bluetooth/Ryan_Bluetooth_Low_Energy_USENIX_WOOT.pdf</w:t>
          </w:r>
        </w:p>
        <w:p w14:paraId="036E2D86" w14:textId="3182D977" w:rsidR="00B67DC5" w:rsidRDefault="00B67DC5" w:rsidP="00B67DC5">
          <w:pPr>
            <w:pStyle w:val="Bibliography"/>
            <w:rPr>
              <w:noProof/>
            </w:rPr>
          </w:pPr>
          <w:r>
            <w:rPr>
              <w:noProof/>
            </w:rPr>
            <w:lastRenderedPageBreak/>
            <w:t>Ryan, M</w:t>
          </w:r>
          <w:r w:rsidR="00C940AE">
            <w:rPr>
              <w:noProof/>
            </w:rPr>
            <w:t xml:space="preserve">.  </w:t>
          </w:r>
          <w:r>
            <w:rPr>
              <w:noProof/>
            </w:rPr>
            <w:t>(2014, January 27)</w:t>
          </w:r>
          <w:r w:rsidR="00C940AE">
            <w:rPr>
              <w:noProof/>
            </w:rPr>
            <w:t xml:space="preserve">.  </w:t>
          </w:r>
          <w:r>
            <w:rPr>
              <w:i/>
              <w:iCs/>
              <w:noProof/>
            </w:rPr>
            <w:t>BLE Fun with Ubertooth Sniffing</w:t>
          </w:r>
          <w:r w:rsidR="00C940AE">
            <w:rPr>
              <w:noProof/>
            </w:rPr>
            <w:t xml:space="preserve">.  </w:t>
          </w:r>
          <w:r>
            <w:rPr>
              <w:noProof/>
            </w:rPr>
            <w:t>Retrieved from blog.ice9.us: http://blog.ice9.us/2014/01/ble-fun-with-ubertooth-sniffing.html</w:t>
          </w:r>
        </w:p>
        <w:p w14:paraId="34D50E6D" w14:textId="48A70EBC" w:rsidR="00B67DC5" w:rsidRDefault="00B67DC5" w:rsidP="00B67DC5">
          <w:pPr>
            <w:pStyle w:val="Bibliography"/>
            <w:rPr>
              <w:noProof/>
            </w:rPr>
          </w:pPr>
          <w:r>
            <w:rPr>
              <w:noProof/>
            </w:rPr>
            <w:t>Ryan, M</w:t>
          </w:r>
          <w:r w:rsidR="00C940AE">
            <w:rPr>
              <w:noProof/>
            </w:rPr>
            <w:t xml:space="preserve">.  </w:t>
          </w:r>
          <w:r>
            <w:rPr>
              <w:noProof/>
            </w:rPr>
            <w:t>(2016)</w:t>
          </w:r>
          <w:r w:rsidR="00C940AE">
            <w:rPr>
              <w:noProof/>
            </w:rPr>
            <w:t xml:space="preserve">.  </w:t>
          </w:r>
          <w:r>
            <w:rPr>
              <w:i/>
              <w:iCs/>
              <w:noProof/>
            </w:rPr>
            <w:t>Crackle</w:t>
          </w:r>
          <w:r w:rsidR="00C940AE">
            <w:rPr>
              <w:noProof/>
            </w:rPr>
            <w:t xml:space="preserve">.  </w:t>
          </w:r>
          <w:r>
            <w:rPr>
              <w:noProof/>
            </w:rPr>
            <w:t>Retrieved from GitHub: https://github.com/mikeryan/crackle/</w:t>
          </w:r>
        </w:p>
        <w:p w14:paraId="56B60D7C" w14:textId="77777777" w:rsidR="00EA3F31" w:rsidRDefault="00C31D30" w:rsidP="00B67DC5">
          <w:pPr>
            <w:pStyle w:val="Bibliography"/>
            <w:rPr>
              <w:noProof/>
            </w:rPr>
          </w:pPr>
          <w:r>
            <w:rPr>
              <w:b/>
              <w:bCs/>
              <w:noProof/>
            </w:rPr>
            <w:fldChar w:fldCharType="end"/>
          </w:r>
        </w:p>
      </w:sdtContent>
    </w:sdt>
    <w:p w14:paraId="21302ACF" w14:textId="77777777" w:rsidR="00E81978" w:rsidRPr="00EA3F31" w:rsidRDefault="00E81978" w:rsidP="00EA3F31">
      <w:pPr>
        <w:ind w:firstLine="0"/>
      </w:pPr>
    </w:p>
    <w:p w14:paraId="4FE71C18" w14:textId="77777777" w:rsidR="00E81978" w:rsidRDefault="005D3A03">
      <w:pPr>
        <w:pStyle w:val="SectionTitle"/>
      </w:pPr>
      <w:bookmarkStart w:id="16" w:name="_Toc480827162"/>
      <w:r>
        <w:lastRenderedPageBreak/>
        <w:t>Tables</w:t>
      </w:r>
      <w:bookmarkEnd w:id="16"/>
    </w:p>
    <w:p w14:paraId="698852EE" w14:textId="0C453DA3" w:rsidR="0040625F" w:rsidRPr="0040625F" w:rsidRDefault="004732A7" w:rsidP="0040625F">
      <w:pPr>
        <w:pStyle w:val="Caption"/>
        <w:keepNext/>
      </w:pPr>
      <w:bookmarkStart w:id="17" w:name="_Ref479620132"/>
      <w:r>
        <w:t xml:space="preserve">Table </w:t>
      </w:r>
      <w:fldSimple w:instr=" SEQ Table \* ARABIC ">
        <w:r w:rsidR="0006545B">
          <w:rPr>
            <w:noProof/>
          </w:rPr>
          <w:t>1</w:t>
        </w:r>
      </w:fldSimple>
      <w:r>
        <w:t xml:space="preserve"> Connection_tester.py</w:t>
      </w:r>
      <w:bookmarkEnd w:id="17"/>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40625F" w:rsidRPr="0040625F" w14:paraId="21F5FED1" w14:textId="77777777" w:rsidTr="0040625F">
        <w:tc>
          <w:tcPr>
            <w:tcW w:w="0" w:type="auto"/>
            <w:shd w:val="clear" w:color="auto" w:fill="FFFFFF"/>
            <w:tcMar>
              <w:top w:w="0" w:type="dxa"/>
              <w:left w:w="150" w:type="dxa"/>
              <w:bottom w:w="0" w:type="dxa"/>
              <w:right w:w="150" w:type="dxa"/>
            </w:tcMar>
            <w:hideMark/>
          </w:tcPr>
          <w:p w14:paraId="2DF81979" w14:textId="2851E032"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969896"/>
                <w:kern w:val="0"/>
                <w:sz w:val="18"/>
                <w:szCs w:val="18"/>
                <w:lang w:eastAsia="en-US"/>
              </w:rPr>
              <w:t>#run this script after connecting the device to see if the connection request packet was observed.</w:t>
            </w:r>
          </w:p>
        </w:tc>
      </w:tr>
      <w:tr w:rsidR="0040625F" w:rsidRPr="0040625F" w14:paraId="43B3108E" w14:textId="77777777" w:rsidTr="0040625F">
        <w:tc>
          <w:tcPr>
            <w:tcW w:w="0" w:type="auto"/>
            <w:shd w:val="clear" w:color="auto" w:fill="FFFFFF"/>
            <w:tcMar>
              <w:top w:w="0" w:type="dxa"/>
              <w:left w:w="150" w:type="dxa"/>
              <w:bottom w:w="0" w:type="dxa"/>
              <w:right w:w="150" w:type="dxa"/>
            </w:tcMar>
            <w:hideMark/>
          </w:tcPr>
          <w:p w14:paraId="0DB3BF00" w14:textId="462753F1" w:rsidR="0040625F" w:rsidRPr="0040625F" w:rsidRDefault="0040625F" w:rsidP="00634D99">
            <w:pPr>
              <w:spacing w:line="300" w:lineRule="atLeast"/>
              <w:ind w:firstLine="0"/>
              <w:rPr>
                <w:rFonts w:ascii="Times New Roman" w:eastAsia="Times New Roman" w:hAnsi="Times New Roman" w:cs="Times New Roman"/>
                <w:kern w:val="0"/>
                <w:sz w:val="20"/>
                <w:szCs w:val="20"/>
                <w:lang w:eastAsia="en-US"/>
              </w:rPr>
            </w:pPr>
            <w:r w:rsidRPr="0040625F">
              <w:rPr>
                <w:rFonts w:ascii="Consolas" w:eastAsia="Times New Roman" w:hAnsi="Consolas" w:cs="Consolas"/>
                <w:color w:val="969896"/>
                <w:kern w:val="0"/>
                <w:sz w:val="18"/>
                <w:szCs w:val="18"/>
                <w:lang w:eastAsia="en-US"/>
              </w:rPr>
              <w:t>#Pass the file name of the current packet capture into the script for a file conversion and to search the file</w:t>
            </w:r>
            <w:r w:rsidR="00A30A09">
              <w:rPr>
                <w:rFonts w:ascii="Consolas" w:eastAsia="Times New Roman" w:hAnsi="Consolas" w:cs="Consolas"/>
                <w:color w:val="969896"/>
                <w:kern w:val="0"/>
                <w:sz w:val="18"/>
                <w:szCs w:val="18"/>
                <w:lang w:eastAsia="en-US"/>
              </w:rPr>
              <w:t xml:space="preserve">.  </w:t>
            </w:r>
          </w:p>
        </w:tc>
      </w:tr>
      <w:tr w:rsidR="00634D99" w:rsidRPr="0040625F" w14:paraId="02CF5748" w14:textId="77777777" w:rsidTr="0040625F">
        <w:tc>
          <w:tcPr>
            <w:tcW w:w="0" w:type="auto"/>
            <w:shd w:val="clear" w:color="auto" w:fill="FFFFFF"/>
            <w:tcMar>
              <w:top w:w="0" w:type="dxa"/>
              <w:left w:w="150" w:type="dxa"/>
              <w:bottom w:w="0" w:type="dxa"/>
              <w:right w:w="150" w:type="dxa"/>
            </w:tcMar>
          </w:tcPr>
          <w:p w14:paraId="3D5862B4" w14:textId="1C6B4D1B" w:rsidR="00634D99" w:rsidRPr="0040625F" w:rsidRDefault="00634D99" w:rsidP="00634D99">
            <w:pPr>
              <w:spacing w:line="300" w:lineRule="atLeast"/>
              <w:ind w:firstLine="0"/>
              <w:rPr>
                <w:rFonts w:ascii="Consolas" w:eastAsia="Times New Roman" w:hAnsi="Consolas" w:cs="Consolas"/>
                <w:color w:val="969896"/>
                <w:kern w:val="0"/>
                <w:sz w:val="18"/>
                <w:szCs w:val="18"/>
                <w:lang w:eastAsia="en-US"/>
              </w:rPr>
            </w:pPr>
            <w:r w:rsidRPr="00634D99">
              <w:rPr>
                <w:rFonts w:ascii="Consolas" w:eastAsia="Times New Roman" w:hAnsi="Consolas" w:cs="Consolas"/>
                <w:color w:val="969896"/>
                <w:kern w:val="0"/>
                <w:sz w:val="18"/>
                <w:szCs w:val="18"/>
                <w:lang w:eastAsia="en-US"/>
              </w:rPr>
              <w:t># The PCAP must be run from /tmp not ~/tmp for the CONNECT_REQ to be captured properly.</w:t>
            </w:r>
          </w:p>
        </w:tc>
      </w:tr>
      <w:tr w:rsidR="0040625F" w:rsidRPr="0040625F" w14:paraId="4C3D3BF7" w14:textId="77777777" w:rsidTr="0040625F">
        <w:tc>
          <w:tcPr>
            <w:tcW w:w="0" w:type="auto"/>
            <w:shd w:val="clear" w:color="auto" w:fill="FFFFFF"/>
            <w:tcMar>
              <w:top w:w="0" w:type="dxa"/>
              <w:left w:w="150" w:type="dxa"/>
              <w:bottom w:w="0" w:type="dxa"/>
              <w:right w:w="150" w:type="dxa"/>
            </w:tcMar>
            <w:hideMark/>
          </w:tcPr>
          <w:p w14:paraId="5454974D"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A71D5D"/>
                <w:kern w:val="0"/>
                <w:sz w:val="18"/>
                <w:szCs w:val="18"/>
                <w:lang w:eastAsia="en-US"/>
              </w:rPr>
              <w:t>import</w:t>
            </w:r>
            <w:r w:rsidRPr="0040625F">
              <w:rPr>
                <w:rFonts w:ascii="Consolas" w:eastAsia="Times New Roman" w:hAnsi="Consolas" w:cs="Consolas"/>
                <w:color w:val="24292E"/>
                <w:kern w:val="0"/>
                <w:sz w:val="18"/>
                <w:szCs w:val="18"/>
                <w:lang w:eastAsia="en-US"/>
              </w:rPr>
              <w:t xml:space="preserve"> sys</w:t>
            </w:r>
          </w:p>
        </w:tc>
      </w:tr>
      <w:tr w:rsidR="0040625F" w:rsidRPr="0040625F" w14:paraId="348E0DF5" w14:textId="77777777" w:rsidTr="0040625F">
        <w:tc>
          <w:tcPr>
            <w:tcW w:w="0" w:type="auto"/>
            <w:shd w:val="clear" w:color="auto" w:fill="FFFFFF"/>
            <w:tcMar>
              <w:top w:w="0" w:type="dxa"/>
              <w:left w:w="150" w:type="dxa"/>
              <w:bottom w:w="0" w:type="dxa"/>
              <w:right w:w="150" w:type="dxa"/>
            </w:tcMar>
            <w:hideMark/>
          </w:tcPr>
          <w:p w14:paraId="7806B657"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A71D5D"/>
                <w:kern w:val="0"/>
                <w:sz w:val="18"/>
                <w:szCs w:val="18"/>
                <w:lang w:eastAsia="en-US"/>
              </w:rPr>
              <w:t>import</w:t>
            </w:r>
            <w:r w:rsidRPr="0040625F">
              <w:rPr>
                <w:rFonts w:ascii="Consolas" w:eastAsia="Times New Roman" w:hAnsi="Consolas" w:cs="Consolas"/>
                <w:color w:val="24292E"/>
                <w:kern w:val="0"/>
                <w:sz w:val="18"/>
                <w:szCs w:val="18"/>
                <w:lang w:eastAsia="en-US"/>
              </w:rPr>
              <w:t xml:space="preserve"> os</w:t>
            </w:r>
          </w:p>
        </w:tc>
      </w:tr>
      <w:tr w:rsidR="0040625F" w:rsidRPr="0040625F" w14:paraId="1B9D79CC" w14:textId="77777777" w:rsidTr="0040625F">
        <w:tc>
          <w:tcPr>
            <w:tcW w:w="0" w:type="auto"/>
            <w:shd w:val="clear" w:color="auto" w:fill="FFFFFF"/>
            <w:tcMar>
              <w:top w:w="0" w:type="dxa"/>
              <w:left w:w="150" w:type="dxa"/>
              <w:bottom w:w="0" w:type="dxa"/>
              <w:right w:w="150" w:type="dxa"/>
            </w:tcMar>
            <w:hideMark/>
          </w:tcPr>
          <w:p w14:paraId="2E67ACDD"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p>
          <w:p w14:paraId="5A5F7878" w14:textId="77777777" w:rsidR="0040625F" w:rsidRPr="0040625F" w:rsidRDefault="0040625F" w:rsidP="0040625F">
            <w:pPr>
              <w:spacing w:line="300" w:lineRule="atLeast"/>
              <w:ind w:firstLine="0"/>
              <w:jc w:val="right"/>
              <w:rPr>
                <w:rFonts w:ascii="Times New Roman" w:eastAsia="Times New Roman" w:hAnsi="Times New Roman" w:cs="Times New Roman"/>
                <w:kern w:val="0"/>
                <w:sz w:val="20"/>
                <w:szCs w:val="20"/>
                <w:lang w:eastAsia="en-US"/>
              </w:rPr>
            </w:pPr>
          </w:p>
        </w:tc>
      </w:tr>
      <w:tr w:rsidR="0040625F" w:rsidRPr="0040625F" w14:paraId="646BC839" w14:textId="77777777" w:rsidTr="0040625F">
        <w:tc>
          <w:tcPr>
            <w:tcW w:w="0" w:type="auto"/>
            <w:shd w:val="clear" w:color="auto" w:fill="FFFFFF"/>
            <w:tcMar>
              <w:top w:w="0" w:type="dxa"/>
              <w:left w:w="150" w:type="dxa"/>
              <w:bottom w:w="0" w:type="dxa"/>
              <w:right w:w="150" w:type="dxa"/>
            </w:tcMar>
            <w:hideMark/>
          </w:tcPr>
          <w:p w14:paraId="226DABFD"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969896"/>
                <w:kern w:val="0"/>
                <w:sz w:val="18"/>
                <w:szCs w:val="18"/>
                <w:lang w:eastAsia="en-US"/>
              </w:rPr>
              <w:t xml:space="preserve">#first arg of script is file name </w:t>
            </w:r>
          </w:p>
        </w:tc>
      </w:tr>
      <w:tr w:rsidR="0040625F" w:rsidRPr="0040625F" w14:paraId="6A27C192" w14:textId="77777777" w:rsidTr="0040625F">
        <w:tc>
          <w:tcPr>
            <w:tcW w:w="0" w:type="auto"/>
            <w:shd w:val="clear" w:color="auto" w:fill="FFFFFF"/>
            <w:tcMar>
              <w:top w:w="0" w:type="dxa"/>
              <w:left w:w="150" w:type="dxa"/>
              <w:bottom w:w="0" w:type="dxa"/>
              <w:right w:w="150" w:type="dxa"/>
            </w:tcMar>
            <w:hideMark/>
          </w:tcPr>
          <w:p w14:paraId="44D2E854"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24292E"/>
                <w:kern w:val="0"/>
                <w:sz w:val="18"/>
                <w:szCs w:val="18"/>
                <w:lang w:eastAsia="en-US"/>
              </w:rPr>
              <w:t xml:space="preserve">f </w:t>
            </w:r>
            <w:r w:rsidRPr="0040625F">
              <w:rPr>
                <w:rFonts w:ascii="Consolas" w:eastAsia="Times New Roman" w:hAnsi="Consolas" w:cs="Consolas"/>
                <w:color w:val="A71D5D"/>
                <w:kern w:val="0"/>
                <w:sz w:val="18"/>
                <w:szCs w:val="18"/>
                <w:lang w:eastAsia="en-US"/>
              </w:rPr>
              <w: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0086B3"/>
                <w:kern w:val="0"/>
                <w:sz w:val="18"/>
                <w:szCs w:val="18"/>
                <w:lang w:eastAsia="en-US"/>
              </w:rPr>
              <w:t>open</w:t>
            </w:r>
            <w:r w:rsidRPr="0040625F">
              <w:rPr>
                <w:rFonts w:ascii="Consolas" w:eastAsia="Times New Roman" w:hAnsi="Consolas" w:cs="Consolas"/>
                <w:color w:val="24292E"/>
                <w:kern w:val="0"/>
                <w:sz w:val="18"/>
                <w:szCs w:val="18"/>
                <w:lang w:eastAsia="en-US"/>
              </w:rPr>
              <w:t>(sys.argv[</w:t>
            </w:r>
            <w:r w:rsidRPr="0040625F">
              <w:rPr>
                <w:rFonts w:ascii="Consolas" w:eastAsia="Times New Roman" w:hAnsi="Consolas" w:cs="Consolas"/>
                <w:color w:val="0086B3"/>
                <w:kern w:val="0"/>
                <w:sz w:val="18"/>
                <w:szCs w:val="18"/>
                <w:lang w:eastAsia="en-US"/>
              </w:rPr>
              <w:t>1</w:t>
            </w:r>
            <w:r w:rsidRPr="0040625F">
              <w:rPr>
                <w:rFonts w:ascii="Consolas" w:eastAsia="Times New Roman" w:hAnsi="Consolas" w:cs="Consolas"/>
                <w:color w:val="24292E"/>
                <w:kern w:val="0"/>
                <w:sz w:val="18"/>
                <w:szCs w:val="18"/>
                <w:lang w:eastAsia="en-US"/>
              </w:rPr>
              <w:t>])</w:t>
            </w:r>
          </w:p>
        </w:tc>
      </w:tr>
      <w:tr w:rsidR="0040625F" w:rsidRPr="0040625F" w14:paraId="3DA67651" w14:textId="77777777" w:rsidTr="0040625F">
        <w:tc>
          <w:tcPr>
            <w:tcW w:w="0" w:type="auto"/>
            <w:shd w:val="clear" w:color="auto" w:fill="FFFFFF"/>
            <w:tcMar>
              <w:top w:w="0" w:type="dxa"/>
              <w:left w:w="150" w:type="dxa"/>
              <w:bottom w:w="0" w:type="dxa"/>
              <w:right w:w="150" w:type="dxa"/>
            </w:tcMar>
            <w:hideMark/>
          </w:tcPr>
          <w:p w14:paraId="50D95BE0"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ED6A43"/>
                <w:kern w:val="0"/>
                <w:sz w:val="18"/>
                <w:szCs w:val="18"/>
                <w:lang w:eastAsia="en-US"/>
              </w:rPr>
              <w:t>file</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A71D5D"/>
                <w:kern w:val="0"/>
                <w:sz w:val="18"/>
                <w:szCs w:val="18"/>
                <w:lang w:eastAsia="en-US"/>
              </w:rPr>
              <w:t>=</w:t>
            </w:r>
            <w:r w:rsidRPr="0040625F">
              <w:rPr>
                <w:rFonts w:ascii="Consolas" w:eastAsia="Times New Roman" w:hAnsi="Consolas" w:cs="Consolas"/>
                <w:color w:val="24292E"/>
                <w:kern w:val="0"/>
                <w:sz w:val="18"/>
                <w:szCs w:val="18"/>
                <w:lang w:eastAsia="en-US"/>
              </w:rPr>
              <w:t xml:space="preserve"> sys.argv[</w:t>
            </w:r>
            <w:r w:rsidRPr="0040625F">
              <w:rPr>
                <w:rFonts w:ascii="Consolas" w:eastAsia="Times New Roman" w:hAnsi="Consolas" w:cs="Consolas"/>
                <w:color w:val="0086B3"/>
                <w:kern w:val="0"/>
                <w:sz w:val="18"/>
                <w:szCs w:val="18"/>
                <w:lang w:eastAsia="en-US"/>
              </w:rPr>
              <w:t>1</w:t>
            </w:r>
            <w:r w:rsidRPr="0040625F">
              <w:rPr>
                <w:rFonts w:ascii="Consolas" w:eastAsia="Times New Roman" w:hAnsi="Consolas" w:cs="Consolas"/>
                <w:color w:val="24292E"/>
                <w:kern w:val="0"/>
                <w:sz w:val="18"/>
                <w:szCs w:val="18"/>
                <w:lang w:eastAsia="en-US"/>
              </w:rPr>
              <w:t>]</w:t>
            </w:r>
          </w:p>
        </w:tc>
      </w:tr>
      <w:tr w:rsidR="0040625F" w:rsidRPr="0040625F" w14:paraId="3DBD4C22" w14:textId="77777777" w:rsidTr="0040625F">
        <w:tc>
          <w:tcPr>
            <w:tcW w:w="0" w:type="auto"/>
            <w:shd w:val="clear" w:color="auto" w:fill="FFFFFF"/>
            <w:tcMar>
              <w:top w:w="0" w:type="dxa"/>
              <w:left w:w="150" w:type="dxa"/>
              <w:bottom w:w="0" w:type="dxa"/>
              <w:right w:w="150" w:type="dxa"/>
            </w:tcMar>
            <w:hideMark/>
          </w:tcPr>
          <w:p w14:paraId="01809ABF"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24292E"/>
                <w:kern w:val="0"/>
                <w:sz w:val="18"/>
                <w:szCs w:val="18"/>
                <w:lang w:eastAsia="en-US"/>
              </w:rPr>
              <w:t xml:space="preserve">convert </w:t>
            </w:r>
            <w:r w:rsidRPr="0040625F">
              <w:rPr>
                <w:rFonts w:ascii="Consolas" w:eastAsia="Times New Roman" w:hAnsi="Consolas" w:cs="Consolas"/>
                <w:color w:val="A71D5D"/>
                <w:kern w:val="0"/>
                <w:sz w:val="18"/>
                <w:szCs w:val="18"/>
                <w:lang w:eastAsia="en-US"/>
              </w:rPr>
              <w: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183691"/>
                <w:kern w:val="0"/>
                <w:sz w:val="18"/>
                <w:szCs w:val="18"/>
                <w:lang w:eastAsia="en-US"/>
              </w:rPr>
              <w:t>'tshark -V -r '</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A71D5D"/>
                <w:kern w:val="0"/>
                <w:sz w:val="18"/>
                <w:szCs w:val="18"/>
                <w:lang w:eastAsia="en-US"/>
              </w:rPr>
              <w: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ED6A43"/>
                <w:kern w:val="0"/>
                <w:sz w:val="18"/>
                <w:szCs w:val="18"/>
                <w:lang w:eastAsia="en-US"/>
              </w:rPr>
              <w:t>file</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A71D5D"/>
                <w:kern w:val="0"/>
                <w:sz w:val="18"/>
                <w:szCs w:val="18"/>
                <w:lang w:eastAsia="en-US"/>
              </w:rPr>
              <w: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183691"/>
                <w:kern w:val="0"/>
                <w:sz w:val="18"/>
                <w:szCs w:val="18"/>
                <w:lang w:eastAsia="en-US"/>
              </w:rPr>
              <w:t>'&gt; '</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A71D5D"/>
                <w:kern w:val="0"/>
                <w:sz w:val="18"/>
                <w:szCs w:val="18"/>
                <w:lang w:eastAsia="en-US"/>
              </w:rPr>
              <w: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ED6A43"/>
                <w:kern w:val="0"/>
                <w:sz w:val="18"/>
                <w:szCs w:val="18"/>
                <w:lang w:eastAsia="en-US"/>
              </w:rPr>
              <w:t>file</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A71D5D"/>
                <w:kern w:val="0"/>
                <w:sz w:val="18"/>
                <w:szCs w:val="18"/>
                <w:lang w:eastAsia="en-US"/>
              </w:rPr>
              <w: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183691"/>
                <w:kern w:val="0"/>
                <w:sz w:val="18"/>
                <w:szCs w:val="18"/>
                <w:lang w:eastAsia="en-US"/>
              </w:rPr>
              <w:t>'.txt'</w:t>
            </w:r>
          </w:p>
        </w:tc>
      </w:tr>
      <w:tr w:rsidR="0040625F" w:rsidRPr="0040625F" w14:paraId="48756BCC" w14:textId="77777777" w:rsidTr="0040625F">
        <w:tc>
          <w:tcPr>
            <w:tcW w:w="0" w:type="auto"/>
            <w:shd w:val="clear" w:color="auto" w:fill="FFFFFF"/>
            <w:tcMar>
              <w:top w:w="0" w:type="dxa"/>
              <w:left w:w="150" w:type="dxa"/>
              <w:bottom w:w="0" w:type="dxa"/>
              <w:right w:w="150" w:type="dxa"/>
            </w:tcMar>
            <w:hideMark/>
          </w:tcPr>
          <w:p w14:paraId="05D7F241"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24292E"/>
                <w:kern w:val="0"/>
                <w:sz w:val="18"/>
                <w:szCs w:val="18"/>
                <w:lang w:eastAsia="en-US"/>
              </w:rPr>
              <w:t xml:space="preserve">command </w:t>
            </w:r>
            <w:r w:rsidRPr="0040625F">
              <w:rPr>
                <w:rFonts w:ascii="Consolas" w:eastAsia="Times New Roman" w:hAnsi="Consolas" w:cs="Consolas"/>
                <w:color w:val="A71D5D"/>
                <w:kern w:val="0"/>
                <w:sz w:val="18"/>
                <w:szCs w:val="18"/>
                <w:lang w:eastAsia="en-US"/>
              </w:rPr>
              <w: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183691"/>
                <w:kern w:val="0"/>
                <w:sz w:val="18"/>
                <w:szCs w:val="18"/>
                <w:lang w:eastAsia="en-US"/>
              </w:rPr>
              <w:t>'cat '</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A71D5D"/>
                <w:kern w:val="0"/>
                <w:sz w:val="18"/>
                <w:szCs w:val="18"/>
                <w:lang w:eastAsia="en-US"/>
              </w:rPr>
              <w: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ED6A43"/>
                <w:kern w:val="0"/>
                <w:sz w:val="18"/>
                <w:szCs w:val="18"/>
                <w:lang w:eastAsia="en-US"/>
              </w:rPr>
              <w:t>file</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A71D5D"/>
                <w:kern w:val="0"/>
                <w:sz w:val="18"/>
                <w:szCs w:val="18"/>
                <w:lang w:eastAsia="en-US"/>
              </w:rPr>
              <w: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183691"/>
                <w:kern w:val="0"/>
                <w:sz w:val="18"/>
                <w:szCs w:val="18"/>
                <w:lang w:eastAsia="en-US"/>
              </w:rPr>
              <w:t>'.txt | grep CONNECT_REQ -A 13 -B 26 | tee '</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A71D5D"/>
                <w:kern w:val="0"/>
                <w:sz w:val="18"/>
                <w:szCs w:val="18"/>
                <w:lang w:eastAsia="en-US"/>
              </w:rPr>
              <w: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ED6A43"/>
                <w:kern w:val="0"/>
                <w:sz w:val="18"/>
                <w:szCs w:val="18"/>
                <w:lang w:eastAsia="en-US"/>
              </w:rPr>
              <w:t>file</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A71D5D"/>
                <w:kern w:val="0"/>
                <w:sz w:val="18"/>
                <w:szCs w:val="18"/>
                <w:lang w:eastAsia="en-US"/>
              </w:rPr>
              <w: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183691"/>
                <w:kern w:val="0"/>
                <w:sz w:val="18"/>
                <w:szCs w:val="18"/>
                <w:lang w:eastAsia="en-US"/>
              </w:rPr>
              <w:t>'_results.txt'</w:t>
            </w:r>
          </w:p>
        </w:tc>
      </w:tr>
      <w:tr w:rsidR="0040625F" w:rsidRPr="0040625F" w14:paraId="5C4588C3" w14:textId="77777777" w:rsidTr="0040625F">
        <w:tc>
          <w:tcPr>
            <w:tcW w:w="0" w:type="auto"/>
            <w:shd w:val="clear" w:color="auto" w:fill="FFFFFF"/>
            <w:tcMar>
              <w:top w:w="0" w:type="dxa"/>
              <w:left w:w="150" w:type="dxa"/>
              <w:bottom w:w="0" w:type="dxa"/>
              <w:right w:w="150" w:type="dxa"/>
            </w:tcMar>
            <w:hideMark/>
          </w:tcPr>
          <w:p w14:paraId="56B84A8D"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p>
          <w:p w14:paraId="7710D843" w14:textId="77777777" w:rsidR="0040625F" w:rsidRPr="0040625F" w:rsidRDefault="0040625F" w:rsidP="0040625F">
            <w:pPr>
              <w:spacing w:line="300" w:lineRule="atLeast"/>
              <w:ind w:firstLine="0"/>
              <w:jc w:val="right"/>
              <w:rPr>
                <w:rFonts w:ascii="Times New Roman" w:eastAsia="Times New Roman" w:hAnsi="Times New Roman" w:cs="Times New Roman"/>
                <w:kern w:val="0"/>
                <w:sz w:val="20"/>
                <w:szCs w:val="20"/>
                <w:lang w:eastAsia="en-US"/>
              </w:rPr>
            </w:pPr>
          </w:p>
        </w:tc>
      </w:tr>
      <w:tr w:rsidR="0040625F" w:rsidRPr="0040625F" w14:paraId="7C613513" w14:textId="77777777" w:rsidTr="0040625F">
        <w:tc>
          <w:tcPr>
            <w:tcW w:w="0" w:type="auto"/>
            <w:shd w:val="clear" w:color="auto" w:fill="FFFFFF"/>
            <w:tcMar>
              <w:top w:w="0" w:type="dxa"/>
              <w:left w:w="150" w:type="dxa"/>
              <w:bottom w:w="0" w:type="dxa"/>
              <w:right w:w="150" w:type="dxa"/>
            </w:tcMar>
            <w:hideMark/>
          </w:tcPr>
          <w:p w14:paraId="7757BFAD"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969896"/>
                <w:kern w:val="0"/>
                <w:sz w:val="18"/>
                <w:szCs w:val="18"/>
                <w:lang w:eastAsia="en-US"/>
              </w:rPr>
              <w:t>#convert the pcap to .txt</w:t>
            </w:r>
          </w:p>
        </w:tc>
      </w:tr>
      <w:tr w:rsidR="0040625F" w:rsidRPr="0040625F" w14:paraId="2C4D749F" w14:textId="77777777" w:rsidTr="0040625F">
        <w:tc>
          <w:tcPr>
            <w:tcW w:w="0" w:type="auto"/>
            <w:shd w:val="clear" w:color="auto" w:fill="FFFFFF"/>
            <w:tcMar>
              <w:top w:w="0" w:type="dxa"/>
              <w:left w:w="150" w:type="dxa"/>
              <w:bottom w:w="0" w:type="dxa"/>
              <w:right w:w="150" w:type="dxa"/>
            </w:tcMar>
            <w:hideMark/>
          </w:tcPr>
          <w:p w14:paraId="3E06F763"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0086B3"/>
                <w:kern w:val="0"/>
                <w:sz w:val="18"/>
                <w:szCs w:val="18"/>
                <w:lang w:eastAsia="en-US"/>
              </w:rPr>
              <w:t>print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183691"/>
                <w:kern w:val="0"/>
                <w:sz w:val="18"/>
                <w:szCs w:val="18"/>
                <w:lang w:eastAsia="en-US"/>
              </w:rPr>
              <w:t>'Converting '</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A71D5D"/>
                <w:kern w:val="0"/>
                <w:sz w:val="18"/>
                <w:szCs w:val="18"/>
                <w:lang w:eastAsia="en-US"/>
              </w:rPr>
              <w:t>+</w:t>
            </w:r>
            <w:r w:rsidRPr="0040625F">
              <w:rPr>
                <w:rFonts w:ascii="Consolas" w:eastAsia="Times New Roman" w:hAnsi="Consolas" w:cs="Consolas"/>
                <w:color w:val="24292E"/>
                <w:kern w:val="0"/>
                <w:sz w:val="18"/>
                <w:szCs w:val="18"/>
                <w:lang w:eastAsia="en-US"/>
              </w:rPr>
              <w:t xml:space="preserve"> sys.argv[</w:t>
            </w:r>
            <w:r w:rsidRPr="0040625F">
              <w:rPr>
                <w:rFonts w:ascii="Consolas" w:eastAsia="Times New Roman" w:hAnsi="Consolas" w:cs="Consolas"/>
                <w:color w:val="0086B3"/>
                <w:kern w:val="0"/>
                <w:sz w:val="18"/>
                <w:szCs w:val="18"/>
                <w:lang w:eastAsia="en-US"/>
              </w:rPr>
              <w:t>1</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A71D5D"/>
                <w:kern w:val="0"/>
                <w:sz w:val="18"/>
                <w:szCs w:val="18"/>
                <w:lang w:eastAsia="en-US"/>
              </w:rPr>
              <w: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183691"/>
                <w:kern w:val="0"/>
                <w:sz w:val="18"/>
                <w:szCs w:val="18"/>
                <w:lang w:eastAsia="en-US"/>
              </w:rPr>
              <w:t>' to a .txt file...\n'</w:t>
            </w:r>
            <w:r w:rsidRPr="0040625F">
              <w:rPr>
                <w:rFonts w:ascii="Consolas" w:eastAsia="Times New Roman" w:hAnsi="Consolas" w:cs="Consolas"/>
                <w:color w:val="24292E"/>
                <w:kern w:val="0"/>
                <w:sz w:val="18"/>
                <w:szCs w:val="18"/>
                <w:lang w:eastAsia="en-US"/>
              </w:rPr>
              <w:t>)</w:t>
            </w:r>
          </w:p>
        </w:tc>
      </w:tr>
      <w:tr w:rsidR="0040625F" w:rsidRPr="0040625F" w14:paraId="0EF84C30" w14:textId="77777777" w:rsidTr="0040625F">
        <w:tc>
          <w:tcPr>
            <w:tcW w:w="0" w:type="auto"/>
            <w:shd w:val="clear" w:color="auto" w:fill="FFFFFF"/>
            <w:tcMar>
              <w:top w:w="0" w:type="dxa"/>
              <w:left w:w="150" w:type="dxa"/>
              <w:bottom w:w="0" w:type="dxa"/>
              <w:right w:w="150" w:type="dxa"/>
            </w:tcMar>
            <w:hideMark/>
          </w:tcPr>
          <w:p w14:paraId="6A31AE4A"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24292E"/>
                <w:kern w:val="0"/>
                <w:sz w:val="18"/>
                <w:szCs w:val="18"/>
                <w:lang w:eastAsia="en-US"/>
              </w:rPr>
              <w:t>os.system(convert)</w:t>
            </w:r>
          </w:p>
        </w:tc>
      </w:tr>
      <w:tr w:rsidR="0040625F" w:rsidRPr="0040625F" w14:paraId="2E44FF3B" w14:textId="77777777" w:rsidTr="0040625F">
        <w:tc>
          <w:tcPr>
            <w:tcW w:w="0" w:type="auto"/>
            <w:shd w:val="clear" w:color="auto" w:fill="FFFFFF"/>
            <w:tcMar>
              <w:top w:w="0" w:type="dxa"/>
              <w:left w:w="150" w:type="dxa"/>
              <w:bottom w:w="0" w:type="dxa"/>
              <w:right w:w="150" w:type="dxa"/>
            </w:tcMar>
            <w:hideMark/>
          </w:tcPr>
          <w:p w14:paraId="2DCF5A76"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p>
          <w:p w14:paraId="06CE2A9A" w14:textId="77777777" w:rsidR="0040625F" w:rsidRPr="0040625F" w:rsidRDefault="0040625F" w:rsidP="0040625F">
            <w:pPr>
              <w:spacing w:line="300" w:lineRule="atLeast"/>
              <w:ind w:firstLine="0"/>
              <w:jc w:val="right"/>
              <w:rPr>
                <w:rFonts w:ascii="Times New Roman" w:eastAsia="Times New Roman" w:hAnsi="Times New Roman" w:cs="Times New Roman"/>
                <w:kern w:val="0"/>
                <w:sz w:val="20"/>
                <w:szCs w:val="20"/>
                <w:lang w:eastAsia="en-US"/>
              </w:rPr>
            </w:pPr>
          </w:p>
        </w:tc>
      </w:tr>
      <w:tr w:rsidR="0040625F" w:rsidRPr="0040625F" w14:paraId="405C2F22" w14:textId="77777777" w:rsidTr="0040625F">
        <w:tc>
          <w:tcPr>
            <w:tcW w:w="0" w:type="auto"/>
            <w:shd w:val="clear" w:color="auto" w:fill="FFFFFF"/>
            <w:tcMar>
              <w:top w:w="0" w:type="dxa"/>
              <w:left w:w="150" w:type="dxa"/>
              <w:bottom w:w="0" w:type="dxa"/>
              <w:right w:w="150" w:type="dxa"/>
            </w:tcMar>
            <w:hideMark/>
          </w:tcPr>
          <w:p w14:paraId="30296D8B"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969896"/>
                <w:kern w:val="0"/>
                <w:sz w:val="18"/>
                <w:szCs w:val="18"/>
                <w:lang w:eastAsia="en-US"/>
              </w:rPr>
              <w:t>#search the converted pcap for CONNECT_REQ</w:t>
            </w:r>
          </w:p>
        </w:tc>
      </w:tr>
      <w:tr w:rsidR="0040625F" w:rsidRPr="0040625F" w14:paraId="5A4E9EC9" w14:textId="77777777" w:rsidTr="0040625F">
        <w:tc>
          <w:tcPr>
            <w:tcW w:w="0" w:type="auto"/>
            <w:shd w:val="clear" w:color="auto" w:fill="FFFFFF"/>
            <w:tcMar>
              <w:top w:w="0" w:type="dxa"/>
              <w:left w:w="150" w:type="dxa"/>
              <w:bottom w:w="0" w:type="dxa"/>
              <w:right w:w="150" w:type="dxa"/>
            </w:tcMar>
            <w:hideMark/>
          </w:tcPr>
          <w:p w14:paraId="434572B7"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0086B3"/>
                <w:kern w:val="0"/>
                <w:sz w:val="18"/>
                <w:szCs w:val="18"/>
                <w:lang w:eastAsia="en-US"/>
              </w:rPr>
              <w:t>print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183691"/>
                <w:kern w:val="0"/>
                <w:sz w:val="18"/>
                <w:szCs w:val="18"/>
                <w:lang w:eastAsia="en-US"/>
              </w:rPr>
              <w:t>'Searching for CONNECT_REQ in: '</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A71D5D"/>
                <w:kern w:val="0"/>
                <w:sz w:val="18"/>
                <w:szCs w:val="18"/>
                <w:lang w:eastAsia="en-US"/>
              </w:rPr>
              <w:t>+</w:t>
            </w:r>
            <w:r w:rsidRPr="0040625F">
              <w:rPr>
                <w:rFonts w:ascii="Consolas" w:eastAsia="Times New Roman" w:hAnsi="Consolas" w:cs="Consolas"/>
                <w:color w:val="24292E"/>
                <w:kern w:val="0"/>
                <w:sz w:val="18"/>
                <w:szCs w:val="18"/>
                <w:lang w:eastAsia="en-US"/>
              </w:rPr>
              <w:t xml:space="preserve"> sys.argv[</w:t>
            </w:r>
            <w:r w:rsidRPr="0040625F">
              <w:rPr>
                <w:rFonts w:ascii="Consolas" w:eastAsia="Times New Roman" w:hAnsi="Consolas" w:cs="Consolas"/>
                <w:color w:val="0086B3"/>
                <w:kern w:val="0"/>
                <w:sz w:val="18"/>
                <w:szCs w:val="18"/>
                <w:lang w:eastAsia="en-US"/>
              </w:rPr>
              <w:t>1</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A71D5D"/>
                <w:kern w:val="0"/>
                <w:sz w:val="18"/>
                <w:szCs w:val="18"/>
                <w:lang w:eastAsia="en-US"/>
              </w:rPr>
              <w: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183691"/>
                <w:kern w:val="0"/>
                <w:sz w:val="18"/>
                <w:szCs w:val="18"/>
                <w:lang w:eastAsia="en-US"/>
              </w:rPr>
              <w:t>'.txt\n'</w:t>
            </w:r>
            <w:r w:rsidRPr="0040625F">
              <w:rPr>
                <w:rFonts w:ascii="Consolas" w:eastAsia="Times New Roman" w:hAnsi="Consolas" w:cs="Consolas"/>
                <w:color w:val="24292E"/>
                <w:kern w:val="0"/>
                <w:sz w:val="18"/>
                <w:szCs w:val="18"/>
                <w:lang w:eastAsia="en-US"/>
              </w:rPr>
              <w:t>)</w:t>
            </w:r>
          </w:p>
        </w:tc>
      </w:tr>
      <w:tr w:rsidR="0040625F" w:rsidRPr="0040625F" w14:paraId="57BE634C" w14:textId="77777777" w:rsidTr="0040625F">
        <w:tc>
          <w:tcPr>
            <w:tcW w:w="0" w:type="auto"/>
            <w:shd w:val="clear" w:color="auto" w:fill="FFFFFF"/>
            <w:tcMar>
              <w:top w:w="0" w:type="dxa"/>
              <w:left w:w="150" w:type="dxa"/>
              <w:bottom w:w="0" w:type="dxa"/>
              <w:right w:w="150" w:type="dxa"/>
            </w:tcMar>
            <w:hideMark/>
          </w:tcPr>
          <w:p w14:paraId="309ABCD8"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p>
          <w:p w14:paraId="3B4B6DC1" w14:textId="77777777" w:rsidR="0040625F" w:rsidRPr="0040625F" w:rsidRDefault="0040625F" w:rsidP="0040625F">
            <w:pPr>
              <w:spacing w:line="300" w:lineRule="atLeast"/>
              <w:ind w:firstLine="0"/>
              <w:jc w:val="right"/>
              <w:rPr>
                <w:rFonts w:ascii="Times New Roman" w:eastAsia="Times New Roman" w:hAnsi="Times New Roman" w:cs="Times New Roman"/>
                <w:kern w:val="0"/>
                <w:sz w:val="20"/>
                <w:szCs w:val="20"/>
                <w:lang w:eastAsia="en-US"/>
              </w:rPr>
            </w:pPr>
          </w:p>
        </w:tc>
      </w:tr>
      <w:tr w:rsidR="0040625F" w:rsidRPr="0040625F" w14:paraId="3979E220" w14:textId="77777777" w:rsidTr="0040625F">
        <w:tc>
          <w:tcPr>
            <w:tcW w:w="0" w:type="auto"/>
            <w:shd w:val="clear" w:color="auto" w:fill="FFFFFF"/>
            <w:tcMar>
              <w:top w:w="0" w:type="dxa"/>
              <w:left w:w="150" w:type="dxa"/>
              <w:bottom w:w="0" w:type="dxa"/>
              <w:right w:w="150" w:type="dxa"/>
            </w:tcMar>
            <w:hideMark/>
          </w:tcPr>
          <w:p w14:paraId="5E673C1C"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A71D5D"/>
                <w:kern w:val="0"/>
                <w:sz w:val="18"/>
                <w:szCs w:val="18"/>
                <w:lang w:eastAsia="en-US"/>
              </w:rPr>
              <w:t>if</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183691"/>
                <w:kern w:val="0"/>
                <w:sz w:val="18"/>
                <w:szCs w:val="18"/>
                <w:lang w:eastAsia="en-US"/>
              </w:rPr>
              <w:t>'CONNECT_REQ'</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A71D5D"/>
                <w:kern w:val="0"/>
                <w:sz w:val="18"/>
                <w:szCs w:val="18"/>
                <w:lang w:eastAsia="en-US"/>
              </w:rPr>
              <w:t>in</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0086B3"/>
                <w:kern w:val="0"/>
                <w:sz w:val="18"/>
                <w:szCs w:val="18"/>
                <w:lang w:eastAsia="en-US"/>
              </w:rPr>
              <w:t>open</w:t>
            </w:r>
            <w:r w:rsidRPr="0040625F">
              <w:rPr>
                <w:rFonts w:ascii="Consolas" w:eastAsia="Times New Roman" w:hAnsi="Consolas" w:cs="Consolas"/>
                <w:color w:val="24292E"/>
                <w:kern w:val="0"/>
                <w:sz w:val="18"/>
                <w:szCs w:val="18"/>
                <w:lang w:eastAsia="en-US"/>
              </w:rPr>
              <w:t>(</w:t>
            </w:r>
            <w:r w:rsidRPr="0040625F">
              <w:rPr>
                <w:rFonts w:ascii="Consolas" w:eastAsia="Times New Roman" w:hAnsi="Consolas" w:cs="Consolas"/>
                <w:color w:val="ED6A43"/>
                <w:kern w:val="0"/>
                <w:sz w:val="18"/>
                <w:szCs w:val="18"/>
                <w:lang w:eastAsia="en-US"/>
              </w:rPr>
              <w:t>file</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A71D5D"/>
                <w:kern w:val="0"/>
                <w:sz w:val="18"/>
                <w:szCs w:val="18"/>
                <w:lang w:eastAsia="en-US"/>
              </w:rPr>
              <w: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183691"/>
                <w:kern w:val="0"/>
                <w:sz w:val="18"/>
                <w:szCs w:val="18"/>
                <w:lang w:eastAsia="en-US"/>
              </w:rPr>
              <w:t>'.txt'</w:t>
            </w:r>
            <w:r w:rsidRPr="0040625F">
              <w:rPr>
                <w:rFonts w:ascii="Consolas" w:eastAsia="Times New Roman" w:hAnsi="Consolas" w:cs="Consolas"/>
                <w:color w:val="24292E"/>
                <w:kern w:val="0"/>
                <w:sz w:val="18"/>
                <w:szCs w:val="18"/>
                <w:lang w:eastAsia="en-US"/>
              </w:rPr>
              <w:t>).read():</w:t>
            </w:r>
          </w:p>
        </w:tc>
      </w:tr>
      <w:tr w:rsidR="0040625F" w:rsidRPr="0040625F" w14:paraId="12081709" w14:textId="77777777" w:rsidTr="0040625F">
        <w:tc>
          <w:tcPr>
            <w:tcW w:w="0" w:type="auto"/>
            <w:shd w:val="clear" w:color="auto" w:fill="FFFFFF"/>
            <w:tcMar>
              <w:top w:w="0" w:type="dxa"/>
              <w:left w:w="150" w:type="dxa"/>
              <w:bottom w:w="0" w:type="dxa"/>
              <w:right w:w="150" w:type="dxa"/>
            </w:tcMar>
            <w:hideMark/>
          </w:tcPr>
          <w:p w14:paraId="4B583578"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0086B3"/>
                <w:kern w:val="0"/>
                <w:sz w:val="18"/>
                <w:szCs w:val="18"/>
                <w:lang w:eastAsia="en-US"/>
              </w:rPr>
              <w:t>print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183691"/>
                <w:kern w:val="0"/>
                <w:sz w:val="18"/>
                <w:szCs w:val="18"/>
                <w:lang w:eastAsia="en-US"/>
              </w:rPr>
              <w:t>'Connect request found!\n'</w:t>
            </w:r>
          </w:p>
        </w:tc>
      </w:tr>
      <w:tr w:rsidR="0040625F" w:rsidRPr="0040625F" w14:paraId="4DBBE564" w14:textId="77777777" w:rsidTr="0040625F">
        <w:tc>
          <w:tcPr>
            <w:tcW w:w="0" w:type="auto"/>
            <w:shd w:val="clear" w:color="auto" w:fill="FFFFFF"/>
            <w:tcMar>
              <w:top w:w="0" w:type="dxa"/>
              <w:left w:w="150" w:type="dxa"/>
              <w:bottom w:w="0" w:type="dxa"/>
              <w:right w:w="150" w:type="dxa"/>
            </w:tcMar>
            <w:hideMark/>
          </w:tcPr>
          <w:p w14:paraId="50C26C27"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24292E"/>
                <w:kern w:val="0"/>
                <w:sz w:val="18"/>
                <w:szCs w:val="18"/>
                <w:lang w:eastAsia="en-US"/>
              </w:rPr>
              <w:t xml:space="preserve">        os.system(command)</w:t>
            </w:r>
          </w:p>
        </w:tc>
      </w:tr>
      <w:tr w:rsidR="0040625F" w:rsidRPr="0040625F" w14:paraId="75286A51" w14:textId="77777777" w:rsidTr="0040625F">
        <w:tc>
          <w:tcPr>
            <w:tcW w:w="0" w:type="auto"/>
            <w:shd w:val="clear" w:color="auto" w:fill="FFFFFF"/>
            <w:tcMar>
              <w:top w:w="0" w:type="dxa"/>
              <w:left w:w="150" w:type="dxa"/>
              <w:bottom w:w="0" w:type="dxa"/>
              <w:right w:w="150" w:type="dxa"/>
            </w:tcMar>
            <w:hideMark/>
          </w:tcPr>
          <w:p w14:paraId="30F65505"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969896"/>
                <w:kern w:val="0"/>
                <w:sz w:val="18"/>
                <w:szCs w:val="18"/>
                <w:lang w:eastAsia="en-US"/>
              </w:rPr>
              <w:t xml:space="preserve">#     </w:t>
            </w:r>
            <w:r w:rsidRPr="0040625F">
              <w:rPr>
                <w:rFonts w:ascii="Consolas" w:eastAsia="Times New Roman" w:hAnsi="Consolas" w:cs="Consolas"/>
                <w:color w:val="969896"/>
                <w:kern w:val="0"/>
                <w:sz w:val="18"/>
                <w:szCs w:val="18"/>
                <w:lang w:eastAsia="en-US"/>
              </w:rPr>
              <w:tab/>
              <w:t>os.system('cat test.txt | grep CONNECT_REQ -A 13 -B 26')</w:t>
            </w:r>
          </w:p>
        </w:tc>
      </w:tr>
      <w:tr w:rsidR="0040625F" w:rsidRPr="0040625F" w14:paraId="694694AD" w14:textId="77777777" w:rsidTr="0040625F">
        <w:tc>
          <w:tcPr>
            <w:tcW w:w="0" w:type="auto"/>
            <w:shd w:val="clear" w:color="auto" w:fill="FFFFFF"/>
            <w:tcMar>
              <w:top w:w="0" w:type="dxa"/>
              <w:left w:w="150" w:type="dxa"/>
              <w:bottom w:w="0" w:type="dxa"/>
              <w:right w:w="150" w:type="dxa"/>
            </w:tcMar>
            <w:hideMark/>
          </w:tcPr>
          <w:p w14:paraId="188CB69E"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24292E"/>
                <w:kern w:val="0"/>
                <w:sz w:val="18"/>
                <w:szCs w:val="18"/>
                <w:lang w:eastAsia="en-US"/>
              </w:rPr>
              <w:tab/>
              <w:t>sys.exit(</w:t>
            </w:r>
            <w:r w:rsidRPr="0040625F">
              <w:rPr>
                <w:rFonts w:ascii="Consolas" w:eastAsia="Times New Roman" w:hAnsi="Consolas" w:cs="Consolas"/>
                <w:color w:val="183691"/>
                <w:kern w:val="0"/>
                <w:sz w:val="18"/>
                <w:szCs w:val="18"/>
                <w:lang w:eastAsia="en-US"/>
              </w:rPr>
              <w:t>'End of file - exiting program'</w:t>
            </w:r>
            <w:r w:rsidRPr="0040625F">
              <w:rPr>
                <w:rFonts w:ascii="Consolas" w:eastAsia="Times New Roman" w:hAnsi="Consolas" w:cs="Consolas"/>
                <w:color w:val="24292E"/>
                <w:kern w:val="0"/>
                <w:sz w:val="18"/>
                <w:szCs w:val="18"/>
                <w:lang w:eastAsia="en-US"/>
              </w:rPr>
              <w:t>)</w:t>
            </w:r>
          </w:p>
        </w:tc>
      </w:tr>
      <w:tr w:rsidR="0040625F" w:rsidRPr="0040625F" w14:paraId="4A0BE0FB" w14:textId="77777777" w:rsidTr="0040625F">
        <w:tc>
          <w:tcPr>
            <w:tcW w:w="0" w:type="auto"/>
            <w:shd w:val="clear" w:color="auto" w:fill="FFFFFF"/>
            <w:tcMar>
              <w:top w:w="0" w:type="dxa"/>
              <w:left w:w="150" w:type="dxa"/>
              <w:bottom w:w="0" w:type="dxa"/>
              <w:right w:w="150" w:type="dxa"/>
            </w:tcMar>
            <w:hideMark/>
          </w:tcPr>
          <w:p w14:paraId="6D03E8EE"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A71D5D"/>
                <w:kern w:val="0"/>
                <w:sz w:val="18"/>
                <w:szCs w:val="18"/>
                <w:lang w:eastAsia="en-US"/>
              </w:rPr>
              <w:t>else</w:t>
            </w:r>
            <w:r w:rsidRPr="0040625F">
              <w:rPr>
                <w:rFonts w:ascii="Consolas" w:eastAsia="Times New Roman" w:hAnsi="Consolas" w:cs="Consolas"/>
                <w:color w:val="24292E"/>
                <w:kern w:val="0"/>
                <w:sz w:val="18"/>
                <w:szCs w:val="18"/>
                <w:lang w:eastAsia="en-US"/>
              </w:rPr>
              <w:t>:</w:t>
            </w:r>
          </w:p>
        </w:tc>
      </w:tr>
      <w:tr w:rsidR="0040625F" w:rsidRPr="0040625F" w14:paraId="7C0842F4" w14:textId="77777777" w:rsidTr="0040625F">
        <w:tc>
          <w:tcPr>
            <w:tcW w:w="0" w:type="auto"/>
            <w:shd w:val="clear" w:color="auto" w:fill="FFFFFF"/>
            <w:tcMar>
              <w:top w:w="0" w:type="dxa"/>
              <w:left w:w="150" w:type="dxa"/>
              <w:bottom w:w="0" w:type="dxa"/>
              <w:right w:w="150" w:type="dxa"/>
            </w:tcMar>
            <w:hideMark/>
          </w:tcPr>
          <w:p w14:paraId="014CD807" w14:textId="77777777" w:rsidR="0040625F" w:rsidRPr="0040625F" w:rsidRDefault="0040625F" w:rsidP="0040625F">
            <w:pPr>
              <w:spacing w:line="300" w:lineRule="atLeast"/>
              <w:ind w:firstLine="0"/>
              <w:rPr>
                <w:rFonts w:ascii="Consolas" w:eastAsia="Times New Roman" w:hAnsi="Consolas" w:cs="Consolas"/>
                <w:color w:val="24292E"/>
                <w:kern w:val="0"/>
                <w:sz w:val="18"/>
                <w:szCs w:val="18"/>
                <w:lang w:eastAsia="en-US"/>
              </w:rPr>
            </w:pP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0086B3"/>
                <w:kern w:val="0"/>
                <w:sz w:val="18"/>
                <w:szCs w:val="18"/>
                <w:lang w:eastAsia="en-US"/>
              </w:rPr>
              <w:t>print</w:t>
            </w:r>
            <w:r w:rsidRPr="0040625F">
              <w:rPr>
                <w:rFonts w:ascii="Consolas" w:eastAsia="Times New Roman" w:hAnsi="Consolas" w:cs="Consolas"/>
                <w:color w:val="24292E"/>
                <w:kern w:val="0"/>
                <w:sz w:val="18"/>
                <w:szCs w:val="18"/>
                <w:lang w:eastAsia="en-US"/>
              </w:rPr>
              <w:t xml:space="preserve"> </w:t>
            </w:r>
            <w:r w:rsidRPr="0040625F">
              <w:rPr>
                <w:rFonts w:ascii="Consolas" w:eastAsia="Times New Roman" w:hAnsi="Consolas" w:cs="Consolas"/>
                <w:color w:val="183691"/>
                <w:kern w:val="0"/>
                <w:sz w:val="18"/>
                <w:szCs w:val="18"/>
                <w:lang w:eastAsia="en-US"/>
              </w:rPr>
              <w:t>'Could not find Connect request\n'</w:t>
            </w:r>
          </w:p>
        </w:tc>
      </w:tr>
    </w:tbl>
    <w:p w14:paraId="37FF9098" w14:textId="48101074" w:rsidR="004732A7" w:rsidRPr="00197215" w:rsidRDefault="0040625F" w:rsidP="004732A7">
      <w:r>
        <w:br w:type="textWrapping" w:clear="all"/>
      </w:r>
      <w:r w:rsidR="004732A7">
        <w:br w:type="textWrapping" w:clear="all"/>
      </w:r>
    </w:p>
    <w:p w14:paraId="4F9BFFA2" w14:textId="56B7B752" w:rsidR="0006545B" w:rsidRDefault="0006545B" w:rsidP="0006545B">
      <w:pPr>
        <w:pStyle w:val="Caption"/>
        <w:keepNext/>
      </w:pPr>
      <w:bookmarkStart w:id="18" w:name="_Ref480184013"/>
      <w:r>
        <w:lastRenderedPageBreak/>
        <w:t xml:space="preserve">Table </w:t>
      </w:r>
      <w:fldSimple w:instr=" SEQ Table \* ARABIC ">
        <w:r>
          <w:rPr>
            <w:noProof/>
          </w:rPr>
          <w:t>2</w:t>
        </w:r>
      </w:fldSimple>
      <w:r>
        <w:t xml:space="preserve"> Freenode Chat with Mike Ryan</w:t>
      </w:r>
      <w:bookmarkEnd w:id="18"/>
    </w:p>
    <w:tbl>
      <w:tblPr>
        <w:tblStyle w:val="APAReport"/>
        <w:tblW w:w="0" w:type="auto"/>
        <w:tblLook w:val="04A0" w:firstRow="1" w:lastRow="0" w:firstColumn="1" w:lastColumn="0" w:noHBand="0" w:noVBand="1"/>
      </w:tblPr>
      <w:tblGrid>
        <w:gridCol w:w="9360"/>
      </w:tblGrid>
      <w:tr w:rsidR="00E024F8" w14:paraId="510D7E2D" w14:textId="77777777" w:rsidTr="00E024F8">
        <w:trPr>
          <w:cnfStyle w:val="100000000000" w:firstRow="1" w:lastRow="0" w:firstColumn="0" w:lastColumn="0" w:oddVBand="0" w:evenVBand="0" w:oddHBand="0" w:evenHBand="0" w:firstRowFirstColumn="0" w:firstRowLastColumn="0" w:lastRowFirstColumn="0" w:lastRowLastColumn="0"/>
        </w:trPr>
        <w:tc>
          <w:tcPr>
            <w:tcW w:w="9360" w:type="dxa"/>
          </w:tcPr>
          <w:p w14:paraId="499952A5" w14:textId="77777777" w:rsidR="00E024F8" w:rsidRDefault="00E024F8" w:rsidP="00E024F8">
            <w:pPr>
              <w:pStyle w:val="TableFigure"/>
            </w:pPr>
            <w:r>
              <w:t>[19:22] == woody_ [46bb138a@gateway/web/freenode/ip.70.187.19.138] has joined #ubertooth</w:t>
            </w:r>
          </w:p>
          <w:p w14:paraId="1A04607B" w14:textId="77777777" w:rsidR="00E024F8" w:rsidRDefault="00E024F8" w:rsidP="00E024F8">
            <w:pPr>
              <w:pStyle w:val="TableFigure"/>
            </w:pPr>
            <w:r>
              <w:t>[19:22] &lt;woody_&gt; Hey there</w:t>
            </w:r>
          </w:p>
          <w:p w14:paraId="34F60EAC" w14:textId="77777777" w:rsidR="00E024F8" w:rsidRDefault="00E024F8" w:rsidP="00E024F8">
            <w:pPr>
              <w:pStyle w:val="TableFigure"/>
            </w:pPr>
            <w:r>
              <w:t>[19:23] &lt;woody_&gt; Has anyone used ubertooth to inject packets to a device?</w:t>
            </w:r>
          </w:p>
          <w:p w14:paraId="5E9DBAF8" w14:textId="77777777" w:rsidR="00E024F8" w:rsidRDefault="00E024F8" w:rsidP="00E024F8">
            <w:pPr>
              <w:pStyle w:val="TableFigure"/>
            </w:pPr>
            <w:r>
              <w:t>[19:23] &lt;mikeryan&gt; it's physically possible to do this with ubertooth, at least for BLE, but the software and firmware do not support it</w:t>
            </w:r>
          </w:p>
          <w:p w14:paraId="641A97CE" w14:textId="77777777" w:rsidR="00E024F8" w:rsidRDefault="00E024F8" w:rsidP="00E024F8">
            <w:pPr>
              <w:pStyle w:val="TableFigure"/>
            </w:pPr>
            <w:r>
              <w:t>[19:25] &lt;woody_&gt; Hey mike ! I am a grad student and am researching this subject - I've read your white papers on the subject</w:t>
            </w:r>
          </w:p>
          <w:p w14:paraId="6B3EA043" w14:textId="77777777" w:rsidR="00E024F8" w:rsidRDefault="00E024F8" w:rsidP="00E024F8">
            <w:pPr>
              <w:pStyle w:val="TableFigure"/>
            </w:pPr>
            <w:r>
              <w:t>[19:25] &lt;woody_&gt; thanks for responding :)</w:t>
            </w:r>
          </w:p>
          <w:p w14:paraId="5C970FCB" w14:textId="77777777" w:rsidR="00E024F8" w:rsidRDefault="00E024F8" w:rsidP="00E024F8">
            <w:pPr>
              <w:pStyle w:val="TableFigure"/>
            </w:pPr>
            <w:r>
              <w:t>[19:25] &lt;woody_&gt; so injection with a stock ubertooth is not possible ?</w:t>
            </w:r>
          </w:p>
          <w:p w14:paraId="2A45B67D" w14:textId="77777777" w:rsidR="00E024F8" w:rsidRDefault="00E024F8" w:rsidP="00E024F8">
            <w:pPr>
              <w:pStyle w:val="TableFigure"/>
            </w:pPr>
            <w:r>
              <w:t>[19:27] &lt;mikeryan&gt; correct, our released firmware does not support it</w:t>
            </w:r>
          </w:p>
          <w:p w14:paraId="4F76A7C9" w14:textId="77777777" w:rsidR="00E024F8" w:rsidRDefault="00E024F8" w:rsidP="00E024F8">
            <w:pPr>
              <w:pStyle w:val="TableFigure"/>
            </w:pPr>
            <w:r>
              <w:t>[19:27] &lt;woody_&gt; Could I possibly write a packet and send it over BLE with the ubertooth with another piece of software?</w:t>
            </w:r>
          </w:p>
          <w:p w14:paraId="160FA3B6" w14:textId="77777777" w:rsidR="00E024F8" w:rsidRDefault="00E024F8" w:rsidP="00E024F8">
            <w:pPr>
              <w:pStyle w:val="TableFigure"/>
            </w:pPr>
            <w:r>
              <w:t>[19:28] &lt;mikeryan&gt; the stock firmware can send BLE advertising packets</w:t>
            </w:r>
          </w:p>
          <w:p w14:paraId="710840DA" w14:textId="77777777" w:rsidR="00E024F8" w:rsidRDefault="00E024F8" w:rsidP="00E024F8">
            <w:pPr>
              <w:pStyle w:val="TableFigure"/>
            </w:pPr>
            <w:r>
              <w:t>[19:28] &lt;mikeryan&gt; it can't do BLE link layer connections</w:t>
            </w:r>
          </w:p>
          <w:p w14:paraId="64ACCCD3" w14:textId="77777777" w:rsidR="00E024F8" w:rsidRDefault="00E024F8" w:rsidP="00E024F8">
            <w:pPr>
              <w:pStyle w:val="TableFigure"/>
            </w:pPr>
            <w:r>
              <w:t>[19:30] &lt;woody_&gt; oh - well that is somewhat disappointing - have you done more exploration on the injection since releasing the research?</w:t>
            </w:r>
          </w:p>
          <w:p w14:paraId="543AAE91" w14:textId="77777777" w:rsidR="00E024F8" w:rsidRDefault="00E024F8" w:rsidP="00E024F8">
            <w:pPr>
              <w:pStyle w:val="TableFigure"/>
            </w:pPr>
            <w:r>
              <w:t>[19:32] &lt;mikeryan&gt; i have spent considerable time on it, but i haven't got anything working in any stable fashion</w:t>
            </w:r>
          </w:p>
          <w:p w14:paraId="6A47CA70" w14:textId="77777777" w:rsidR="00E024F8" w:rsidRDefault="00E024F8" w:rsidP="00E024F8">
            <w:pPr>
              <w:pStyle w:val="TableFigure"/>
            </w:pPr>
            <w:r>
              <w:t>[19:32] &lt;mikeryan&gt; it's always been a side project, never got any official funding or time to work on it</w:t>
            </w:r>
          </w:p>
          <w:p w14:paraId="369018A0" w14:textId="5F2E1BC1" w:rsidR="00E024F8" w:rsidRDefault="00E024F8" w:rsidP="00E024F8">
            <w:pPr>
              <w:pStyle w:val="TableFigure"/>
            </w:pPr>
            <w:r>
              <w:t>[19:35] &lt;woody_&gt; Do you have a repo or files you would be willing to share for use in my research project?</w:t>
            </w:r>
          </w:p>
        </w:tc>
      </w:tr>
    </w:tbl>
    <w:p w14:paraId="702D96D6" w14:textId="77777777" w:rsidR="00E81978" w:rsidRDefault="00E81978">
      <w:pPr>
        <w:pStyle w:val="TableFigure"/>
      </w:pPr>
    </w:p>
    <w:p w14:paraId="200092F2" w14:textId="77777777" w:rsidR="00E81978" w:rsidRDefault="007E68C7" w:rsidP="00B5065B">
      <w:pPr>
        <w:pStyle w:val="SectionTitle"/>
      </w:pPr>
      <w:bookmarkStart w:id="19" w:name="_Toc480827163"/>
      <w:r>
        <w:lastRenderedPageBreak/>
        <w:t>Figures</w:t>
      </w:r>
      <w:bookmarkEnd w:id="19"/>
    </w:p>
    <w:p w14:paraId="5112037D" w14:textId="77777777" w:rsidR="0046794D" w:rsidRDefault="007E68C7" w:rsidP="00B5065B">
      <w:pPr>
        <w:pStyle w:val="TableFigure"/>
        <w:keepNext/>
        <w:jc w:val="center"/>
      </w:pPr>
      <w:r>
        <w:rPr>
          <w:noProof/>
          <w:lang w:eastAsia="en-US"/>
        </w:rPr>
        <w:drawing>
          <wp:inline distT="0" distB="0" distL="0" distR="0" wp14:anchorId="6B52997E" wp14:editId="5AD776AD">
            <wp:extent cx="5943600" cy="44481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48175"/>
                    </a:xfrm>
                    <a:prstGeom prst="rect">
                      <a:avLst/>
                    </a:prstGeom>
                    <a:ln>
                      <a:solidFill>
                        <a:srgbClr val="002060"/>
                      </a:solidFill>
                    </a:ln>
                  </pic:spPr>
                </pic:pic>
              </a:graphicData>
            </a:graphic>
          </wp:inline>
        </w:drawing>
      </w:r>
    </w:p>
    <w:p w14:paraId="3B1CA761" w14:textId="1050286E" w:rsidR="007E68C7" w:rsidRPr="007E68C7" w:rsidRDefault="0046794D" w:rsidP="00B5065B">
      <w:pPr>
        <w:pStyle w:val="Caption"/>
        <w:jc w:val="center"/>
        <w:rPr>
          <w:rStyle w:val="Emphasis"/>
          <w:i/>
        </w:rPr>
      </w:pPr>
      <w:bookmarkStart w:id="20" w:name="_Ref477887620"/>
      <w:r>
        <w:t xml:space="preserve">Figure </w:t>
      </w:r>
      <w:fldSimple w:instr=" SEQ Figure \* ARABIC ">
        <w:r w:rsidR="00197215">
          <w:rPr>
            <w:noProof/>
          </w:rPr>
          <w:t>1</w:t>
        </w:r>
      </w:fldSimple>
      <w:r w:rsidR="00037EEC">
        <w:t>Bluetooth Low Energy Pairing</w:t>
      </w:r>
      <w:sdt>
        <w:sdtPr>
          <w:id w:val="745547676"/>
          <w:citation/>
        </w:sdtPr>
        <w:sdtContent>
          <w:r w:rsidR="007E68C7">
            <w:fldChar w:fldCharType="begin"/>
          </w:r>
          <w:r w:rsidR="005E3232">
            <w:instrText xml:space="preserve">CITATION Nat17 \l 1033 </w:instrText>
          </w:r>
          <w:r w:rsidR="007E68C7">
            <w:fldChar w:fldCharType="separate"/>
          </w:r>
          <w:r w:rsidR="00B67DC5">
            <w:rPr>
              <w:noProof/>
            </w:rPr>
            <w:t xml:space="preserve"> (NIST, 2012)</w:t>
          </w:r>
          <w:r w:rsidR="007E68C7">
            <w:fldChar w:fldCharType="end"/>
          </w:r>
        </w:sdtContent>
      </w:sdt>
      <w:bookmarkEnd w:id="20"/>
    </w:p>
    <w:p w14:paraId="554E0D54" w14:textId="77777777" w:rsidR="00B71F3D" w:rsidRDefault="00B71F3D" w:rsidP="00B5065B">
      <w:pPr>
        <w:pStyle w:val="TableFigure"/>
        <w:keepNext/>
        <w:jc w:val="center"/>
      </w:pPr>
      <w:r>
        <w:rPr>
          <w:noProof/>
          <w:lang w:eastAsia="en-US"/>
        </w:rPr>
        <w:lastRenderedPageBreak/>
        <w:drawing>
          <wp:inline distT="0" distB="0" distL="0" distR="0" wp14:anchorId="16F0A716" wp14:editId="2946C179">
            <wp:extent cx="5734050" cy="32480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EChannels.png"/>
                    <pic:cNvPicPr/>
                  </pic:nvPicPr>
                  <pic:blipFill>
                    <a:blip r:embed="rId12">
                      <a:extLst>
                        <a:ext uri="{28A0092B-C50C-407E-A947-70E740481C1C}">
                          <a14:useLocalDpi xmlns:a14="http://schemas.microsoft.com/office/drawing/2010/main" val="0"/>
                        </a:ext>
                      </a:extLst>
                    </a:blip>
                    <a:stretch>
                      <a:fillRect/>
                    </a:stretch>
                  </pic:blipFill>
                  <pic:spPr>
                    <a:xfrm>
                      <a:off x="0" y="0"/>
                      <a:ext cx="5734050" cy="3248025"/>
                    </a:xfrm>
                    <a:prstGeom prst="rect">
                      <a:avLst/>
                    </a:prstGeom>
                    <a:ln>
                      <a:solidFill>
                        <a:srgbClr val="002060"/>
                      </a:solidFill>
                    </a:ln>
                  </pic:spPr>
                </pic:pic>
              </a:graphicData>
            </a:graphic>
          </wp:inline>
        </w:drawing>
      </w:r>
    </w:p>
    <w:p w14:paraId="2E62283B" w14:textId="664D1010" w:rsidR="00E81978" w:rsidRDefault="00B71F3D" w:rsidP="00B5065B">
      <w:pPr>
        <w:pStyle w:val="Caption"/>
        <w:jc w:val="center"/>
      </w:pPr>
      <w:bookmarkStart w:id="21" w:name="_Ref477895300"/>
      <w:r>
        <w:t xml:space="preserve">Figure </w:t>
      </w:r>
      <w:fldSimple w:instr=" SEQ Figure \* ARABIC ">
        <w:r w:rsidR="00197215">
          <w:rPr>
            <w:noProof/>
          </w:rPr>
          <w:t>2</w:t>
        </w:r>
      </w:fldSimple>
      <w:r>
        <w:t xml:space="preserve"> BLE Channels </w:t>
      </w:r>
      <w:sdt>
        <w:sdtPr>
          <w:id w:val="1146937272"/>
          <w:citation/>
        </w:sdtPr>
        <w:sdtContent>
          <w:r>
            <w:fldChar w:fldCharType="begin"/>
          </w:r>
          <w:r>
            <w:instrText xml:space="preserve"> CITATION Bla13 \l 1033 </w:instrText>
          </w:r>
          <w:r>
            <w:fldChar w:fldCharType="separate"/>
          </w:r>
          <w:r w:rsidR="00B67DC5">
            <w:rPr>
              <w:noProof/>
            </w:rPr>
            <w:t>(Blackberry, 2013)</w:t>
          </w:r>
          <w:r>
            <w:fldChar w:fldCharType="end"/>
          </w:r>
        </w:sdtContent>
      </w:sdt>
      <w:bookmarkEnd w:id="21"/>
    </w:p>
    <w:p w14:paraId="06AE3BAD" w14:textId="77777777" w:rsidR="00A31D68" w:rsidRDefault="00A31D68" w:rsidP="00B5065B">
      <w:pPr>
        <w:keepNext/>
        <w:jc w:val="center"/>
      </w:pPr>
      <w:r>
        <w:rPr>
          <w:noProof/>
          <w:lang w:eastAsia="en-US"/>
        </w:rPr>
        <w:drawing>
          <wp:inline distT="0" distB="0" distL="0" distR="0" wp14:anchorId="1A790791" wp14:editId="3023F987">
            <wp:extent cx="2665964" cy="637230"/>
            <wp:effectExtent l="19050" t="19050" r="2032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3950" cy="651090"/>
                    </a:xfrm>
                    <a:prstGeom prst="rect">
                      <a:avLst/>
                    </a:prstGeom>
                    <a:ln>
                      <a:solidFill>
                        <a:srgbClr val="002060"/>
                      </a:solidFill>
                    </a:ln>
                  </pic:spPr>
                </pic:pic>
              </a:graphicData>
            </a:graphic>
          </wp:inline>
        </w:drawing>
      </w:r>
    </w:p>
    <w:p w14:paraId="6533FFF6" w14:textId="3436B883" w:rsidR="00A31D68" w:rsidRDefault="00A31D68" w:rsidP="00B5065B">
      <w:pPr>
        <w:pStyle w:val="Caption"/>
        <w:jc w:val="center"/>
      </w:pPr>
      <w:bookmarkStart w:id="22" w:name="_Ref478369511"/>
      <w:r>
        <w:t xml:space="preserve">Figure </w:t>
      </w:r>
      <w:fldSimple w:instr=" SEQ Figure \* ARABIC ">
        <w:r w:rsidR="00197215">
          <w:rPr>
            <w:noProof/>
          </w:rPr>
          <w:t>3</w:t>
        </w:r>
      </w:fldSimple>
      <w:r>
        <w:t xml:space="preserve"> Hop Interval Formula</w:t>
      </w:r>
      <w:bookmarkEnd w:id="22"/>
      <w:r>
        <w:t xml:space="preserve"> </w:t>
      </w:r>
      <w:sdt>
        <w:sdtPr>
          <w:id w:val="861787355"/>
          <w:citation/>
        </w:sdtPr>
        <w:sdtContent>
          <w:r>
            <w:fldChar w:fldCharType="begin"/>
          </w:r>
          <w:r>
            <w:instrText xml:space="preserve"> CITATION Mik13 \l 1033 </w:instrText>
          </w:r>
          <w:r>
            <w:fldChar w:fldCharType="separate"/>
          </w:r>
          <w:r w:rsidR="00B67DC5">
            <w:rPr>
              <w:noProof/>
            </w:rPr>
            <w:t>(Ryan, USENIX WOOT, 2013)</w:t>
          </w:r>
          <w:r>
            <w:fldChar w:fldCharType="end"/>
          </w:r>
        </w:sdtContent>
      </w:sdt>
    </w:p>
    <w:p w14:paraId="16EF6F57" w14:textId="77777777" w:rsidR="00690673" w:rsidRDefault="00690673" w:rsidP="00B5065B">
      <w:pPr>
        <w:keepNext/>
        <w:jc w:val="center"/>
      </w:pPr>
      <w:r>
        <w:rPr>
          <w:noProof/>
          <w:lang w:eastAsia="en-US"/>
        </w:rPr>
        <w:drawing>
          <wp:inline distT="0" distB="0" distL="0" distR="0" wp14:anchorId="6F287E31" wp14:editId="7F7E08F2">
            <wp:extent cx="2944368" cy="640080"/>
            <wp:effectExtent l="19050" t="19050" r="2794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368" cy="640080"/>
                    </a:xfrm>
                    <a:prstGeom prst="rect">
                      <a:avLst/>
                    </a:prstGeom>
                    <a:ln>
                      <a:solidFill>
                        <a:srgbClr val="002060"/>
                      </a:solidFill>
                    </a:ln>
                  </pic:spPr>
                </pic:pic>
              </a:graphicData>
            </a:graphic>
          </wp:inline>
        </w:drawing>
      </w:r>
    </w:p>
    <w:p w14:paraId="7A8F1074" w14:textId="62FD80BF" w:rsidR="00A31D68" w:rsidRDefault="00690673" w:rsidP="00B5065B">
      <w:pPr>
        <w:pStyle w:val="Caption"/>
        <w:jc w:val="center"/>
      </w:pPr>
      <w:bookmarkStart w:id="23" w:name="_Ref478370945"/>
      <w:r>
        <w:t xml:space="preserve">Figure </w:t>
      </w:r>
      <w:fldSimple w:instr=" SEQ Figure \* ARABIC ">
        <w:r w:rsidR="00197215">
          <w:rPr>
            <w:noProof/>
          </w:rPr>
          <w:t>4</w:t>
        </w:r>
      </w:fldSimple>
      <w:r>
        <w:t xml:space="preserve"> Hop Increment Formula </w:t>
      </w:r>
      <w:sdt>
        <w:sdtPr>
          <w:id w:val="-1300753543"/>
          <w:citation/>
        </w:sdtPr>
        <w:sdtContent>
          <w:r>
            <w:fldChar w:fldCharType="begin"/>
          </w:r>
          <w:r>
            <w:instrText xml:space="preserve"> CITATION Mik13 \l 1033 </w:instrText>
          </w:r>
          <w:r>
            <w:fldChar w:fldCharType="separate"/>
          </w:r>
          <w:r w:rsidR="00B67DC5">
            <w:rPr>
              <w:noProof/>
            </w:rPr>
            <w:t>(Ryan, USENIX WOOT, 2013)</w:t>
          </w:r>
          <w:r>
            <w:fldChar w:fldCharType="end"/>
          </w:r>
        </w:sdtContent>
      </w:sdt>
      <w:bookmarkEnd w:id="23"/>
    </w:p>
    <w:p w14:paraId="5D7726A7" w14:textId="77777777" w:rsidR="00037EEC" w:rsidRDefault="00037EEC" w:rsidP="00B5065B">
      <w:pPr>
        <w:keepNext/>
        <w:jc w:val="center"/>
      </w:pPr>
      <w:r>
        <w:rPr>
          <w:noProof/>
          <w:lang w:eastAsia="en-US"/>
        </w:rPr>
        <w:drawing>
          <wp:inline distT="0" distB="0" distL="0" distR="0" wp14:anchorId="212A2287" wp14:editId="687B5D32">
            <wp:extent cx="3305175" cy="3714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175" cy="371475"/>
                    </a:xfrm>
                    <a:prstGeom prst="rect">
                      <a:avLst/>
                    </a:prstGeom>
                    <a:ln>
                      <a:solidFill>
                        <a:srgbClr val="002060"/>
                      </a:solidFill>
                    </a:ln>
                  </pic:spPr>
                </pic:pic>
              </a:graphicData>
            </a:graphic>
          </wp:inline>
        </w:drawing>
      </w:r>
    </w:p>
    <w:p w14:paraId="3F12BFE4" w14:textId="1132FEF4" w:rsidR="005A72AB" w:rsidRDefault="00037EEC" w:rsidP="00B5065B">
      <w:pPr>
        <w:pStyle w:val="Caption"/>
        <w:jc w:val="center"/>
      </w:pPr>
      <w:bookmarkStart w:id="24" w:name="_Ref478375793"/>
      <w:r>
        <w:t xml:space="preserve">Figure </w:t>
      </w:r>
      <w:fldSimple w:instr=" SEQ Figure \* ARABIC ">
        <w:r w:rsidR="00197215">
          <w:rPr>
            <w:noProof/>
          </w:rPr>
          <w:t>5</w:t>
        </w:r>
      </w:fldSimple>
      <w:r>
        <w:t xml:space="preserve"> Next Channel Formula </w:t>
      </w:r>
      <w:sdt>
        <w:sdtPr>
          <w:id w:val="-1475827624"/>
          <w:citation/>
        </w:sdtPr>
        <w:sdtContent>
          <w:r>
            <w:fldChar w:fldCharType="begin"/>
          </w:r>
          <w:r>
            <w:instrText xml:space="preserve"> CITATION Mik13 \l 1033 </w:instrText>
          </w:r>
          <w:r>
            <w:fldChar w:fldCharType="separate"/>
          </w:r>
          <w:r w:rsidR="00B67DC5">
            <w:rPr>
              <w:noProof/>
            </w:rPr>
            <w:t>(Ryan, USENIX WOOT, 2013)</w:t>
          </w:r>
          <w:r>
            <w:fldChar w:fldCharType="end"/>
          </w:r>
        </w:sdtContent>
      </w:sdt>
      <w:bookmarkEnd w:id="24"/>
    </w:p>
    <w:p w14:paraId="4D5864E5" w14:textId="77777777" w:rsidR="005A72AB" w:rsidRDefault="005A72AB" w:rsidP="00B5065B">
      <w:pPr>
        <w:keepNext/>
        <w:jc w:val="center"/>
      </w:pPr>
      <w:r>
        <w:rPr>
          <w:noProof/>
          <w:lang w:eastAsia="en-US"/>
        </w:rPr>
        <w:lastRenderedPageBreak/>
        <w:drawing>
          <wp:inline distT="0" distB="0" distL="0" distR="0" wp14:anchorId="5FB3444B" wp14:editId="7B4FD81F">
            <wp:extent cx="3343275" cy="9620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r="1404"/>
                    <a:stretch/>
                  </pic:blipFill>
                  <pic:spPr bwMode="auto">
                    <a:xfrm>
                      <a:off x="0" y="0"/>
                      <a:ext cx="3343275" cy="962025"/>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3238194" w14:textId="17E36331" w:rsidR="00CE68D9" w:rsidRDefault="005A72AB" w:rsidP="00B5065B">
      <w:pPr>
        <w:pStyle w:val="Caption"/>
        <w:jc w:val="center"/>
      </w:pPr>
      <w:bookmarkStart w:id="25" w:name="_Ref478376693"/>
      <w:r>
        <w:t xml:space="preserve">Figure </w:t>
      </w:r>
      <w:fldSimple w:instr=" SEQ Figure \* ARABIC ">
        <w:r w:rsidR="00197215">
          <w:rPr>
            <w:noProof/>
          </w:rPr>
          <w:t>6</w:t>
        </w:r>
      </w:fldSimple>
      <w:r>
        <w:t xml:space="preserve"> Bluetooth Low Energy packet format </w:t>
      </w:r>
      <w:sdt>
        <w:sdtPr>
          <w:id w:val="-1087683975"/>
          <w:citation/>
        </w:sdtPr>
        <w:sdtContent>
          <w:r>
            <w:fldChar w:fldCharType="begin"/>
          </w:r>
          <w:r>
            <w:instrText xml:space="preserve"> CITATION Mik13 \l 1033 </w:instrText>
          </w:r>
          <w:r>
            <w:fldChar w:fldCharType="separate"/>
          </w:r>
          <w:r w:rsidR="00B67DC5">
            <w:rPr>
              <w:noProof/>
            </w:rPr>
            <w:t>(Ryan, USENIX WOOT, 2013)</w:t>
          </w:r>
          <w:r>
            <w:fldChar w:fldCharType="end"/>
          </w:r>
        </w:sdtContent>
      </w:sdt>
      <w:bookmarkEnd w:id="25"/>
    </w:p>
    <w:p w14:paraId="142EE32F" w14:textId="77777777" w:rsidR="00CE68D9" w:rsidRDefault="00CE68D9" w:rsidP="00B5065B">
      <w:pPr>
        <w:keepNext/>
        <w:ind w:firstLine="0"/>
        <w:jc w:val="center"/>
      </w:pPr>
      <w:r>
        <w:rPr>
          <w:noProof/>
          <w:lang w:eastAsia="en-US"/>
        </w:rPr>
        <w:drawing>
          <wp:inline distT="0" distB="0" distL="0" distR="0" wp14:anchorId="41230629" wp14:editId="77B0381F">
            <wp:extent cx="1885950" cy="6477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5950" cy="647700"/>
                    </a:xfrm>
                    <a:prstGeom prst="rect">
                      <a:avLst/>
                    </a:prstGeom>
                    <a:ln w="9525" cap="flat" cmpd="sng" algn="ctr">
                      <a:solidFill>
                        <a:srgbClr val="002060"/>
                      </a:solidFill>
                      <a:prstDash val="solid"/>
                      <a:round/>
                      <a:headEnd type="none" w="med" len="med"/>
                      <a:tailEnd type="none" w="med" len="med"/>
                    </a:ln>
                  </pic:spPr>
                </pic:pic>
              </a:graphicData>
            </a:graphic>
          </wp:inline>
        </w:drawing>
      </w:r>
    </w:p>
    <w:p w14:paraId="65CE4270" w14:textId="626BB3C2" w:rsidR="00037EEC" w:rsidRDefault="00CE68D9" w:rsidP="00B5065B">
      <w:pPr>
        <w:pStyle w:val="Caption"/>
        <w:ind w:left="360"/>
        <w:jc w:val="center"/>
      </w:pPr>
      <w:bookmarkStart w:id="26" w:name="_Ref478379390"/>
      <w:r>
        <w:t xml:space="preserve">Figure </w:t>
      </w:r>
      <w:fldSimple w:instr=" SEQ Figure \* ARABIC ">
        <w:r w:rsidR="00197215">
          <w:rPr>
            <w:noProof/>
          </w:rPr>
          <w:t>7</w:t>
        </w:r>
      </w:fldSimple>
      <w:r>
        <w:t xml:space="preserve"> Key Generation Formulas </w:t>
      </w:r>
      <w:sdt>
        <w:sdtPr>
          <w:id w:val="-298837530"/>
          <w:citation/>
        </w:sdtPr>
        <w:sdtContent>
          <w:r>
            <w:fldChar w:fldCharType="begin"/>
          </w:r>
          <w:r w:rsidR="005E3232">
            <w:instrText xml:space="preserve">CITATION Nat17 \l 1033 </w:instrText>
          </w:r>
          <w:r>
            <w:fldChar w:fldCharType="separate"/>
          </w:r>
          <w:r w:rsidR="00B67DC5">
            <w:rPr>
              <w:noProof/>
            </w:rPr>
            <w:t>(NIST, 2012)</w:t>
          </w:r>
          <w:r>
            <w:fldChar w:fldCharType="end"/>
          </w:r>
        </w:sdtContent>
      </w:sdt>
      <w:bookmarkEnd w:id="26"/>
    </w:p>
    <w:p w14:paraId="34D79DA7" w14:textId="77777777" w:rsidR="008B2AF5" w:rsidRDefault="008B2AF5" w:rsidP="00B5065B">
      <w:pPr>
        <w:keepNext/>
        <w:jc w:val="center"/>
      </w:pPr>
      <w:r>
        <w:rPr>
          <w:noProof/>
          <w:lang w:eastAsia="en-US"/>
        </w:rPr>
        <w:drawing>
          <wp:inline distT="0" distB="0" distL="0" distR="0" wp14:anchorId="3E65E650" wp14:editId="66415803">
            <wp:extent cx="4593666" cy="2847975"/>
            <wp:effectExtent l="19050" t="19050" r="165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9806" cy="2851782"/>
                    </a:xfrm>
                    <a:prstGeom prst="rect">
                      <a:avLst/>
                    </a:prstGeom>
                    <a:ln w="9525" cap="flat" cmpd="sng" algn="ctr">
                      <a:solidFill>
                        <a:srgbClr val="002060"/>
                      </a:solidFill>
                      <a:prstDash val="solid"/>
                      <a:round/>
                      <a:headEnd type="none" w="med" len="med"/>
                      <a:tailEnd type="none" w="med" len="med"/>
                    </a:ln>
                  </pic:spPr>
                </pic:pic>
              </a:graphicData>
            </a:graphic>
          </wp:inline>
        </w:drawing>
      </w:r>
    </w:p>
    <w:p w14:paraId="4EC7D6C6" w14:textId="77777777" w:rsidR="008B2AF5" w:rsidRDefault="008B2AF5" w:rsidP="00B5065B">
      <w:pPr>
        <w:pStyle w:val="Caption"/>
        <w:jc w:val="center"/>
      </w:pPr>
      <w:bookmarkStart w:id="27" w:name="_Ref478399958"/>
      <w:r>
        <w:t xml:space="preserve">Figure </w:t>
      </w:r>
      <w:fldSimple w:instr=" SEQ Figure \* ARABIC ">
        <w:r w:rsidR="00197215">
          <w:rPr>
            <w:noProof/>
          </w:rPr>
          <w:t>8</w:t>
        </w:r>
      </w:fldSimple>
      <w:r>
        <w:t xml:space="preserve"> Ubertooth-btle help page</w:t>
      </w:r>
      <w:bookmarkEnd w:id="27"/>
    </w:p>
    <w:p w14:paraId="6387523A" w14:textId="77777777" w:rsidR="00197215" w:rsidRDefault="00197215" w:rsidP="00B5065B">
      <w:pPr>
        <w:keepNext/>
        <w:jc w:val="center"/>
      </w:pPr>
      <w:r>
        <w:rPr>
          <w:noProof/>
          <w:lang w:eastAsia="en-US"/>
        </w:rPr>
        <w:drawing>
          <wp:inline distT="0" distB="0" distL="0" distR="0" wp14:anchorId="73DA59D5" wp14:editId="1AB52C0E">
            <wp:extent cx="5943600" cy="356235"/>
            <wp:effectExtent l="19050" t="19050" r="1905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23" r="3680"/>
                    <a:stretch/>
                  </pic:blipFill>
                  <pic:spPr bwMode="auto">
                    <a:xfrm>
                      <a:off x="0" y="0"/>
                      <a:ext cx="5943600" cy="356235"/>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96A7547" w14:textId="77777777" w:rsidR="00197215" w:rsidRDefault="00197215" w:rsidP="00B5065B">
      <w:pPr>
        <w:pStyle w:val="Caption"/>
        <w:jc w:val="center"/>
      </w:pPr>
      <w:bookmarkStart w:id="28" w:name="_Ref478402526"/>
      <w:r>
        <w:t xml:space="preserve">Figure </w:t>
      </w:r>
      <w:fldSimple w:instr=" SEQ Figure \* ARABIC ">
        <w:r>
          <w:rPr>
            <w:noProof/>
          </w:rPr>
          <w:t>9</w:t>
        </w:r>
      </w:fldSimple>
      <w:r>
        <w:t xml:space="preserve"> Turn on red LED PCAP</w:t>
      </w:r>
      <w:bookmarkEnd w:id="28"/>
    </w:p>
    <w:p w14:paraId="64220872" w14:textId="77777777" w:rsidR="00197215" w:rsidRDefault="00197215" w:rsidP="00B5065B">
      <w:pPr>
        <w:keepNext/>
        <w:jc w:val="center"/>
      </w:pPr>
      <w:r>
        <w:rPr>
          <w:noProof/>
          <w:lang w:eastAsia="en-US"/>
        </w:rPr>
        <w:drawing>
          <wp:inline distT="0" distB="0" distL="0" distR="0" wp14:anchorId="3367C950" wp14:editId="2FA2CCB1">
            <wp:extent cx="5943600" cy="98425"/>
            <wp:effectExtent l="19050" t="19050" r="1905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8425"/>
                    </a:xfrm>
                    <a:prstGeom prst="rect">
                      <a:avLst/>
                    </a:prstGeom>
                    <a:ln>
                      <a:solidFill>
                        <a:srgbClr val="002060"/>
                      </a:solidFill>
                    </a:ln>
                  </pic:spPr>
                </pic:pic>
              </a:graphicData>
            </a:graphic>
          </wp:inline>
        </w:drawing>
      </w:r>
    </w:p>
    <w:p w14:paraId="76B30821" w14:textId="39FB4A3A" w:rsidR="004732A7" w:rsidRDefault="00197215" w:rsidP="004732A7">
      <w:pPr>
        <w:pStyle w:val="Caption"/>
        <w:jc w:val="center"/>
      </w:pPr>
      <w:bookmarkStart w:id="29" w:name="_Ref478402532"/>
      <w:r>
        <w:t xml:space="preserve">Figure </w:t>
      </w:r>
      <w:fldSimple w:instr=" SEQ Figure \* ARABIC ">
        <w:r>
          <w:rPr>
            <w:noProof/>
          </w:rPr>
          <w:t>10</w:t>
        </w:r>
      </w:fldSimple>
      <w:r>
        <w:t xml:space="preserve"> Turn off LED PCAP</w:t>
      </w:r>
      <w:bookmarkEnd w:id="29"/>
    </w:p>
    <w:p w14:paraId="785B5647" w14:textId="77777777" w:rsidR="004732A7" w:rsidRPr="004732A7" w:rsidRDefault="004732A7" w:rsidP="004732A7">
      <w:pPr>
        <w:jc w:val="center"/>
      </w:pPr>
    </w:p>
    <w:sectPr w:rsidR="004732A7" w:rsidRPr="004732A7">
      <w:headerReference w:type="even" r:id="rId19"/>
      <w:headerReference w:type="default" r:id="rId20"/>
      <w:footerReference w:type="even" r:id="rId21"/>
      <w:footerReference w:type="default" r:id="rId22"/>
      <w:headerReference w:type="first" r:id="rId23"/>
      <w:footerReference w:type="first" r:id="rId2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B0AD4" w14:textId="77777777" w:rsidR="00BE350B" w:rsidRDefault="00BE350B">
      <w:pPr>
        <w:spacing w:line="240" w:lineRule="auto"/>
      </w:pPr>
      <w:r>
        <w:separator/>
      </w:r>
    </w:p>
    <w:p w14:paraId="5CDB5289" w14:textId="77777777" w:rsidR="00BE350B" w:rsidRDefault="00BE350B"/>
  </w:endnote>
  <w:endnote w:type="continuationSeparator" w:id="0">
    <w:p w14:paraId="702DA5E3" w14:textId="77777777" w:rsidR="00BE350B" w:rsidRDefault="00BE350B">
      <w:pPr>
        <w:spacing w:line="240" w:lineRule="auto"/>
      </w:pPr>
      <w:r>
        <w:continuationSeparator/>
      </w:r>
    </w:p>
    <w:p w14:paraId="2241F1A0" w14:textId="77777777" w:rsidR="00BE350B" w:rsidRDefault="00BE35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A639F" w14:textId="77777777" w:rsidR="00FD392D" w:rsidRDefault="00FD39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29DB7" w14:textId="77777777" w:rsidR="00FD392D" w:rsidRDefault="00FD39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845AB" w14:textId="77777777" w:rsidR="00FD392D" w:rsidRDefault="00FD3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8AFE8" w14:textId="77777777" w:rsidR="00BE350B" w:rsidRDefault="00BE350B">
      <w:pPr>
        <w:spacing w:line="240" w:lineRule="auto"/>
      </w:pPr>
      <w:r>
        <w:separator/>
      </w:r>
    </w:p>
    <w:p w14:paraId="500118FE" w14:textId="77777777" w:rsidR="00BE350B" w:rsidRDefault="00BE350B"/>
  </w:footnote>
  <w:footnote w:type="continuationSeparator" w:id="0">
    <w:p w14:paraId="1497D06C" w14:textId="77777777" w:rsidR="00BE350B" w:rsidRDefault="00BE350B">
      <w:pPr>
        <w:spacing w:line="240" w:lineRule="auto"/>
      </w:pPr>
      <w:r>
        <w:continuationSeparator/>
      </w:r>
    </w:p>
    <w:p w14:paraId="1F2387EB" w14:textId="77777777" w:rsidR="00BE350B" w:rsidRDefault="00BE35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98763" w14:textId="77777777" w:rsidR="00FD392D" w:rsidRDefault="00FD39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65402" w14:textId="55D711D5" w:rsidR="00A30A09" w:rsidRDefault="00A30A09">
    <w:pPr>
      <w:pStyle w:val="Header"/>
    </w:pPr>
    <w:sdt>
      <w:sdtPr>
        <w:rPr>
          <w:rStyle w:val="Strong"/>
        </w:rPr>
        <w:alias w:val="Running head"/>
        <w:tag w:val=""/>
        <w:id w:val="12739865"/>
        <w:placeholder>
          <w:docPart w:val="0D3E2E18DEF34C56AEBC01B63A0CEA4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Wearable device security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D392D">
      <w:rPr>
        <w:rStyle w:val="Strong"/>
        <w:noProof/>
      </w:rPr>
      <w:t>2</w:t>
    </w:r>
    <w:r>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BB7FD" w14:textId="6F170B84" w:rsidR="00A30A09" w:rsidRDefault="00A30A09">
    <w:pPr>
      <w:pStyle w:val="Header"/>
      <w:rPr>
        <w:rStyle w:val="Strong"/>
      </w:rPr>
    </w:pPr>
    <w:sdt>
      <w:sdtPr>
        <w:rPr>
          <w:rStyle w:val="Strong"/>
        </w:rPr>
        <w:alias w:val="Running head"/>
        <w:tag w:val=""/>
        <w:id w:val="-696842620"/>
        <w:placeholder>
          <w:docPart w:val="9921B63DD0384CA3B33EBEFDA13CAF6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Wearable device security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D392D">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7C5C4F"/>
    <w:multiLevelType w:val="hybridMultilevel"/>
    <w:tmpl w:val="F46EB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8B3827"/>
    <w:multiLevelType w:val="hybridMultilevel"/>
    <w:tmpl w:val="56267ACA"/>
    <w:lvl w:ilvl="0" w:tplc="116A97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060FA5"/>
    <w:multiLevelType w:val="hybridMultilevel"/>
    <w:tmpl w:val="B84CC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A439A4"/>
    <w:multiLevelType w:val="multilevel"/>
    <w:tmpl w:val="0504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3C3901"/>
    <w:multiLevelType w:val="hybridMultilevel"/>
    <w:tmpl w:val="339C46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7C65E5C"/>
    <w:multiLevelType w:val="hybridMultilevel"/>
    <w:tmpl w:val="781C5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B41923"/>
    <w:multiLevelType w:val="hybridMultilevel"/>
    <w:tmpl w:val="FCFC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6"/>
  </w:num>
  <w:num w:numId="14">
    <w:abstractNumId w:val="15"/>
  </w:num>
  <w:num w:numId="15">
    <w:abstractNumId w:val="18"/>
  </w:num>
  <w:num w:numId="16">
    <w:abstractNumId w:val="13"/>
  </w:num>
  <w:num w:numId="17">
    <w:abstractNumId w:val="20"/>
  </w:num>
  <w:num w:numId="18">
    <w:abstractNumId w:val="12"/>
  </w:num>
  <w:num w:numId="19">
    <w:abstractNumId w:val="14"/>
  </w:num>
  <w:num w:numId="20">
    <w:abstractNumId w:val="17"/>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7CB"/>
    <w:rsid w:val="00037EEC"/>
    <w:rsid w:val="0006545B"/>
    <w:rsid w:val="000813DF"/>
    <w:rsid w:val="0009186A"/>
    <w:rsid w:val="00092BD7"/>
    <w:rsid w:val="000A3603"/>
    <w:rsid w:val="000B234E"/>
    <w:rsid w:val="000D3F41"/>
    <w:rsid w:val="00114504"/>
    <w:rsid w:val="00115BFF"/>
    <w:rsid w:val="00130870"/>
    <w:rsid w:val="00134A5D"/>
    <w:rsid w:val="00197215"/>
    <w:rsid w:val="001C1065"/>
    <w:rsid w:val="00250EC1"/>
    <w:rsid w:val="00280981"/>
    <w:rsid w:val="002D7BB9"/>
    <w:rsid w:val="003524FE"/>
    <w:rsid w:val="00355DCA"/>
    <w:rsid w:val="00390527"/>
    <w:rsid w:val="003B5C09"/>
    <w:rsid w:val="003B5F5D"/>
    <w:rsid w:val="003C7751"/>
    <w:rsid w:val="003E20AF"/>
    <w:rsid w:val="003E7CDC"/>
    <w:rsid w:val="003F6BF1"/>
    <w:rsid w:val="0040625F"/>
    <w:rsid w:val="0041145A"/>
    <w:rsid w:val="00434ED1"/>
    <w:rsid w:val="0046794D"/>
    <w:rsid w:val="004732A7"/>
    <w:rsid w:val="0048010E"/>
    <w:rsid w:val="00486577"/>
    <w:rsid w:val="004A0C0E"/>
    <w:rsid w:val="004B10C0"/>
    <w:rsid w:val="004C6310"/>
    <w:rsid w:val="004D3231"/>
    <w:rsid w:val="004E218F"/>
    <w:rsid w:val="004E4296"/>
    <w:rsid w:val="00503CE7"/>
    <w:rsid w:val="00531C77"/>
    <w:rsid w:val="0054765E"/>
    <w:rsid w:val="00551A02"/>
    <w:rsid w:val="005534FA"/>
    <w:rsid w:val="00561EAA"/>
    <w:rsid w:val="005968A2"/>
    <w:rsid w:val="005A72AB"/>
    <w:rsid w:val="005D3A03"/>
    <w:rsid w:val="005E1CDF"/>
    <w:rsid w:val="005E3232"/>
    <w:rsid w:val="005E5337"/>
    <w:rsid w:val="00634D99"/>
    <w:rsid w:val="00681CB5"/>
    <w:rsid w:val="00690673"/>
    <w:rsid w:val="006A6502"/>
    <w:rsid w:val="006E1EE9"/>
    <w:rsid w:val="0070740A"/>
    <w:rsid w:val="00745D26"/>
    <w:rsid w:val="0075520D"/>
    <w:rsid w:val="007578CA"/>
    <w:rsid w:val="007821A1"/>
    <w:rsid w:val="00793043"/>
    <w:rsid w:val="007A048E"/>
    <w:rsid w:val="007A443E"/>
    <w:rsid w:val="007B2BA0"/>
    <w:rsid w:val="007C2F0C"/>
    <w:rsid w:val="007E68C7"/>
    <w:rsid w:val="007F67E6"/>
    <w:rsid w:val="008002C0"/>
    <w:rsid w:val="00802DCA"/>
    <w:rsid w:val="00816A0E"/>
    <w:rsid w:val="008A6DAE"/>
    <w:rsid w:val="008B2AF5"/>
    <w:rsid w:val="008C18FE"/>
    <w:rsid w:val="008C5323"/>
    <w:rsid w:val="00904A71"/>
    <w:rsid w:val="00915D04"/>
    <w:rsid w:val="0094119A"/>
    <w:rsid w:val="00985ADF"/>
    <w:rsid w:val="009937EB"/>
    <w:rsid w:val="009A00B4"/>
    <w:rsid w:val="009A6A3B"/>
    <w:rsid w:val="009C42AC"/>
    <w:rsid w:val="009C4767"/>
    <w:rsid w:val="00A30A09"/>
    <w:rsid w:val="00A31D68"/>
    <w:rsid w:val="00A7377F"/>
    <w:rsid w:val="00AB37CB"/>
    <w:rsid w:val="00AD5FCD"/>
    <w:rsid w:val="00AD620A"/>
    <w:rsid w:val="00AF180F"/>
    <w:rsid w:val="00B1159F"/>
    <w:rsid w:val="00B4111D"/>
    <w:rsid w:val="00B5065B"/>
    <w:rsid w:val="00B605F5"/>
    <w:rsid w:val="00B67DC5"/>
    <w:rsid w:val="00B71F3D"/>
    <w:rsid w:val="00B823AA"/>
    <w:rsid w:val="00BA45DB"/>
    <w:rsid w:val="00BB73E7"/>
    <w:rsid w:val="00BC756D"/>
    <w:rsid w:val="00BE350B"/>
    <w:rsid w:val="00BE3935"/>
    <w:rsid w:val="00BF4184"/>
    <w:rsid w:val="00C03EA9"/>
    <w:rsid w:val="00C057BA"/>
    <w:rsid w:val="00C0601E"/>
    <w:rsid w:val="00C31D30"/>
    <w:rsid w:val="00C538FD"/>
    <w:rsid w:val="00C54524"/>
    <w:rsid w:val="00C75CC8"/>
    <w:rsid w:val="00C84238"/>
    <w:rsid w:val="00C8603B"/>
    <w:rsid w:val="00C940AE"/>
    <w:rsid w:val="00CA2A02"/>
    <w:rsid w:val="00CA6412"/>
    <w:rsid w:val="00CB4E1B"/>
    <w:rsid w:val="00CB72BD"/>
    <w:rsid w:val="00CD6E39"/>
    <w:rsid w:val="00CD7E07"/>
    <w:rsid w:val="00CE68D9"/>
    <w:rsid w:val="00CF06CC"/>
    <w:rsid w:val="00CF6E91"/>
    <w:rsid w:val="00D03488"/>
    <w:rsid w:val="00D11E2D"/>
    <w:rsid w:val="00D158A2"/>
    <w:rsid w:val="00D32395"/>
    <w:rsid w:val="00D748C6"/>
    <w:rsid w:val="00D813D8"/>
    <w:rsid w:val="00D85B68"/>
    <w:rsid w:val="00DD792F"/>
    <w:rsid w:val="00E024F8"/>
    <w:rsid w:val="00E02696"/>
    <w:rsid w:val="00E6004D"/>
    <w:rsid w:val="00E81978"/>
    <w:rsid w:val="00E90AC0"/>
    <w:rsid w:val="00EA3F31"/>
    <w:rsid w:val="00EB6954"/>
    <w:rsid w:val="00F01223"/>
    <w:rsid w:val="00F379B7"/>
    <w:rsid w:val="00F525FA"/>
    <w:rsid w:val="00F72EA1"/>
    <w:rsid w:val="00FC24E8"/>
    <w:rsid w:val="00FD392D"/>
    <w:rsid w:val="00FD70C4"/>
    <w:rsid w:val="00FE7BC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50E27"/>
  <w15:chartTrackingRefBased/>
  <w15:docId w15:val="{69A685FC-C405-4666-95B8-12E360CE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A6DAE"/>
    <w:pPr>
      <w:spacing w:after="100"/>
    </w:pPr>
  </w:style>
  <w:style w:type="paragraph" w:styleId="TOC2">
    <w:name w:val="toc 2"/>
    <w:basedOn w:val="Normal"/>
    <w:next w:val="Normal"/>
    <w:autoRedefine/>
    <w:uiPriority w:val="39"/>
    <w:unhideWhenUsed/>
    <w:rsid w:val="008A6DAE"/>
    <w:pPr>
      <w:spacing w:after="100"/>
      <w:ind w:left="240"/>
    </w:pPr>
  </w:style>
  <w:style w:type="paragraph" w:styleId="TOC3">
    <w:name w:val="toc 3"/>
    <w:basedOn w:val="Normal"/>
    <w:next w:val="Normal"/>
    <w:autoRedefine/>
    <w:uiPriority w:val="39"/>
    <w:unhideWhenUsed/>
    <w:rsid w:val="008A6DAE"/>
    <w:pPr>
      <w:spacing w:after="100"/>
      <w:ind w:left="480"/>
    </w:pPr>
  </w:style>
  <w:style w:type="character" w:styleId="Hyperlink">
    <w:name w:val="Hyperlink"/>
    <w:basedOn w:val="DefaultParagraphFont"/>
    <w:uiPriority w:val="99"/>
    <w:unhideWhenUsed/>
    <w:rsid w:val="008A6DA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442">
      <w:bodyDiv w:val="1"/>
      <w:marLeft w:val="0"/>
      <w:marRight w:val="0"/>
      <w:marTop w:val="0"/>
      <w:marBottom w:val="0"/>
      <w:divBdr>
        <w:top w:val="none" w:sz="0" w:space="0" w:color="auto"/>
        <w:left w:val="none" w:sz="0" w:space="0" w:color="auto"/>
        <w:bottom w:val="none" w:sz="0" w:space="0" w:color="auto"/>
        <w:right w:val="none" w:sz="0" w:space="0" w:color="auto"/>
      </w:divBdr>
    </w:div>
    <w:div w:id="19090951">
      <w:bodyDiv w:val="1"/>
      <w:marLeft w:val="0"/>
      <w:marRight w:val="0"/>
      <w:marTop w:val="0"/>
      <w:marBottom w:val="0"/>
      <w:divBdr>
        <w:top w:val="none" w:sz="0" w:space="0" w:color="auto"/>
        <w:left w:val="none" w:sz="0" w:space="0" w:color="auto"/>
        <w:bottom w:val="none" w:sz="0" w:space="0" w:color="auto"/>
        <w:right w:val="none" w:sz="0" w:space="0" w:color="auto"/>
      </w:divBdr>
    </w:div>
    <w:div w:id="113259971">
      <w:bodyDiv w:val="1"/>
      <w:marLeft w:val="0"/>
      <w:marRight w:val="0"/>
      <w:marTop w:val="0"/>
      <w:marBottom w:val="0"/>
      <w:divBdr>
        <w:top w:val="none" w:sz="0" w:space="0" w:color="auto"/>
        <w:left w:val="none" w:sz="0" w:space="0" w:color="auto"/>
        <w:bottom w:val="none" w:sz="0" w:space="0" w:color="auto"/>
        <w:right w:val="none" w:sz="0" w:space="0" w:color="auto"/>
      </w:divBdr>
    </w:div>
    <w:div w:id="114374953">
      <w:bodyDiv w:val="1"/>
      <w:marLeft w:val="0"/>
      <w:marRight w:val="0"/>
      <w:marTop w:val="0"/>
      <w:marBottom w:val="0"/>
      <w:divBdr>
        <w:top w:val="none" w:sz="0" w:space="0" w:color="auto"/>
        <w:left w:val="none" w:sz="0" w:space="0" w:color="auto"/>
        <w:bottom w:val="none" w:sz="0" w:space="0" w:color="auto"/>
        <w:right w:val="none" w:sz="0" w:space="0" w:color="auto"/>
      </w:divBdr>
    </w:div>
    <w:div w:id="12014907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3348460">
      <w:bodyDiv w:val="1"/>
      <w:marLeft w:val="0"/>
      <w:marRight w:val="0"/>
      <w:marTop w:val="0"/>
      <w:marBottom w:val="0"/>
      <w:divBdr>
        <w:top w:val="none" w:sz="0" w:space="0" w:color="auto"/>
        <w:left w:val="none" w:sz="0" w:space="0" w:color="auto"/>
        <w:bottom w:val="none" w:sz="0" w:space="0" w:color="auto"/>
        <w:right w:val="none" w:sz="0" w:space="0" w:color="auto"/>
      </w:divBdr>
    </w:div>
    <w:div w:id="178399276">
      <w:bodyDiv w:val="1"/>
      <w:marLeft w:val="0"/>
      <w:marRight w:val="0"/>
      <w:marTop w:val="0"/>
      <w:marBottom w:val="0"/>
      <w:divBdr>
        <w:top w:val="none" w:sz="0" w:space="0" w:color="auto"/>
        <w:left w:val="none" w:sz="0" w:space="0" w:color="auto"/>
        <w:bottom w:val="none" w:sz="0" w:space="0" w:color="auto"/>
        <w:right w:val="none" w:sz="0" w:space="0" w:color="auto"/>
      </w:divBdr>
    </w:div>
    <w:div w:id="181363865">
      <w:bodyDiv w:val="1"/>
      <w:marLeft w:val="0"/>
      <w:marRight w:val="0"/>
      <w:marTop w:val="0"/>
      <w:marBottom w:val="0"/>
      <w:divBdr>
        <w:top w:val="none" w:sz="0" w:space="0" w:color="auto"/>
        <w:left w:val="none" w:sz="0" w:space="0" w:color="auto"/>
        <w:bottom w:val="none" w:sz="0" w:space="0" w:color="auto"/>
        <w:right w:val="none" w:sz="0" w:space="0" w:color="auto"/>
      </w:divBdr>
    </w:div>
    <w:div w:id="21073029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497712">
      <w:bodyDiv w:val="1"/>
      <w:marLeft w:val="0"/>
      <w:marRight w:val="0"/>
      <w:marTop w:val="0"/>
      <w:marBottom w:val="0"/>
      <w:divBdr>
        <w:top w:val="none" w:sz="0" w:space="0" w:color="auto"/>
        <w:left w:val="none" w:sz="0" w:space="0" w:color="auto"/>
        <w:bottom w:val="none" w:sz="0" w:space="0" w:color="auto"/>
        <w:right w:val="none" w:sz="0" w:space="0" w:color="auto"/>
      </w:divBdr>
    </w:div>
    <w:div w:id="275141338">
      <w:bodyDiv w:val="1"/>
      <w:marLeft w:val="0"/>
      <w:marRight w:val="0"/>
      <w:marTop w:val="0"/>
      <w:marBottom w:val="0"/>
      <w:divBdr>
        <w:top w:val="none" w:sz="0" w:space="0" w:color="auto"/>
        <w:left w:val="none" w:sz="0" w:space="0" w:color="auto"/>
        <w:bottom w:val="none" w:sz="0" w:space="0" w:color="auto"/>
        <w:right w:val="none" w:sz="0" w:space="0" w:color="auto"/>
      </w:divBdr>
    </w:div>
    <w:div w:id="301348785">
      <w:bodyDiv w:val="1"/>
      <w:marLeft w:val="0"/>
      <w:marRight w:val="0"/>
      <w:marTop w:val="0"/>
      <w:marBottom w:val="0"/>
      <w:divBdr>
        <w:top w:val="none" w:sz="0" w:space="0" w:color="auto"/>
        <w:left w:val="none" w:sz="0" w:space="0" w:color="auto"/>
        <w:bottom w:val="none" w:sz="0" w:space="0" w:color="auto"/>
        <w:right w:val="none" w:sz="0" w:space="0" w:color="auto"/>
      </w:divBdr>
    </w:div>
    <w:div w:id="31399448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3247244">
      <w:bodyDiv w:val="1"/>
      <w:marLeft w:val="0"/>
      <w:marRight w:val="0"/>
      <w:marTop w:val="0"/>
      <w:marBottom w:val="0"/>
      <w:divBdr>
        <w:top w:val="none" w:sz="0" w:space="0" w:color="auto"/>
        <w:left w:val="none" w:sz="0" w:space="0" w:color="auto"/>
        <w:bottom w:val="none" w:sz="0" w:space="0" w:color="auto"/>
        <w:right w:val="none" w:sz="0" w:space="0" w:color="auto"/>
      </w:divBdr>
    </w:div>
    <w:div w:id="326524123">
      <w:bodyDiv w:val="1"/>
      <w:marLeft w:val="0"/>
      <w:marRight w:val="0"/>
      <w:marTop w:val="0"/>
      <w:marBottom w:val="0"/>
      <w:divBdr>
        <w:top w:val="none" w:sz="0" w:space="0" w:color="auto"/>
        <w:left w:val="none" w:sz="0" w:space="0" w:color="auto"/>
        <w:bottom w:val="none" w:sz="0" w:space="0" w:color="auto"/>
        <w:right w:val="none" w:sz="0" w:space="0" w:color="auto"/>
      </w:divBdr>
    </w:div>
    <w:div w:id="32775143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524274">
      <w:bodyDiv w:val="1"/>
      <w:marLeft w:val="0"/>
      <w:marRight w:val="0"/>
      <w:marTop w:val="0"/>
      <w:marBottom w:val="0"/>
      <w:divBdr>
        <w:top w:val="none" w:sz="0" w:space="0" w:color="auto"/>
        <w:left w:val="none" w:sz="0" w:space="0" w:color="auto"/>
        <w:bottom w:val="none" w:sz="0" w:space="0" w:color="auto"/>
        <w:right w:val="none" w:sz="0" w:space="0" w:color="auto"/>
      </w:divBdr>
    </w:div>
    <w:div w:id="406345795">
      <w:bodyDiv w:val="1"/>
      <w:marLeft w:val="0"/>
      <w:marRight w:val="0"/>
      <w:marTop w:val="0"/>
      <w:marBottom w:val="0"/>
      <w:divBdr>
        <w:top w:val="none" w:sz="0" w:space="0" w:color="auto"/>
        <w:left w:val="none" w:sz="0" w:space="0" w:color="auto"/>
        <w:bottom w:val="none" w:sz="0" w:space="0" w:color="auto"/>
        <w:right w:val="none" w:sz="0" w:space="0" w:color="auto"/>
      </w:divBdr>
    </w:div>
    <w:div w:id="421146447">
      <w:bodyDiv w:val="1"/>
      <w:marLeft w:val="0"/>
      <w:marRight w:val="0"/>
      <w:marTop w:val="0"/>
      <w:marBottom w:val="0"/>
      <w:divBdr>
        <w:top w:val="none" w:sz="0" w:space="0" w:color="auto"/>
        <w:left w:val="none" w:sz="0" w:space="0" w:color="auto"/>
        <w:bottom w:val="none" w:sz="0" w:space="0" w:color="auto"/>
        <w:right w:val="none" w:sz="0" w:space="0" w:color="auto"/>
      </w:divBdr>
    </w:div>
    <w:div w:id="440957973">
      <w:bodyDiv w:val="1"/>
      <w:marLeft w:val="0"/>
      <w:marRight w:val="0"/>
      <w:marTop w:val="0"/>
      <w:marBottom w:val="0"/>
      <w:divBdr>
        <w:top w:val="none" w:sz="0" w:space="0" w:color="auto"/>
        <w:left w:val="none" w:sz="0" w:space="0" w:color="auto"/>
        <w:bottom w:val="none" w:sz="0" w:space="0" w:color="auto"/>
        <w:right w:val="none" w:sz="0" w:space="0" w:color="auto"/>
      </w:divBdr>
    </w:div>
    <w:div w:id="443618021">
      <w:bodyDiv w:val="1"/>
      <w:marLeft w:val="0"/>
      <w:marRight w:val="0"/>
      <w:marTop w:val="0"/>
      <w:marBottom w:val="0"/>
      <w:divBdr>
        <w:top w:val="none" w:sz="0" w:space="0" w:color="auto"/>
        <w:left w:val="none" w:sz="0" w:space="0" w:color="auto"/>
        <w:bottom w:val="none" w:sz="0" w:space="0" w:color="auto"/>
        <w:right w:val="none" w:sz="0" w:space="0" w:color="auto"/>
      </w:divBdr>
    </w:div>
    <w:div w:id="445582060">
      <w:bodyDiv w:val="1"/>
      <w:marLeft w:val="0"/>
      <w:marRight w:val="0"/>
      <w:marTop w:val="0"/>
      <w:marBottom w:val="0"/>
      <w:divBdr>
        <w:top w:val="none" w:sz="0" w:space="0" w:color="auto"/>
        <w:left w:val="none" w:sz="0" w:space="0" w:color="auto"/>
        <w:bottom w:val="none" w:sz="0" w:space="0" w:color="auto"/>
        <w:right w:val="none" w:sz="0" w:space="0" w:color="auto"/>
      </w:divBdr>
    </w:div>
    <w:div w:id="450782106">
      <w:bodyDiv w:val="1"/>
      <w:marLeft w:val="0"/>
      <w:marRight w:val="0"/>
      <w:marTop w:val="0"/>
      <w:marBottom w:val="0"/>
      <w:divBdr>
        <w:top w:val="none" w:sz="0" w:space="0" w:color="auto"/>
        <w:left w:val="none" w:sz="0" w:space="0" w:color="auto"/>
        <w:bottom w:val="none" w:sz="0" w:space="0" w:color="auto"/>
        <w:right w:val="none" w:sz="0" w:space="0" w:color="auto"/>
      </w:divBdr>
    </w:div>
    <w:div w:id="4560228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768775">
      <w:bodyDiv w:val="1"/>
      <w:marLeft w:val="0"/>
      <w:marRight w:val="0"/>
      <w:marTop w:val="0"/>
      <w:marBottom w:val="0"/>
      <w:divBdr>
        <w:top w:val="none" w:sz="0" w:space="0" w:color="auto"/>
        <w:left w:val="none" w:sz="0" w:space="0" w:color="auto"/>
        <w:bottom w:val="none" w:sz="0" w:space="0" w:color="auto"/>
        <w:right w:val="none" w:sz="0" w:space="0" w:color="auto"/>
      </w:divBdr>
    </w:div>
    <w:div w:id="466361205">
      <w:bodyDiv w:val="1"/>
      <w:marLeft w:val="0"/>
      <w:marRight w:val="0"/>
      <w:marTop w:val="0"/>
      <w:marBottom w:val="0"/>
      <w:divBdr>
        <w:top w:val="none" w:sz="0" w:space="0" w:color="auto"/>
        <w:left w:val="none" w:sz="0" w:space="0" w:color="auto"/>
        <w:bottom w:val="none" w:sz="0" w:space="0" w:color="auto"/>
        <w:right w:val="none" w:sz="0" w:space="0" w:color="auto"/>
      </w:divBdr>
    </w:div>
    <w:div w:id="474955782">
      <w:bodyDiv w:val="1"/>
      <w:marLeft w:val="0"/>
      <w:marRight w:val="0"/>
      <w:marTop w:val="0"/>
      <w:marBottom w:val="0"/>
      <w:divBdr>
        <w:top w:val="none" w:sz="0" w:space="0" w:color="auto"/>
        <w:left w:val="none" w:sz="0" w:space="0" w:color="auto"/>
        <w:bottom w:val="none" w:sz="0" w:space="0" w:color="auto"/>
        <w:right w:val="none" w:sz="0" w:space="0" w:color="auto"/>
      </w:divBdr>
    </w:div>
    <w:div w:id="476920838">
      <w:bodyDiv w:val="1"/>
      <w:marLeft w:val="0"/>
      <w:marRight w:val="0"/>
      <w:marTop w:val="0"/>
      <w:marBottom w:val="0"/>
      <w:divBdr>
        <w:top w:val="none" w:sz="0" w:space="0" w:color="auto"/>
        <w:left w:val="none" w:sz="0" w:space="0" w:color="auto"/>
        <w:bottom w:val="none" w:sz="0" w:space="0" w:color="auto"/>
        <w:right w:val="none" w:sz="0" w:space="0" w:color="auto"/>
      </w:divBdr>
    </w:div>
    <w:div w:id="477039955">
      <w:bodyDiv w:val="1"/>
      <w:marLeft w:val="0"/>
      <w:marRight w:val="0"/>
      <w:marTop w:val="0"/>
      <w:marBottom w:val="0"/>
      <w:divBdr>
        <w:top w:val="none" w:sz="0" w:space="0" w:color="auto"/>
        <w:left w:val="none" w:sz="0" w:space="0" w:color="auto"/>
        <w:bottom w:val="none" w:sz="0" w:space="0" w:color="auto"/>
        <w:right w:val="none" w:sz="0" w:space="0" w:color="auto"/>
      </w:divBdr>
    </w:div>
    <w:div w:id="480074250">
      <w:bodyDiv w:val="1"/>
      <w:marLeft w:val="0"/>
      <w:marRight w:val="0"/>
      <w:marTop w:val="0"/>
      <w:marBottom w:val="0"/>
      <w:divBdr>
        <w:top w:val="none" w:sz="0" w:space="0" w:color="auto"/>
        <w:left w:val="none" w:sz="0" w:space="0" w:color="auto"/>
        <w:bottom w:val="none" w:sz="0" w:space="0" w:color="auto"/>
        <w:right w:val="none" w:sz="0" w:space="0" w:color="auto"/>
      </w:divBdr>
    </w:div>
    <w:div w:id="486173351">
      <w:bodyDiv w:val="1"/>
      <w:marLeft w:val="0"/>
      <w:marRight w:val="0"/>
      <w:marTop w:val="0"/>
      <w:marBottom w:val="0"/>
      <w:divBdr>
        <w:top w:val="none" w:sz="0" w:space="0" w:color="auto"/>
        <w:left w:val="none" w:sz="0" w:space="0" w:color="auto"/>
        <w:bottom w:val="none" w:sz="0" w:space="0" w:color="auto"/>
        <w:right w:val="none" w:sz="0" w:space="0" w:color="auto"/>
      </w:divBdr>
    </w:div>
    <w:div w:id="488446045">
      <w:bodyDiv w:val="1"/>
      <w:marLeft w:val="0"/>
      <w:marRight w:val="0"/>
      <w:marTop w:val="0"/>
      <w:marBottom w:val="0"/>
      <w:divBdr>
        <w:top w:val="none" w:sz="0" w:space="0" w:color="auto"/>
        <w:left w:val="none" w:sz="0" w:space="0" w:color="auto"/>
        <w:bottom w:val="none" w:sz="0" w:space="0" w:color="auto"/>
        <w:right w:val="none" w:sz="0" w:space="0" w:color="auto"/>
      </w:divBdr>
    </w:div>
    <w:div w:id="490029836">
      <w:bodyDiv w:val="1"/>
      <w:marLeft w:val="0"/>
      <w:marRight w:val="0"/>
      <w:marTop w:val="0"/>
      <w:marBottom w:val="0"/>
      <w:divBdr>
        <w:top w:val="none" w:sz="0" w:space="0" w:color="auto"/>
        <w:left w:val="none" w:sz="0" w:space="0" w:color="auto"/>
        <w:bottom w:val="none" w:sz="0" w:space="0" w:color="auto"/>
        <w:right w:val="none" w:sz="0" w:space="0" w:color="auto"/>
      </w:divBdr>
    </w:div>
    <w:div w:id="492524803">
      <w:bodyDiv w:val="1"/>
      <w:marLeft w:val="0"/>
      <w:marRight w:val="0"/>
      <w:marTop w:val="0"/>
      <w:marBottom w:val="0"/>
      <w:divBdr>
        <w:top w:val="none" w:sz="0" w:space="0" w:color="auto"/>
        <w:left w:val="none" w:sz="0" w:space="0" w:color="auto"/>
        <w:bottom w:val="none" w:sz="0" w:space="0" w:color="auto"/>
        <w:right w:val="none" w:sz="0" w:space="0" w:color="auto"/>
      </w:divBdr>
    </w:div>
    <w:div w:id="502476052">
      <w:bodyDiv w:val="1"/>
      <w:marLeft w:val="0"/>
      <w:marRight w:val="0"/>
      <w:marTop w:val="0"/>
      <w:marBottom w:val="0"/>
      <w:divBdr>
        <w:top w:val="none" w:sz="0" w:space="0" w:color="auto"/>
        <w:left w:val="none" w:sz="0" w:space="0" w:color="auto"/>
        <w:bottom w:val="none" w:sz="0" w:space="0" w:color="auto"/>
        <w:right w:val="none" w:sz="0" w:space="0" w:color="auto"/>
      </w:divBdr>
    </w:div>
    <w:div w:id="503277090">
      <w:bodyDiv w:val="1"/>
      <w:marLeft w:val="0"/>
      <w:marRight w:val="0"/>
      <w:marTop w:val="0"/>
      <w:marBottom w:val="0"/>
      <w:divBdr>
        <w:top w:val="none" w:sz="0" w:space="0" w:color="auto"/>
        <w:left w:val="none" w:sz="0" w:space="0" w:color="auto"/>
        <w:bottom w:val="none" w:sz="0" w:space="0" w:color="auto"/>
        <w:right w:val="none" w:sz="0" w:space="0" w:color="auto"/>
      </w:divBdr>
    </w:div>
    <w:div w:id="513884047">
      <w:bodyDiv w:val="1"/>
      <w:marLeft w:val="0"/>
      <w:marRight w:val="0"/>
      <w:marTop w:val="0"/>
      <w:marBottom w:val="0"/>
      <w:divBdr>
        <w:top w:val="none" w:sz="0" w:space="0" w:color="auto"/>
        <w:left w:val="none" w:sz="0" w:space="0" w:color="auto"/>
        <w:bottom w:val="none" w:sz="0" w:space="0" w:color="auto"/>
        <w:right w:val="none" w:sz="0" w:space="0" w:color="auto"/>
      </w:divBdr>
    </w:div>
    <w:div w:id="521211172">
      <w:bodyDiv w:val="1"/>
      <w:marLeft w:val="0"/>
      <w:marRight w:val="0"/>
      <w:marTop w:val="0"/>
      <w:marBottom w:val="0"/>
      <w:divBdr>
        <w:top w:val="none" w:sz="0" w:space="0" w:color="auto"/>
        <w:left w:val="none" w:sz="0" w:space="0" w:color="auto"/>
        <w:bottom w:val="none" w:sz="0" w:space="0" w:color="auto"/>
        <w:right w:val="none" w:sz="0" w:space="0" w:color="auto"/>
      </w:divBdr>
    </w:div>
    <w:div w:id="525028101">
      <w:bodyDiv w:val="1"/>
      <w:marLeft w:val="0"/>
      <w:marRight w:val="0"/>
      <w:marTop w:val="0"/>
      <w:marBottom w:val="0"/>
      <w:divBdr>
        <w:top w:val="none" w:sz="0" w:space="0" w:color="auto"/>
        <w:left w:val="none" w:sz="0" w:space="0" w:color="auto"/>
        <w:bottom w:val="none" w:sz="0" w:space="0" w:color="auto"/>
        <w:right w:val="none" w:sz="0" w:space="0" w:color="auto"/>
      </w:divBdr>
    </w:div>
    <w:div w:id="527989651">
      <w:bodyDiv w:val="1"/>
      <w:marLeft w:val="0"/>
      <w:marRight w:val="0"/>
      <w:marTop w:val="0"/>
      <w:marBottom w:val="0"/>
      <w:divBdr>
        <w:top w:val="none" w:sz="0" w:space="0" w:color="auto"/>
        <w:left w:val="none" w:sz="0" w:space="0" w:color="auto"/>
        <w:bottom w:val="none" w:sz="0" w:space="0" w:color="auto"/>
        <w:right w:val="none" w:sz="0" w:space="0" w:color="auto"/>
      </w:divBdr>
    </w:div>
    <w:div w:id="541553966">
      <w:bodyDiv w:val="1"/>
      <w:marLeft w:val="0"/>
      <w:marRight w:val="0"/>
      <w:marTop w:val="0"/>
      <w:marBottom w:val="0"/>
      <w:divBdr>
        <w:top w:val="none" w:sz="0" w:space="0" w:color="auto"/>
        <w:left w:val="none" w:sz="0" w:space="0" w:color="auto"/>
        <w:bottom w:val="none" w:sz="0" w:space="0" w:color="auto"/>
        <w:right w:val="none" w:sz="0" w:space="0" w:color="auto"/>
      </w:divBdr>
    </w:div>
    <w:div w:id="548424377">
      <w:bodyDiv w:val="1"/>
      <w:marLeft w:val="0"/>
      <w:marRight w:val="0"/>
      <w:marTop w:val="0"/>
      <w:marBottom w:val="0"/>
      <w:divBdr>
        <w:top w:val="none" w:sz="0" w:space="0" w:color="auto"/>
        <w:left w:val="none" w:sz="0" w:space="0" w:color="auto"/>
        <w:bottom w:val="none" w:sz="0" w:space="0" w:color="auto"/>
        <w:right w:val="none" w:sz="0" w:space="0" w:color="auto"/>
      </w:divBdr>
    </w:div>
    <w:div w:id="568537783">
      <w:bodyDiv w:val="1"/>
      <w:marLeft w:val="0"/>
      <w:marRight w:val="0"/>
      <w:marTop w:val="0"/>
      <w:marBottom w:val="0"/>
      <w:divBdr>
        <w:top w:val="none" w:sz="0" w:space="0" w:color="auto"/>
        <w:left w:val="none" w:sz="0" w:space="0" w:color="auto"/>
        <w:bottom w:val="none" w:sz="0" w:space="0" w:color="auto"/>
        <w:right w:val="none" w:sz="0" w:space="0" w:color="auto"/>
      </w:divBdr>
    </w:div>
    <w:div w:id="582227400">
      <w:bodyDiv w:val="1"/>
      <w:marLeft w:val="0"/>
      <w:marRight w:val="0"/>
      <w:marTop w:val="0"/>
      <w:marBottom w:val="0"/>
      <w:divBdr>
        <w:top w:val="none" w:sz="0" w:space="0" w:color="auto"/>
        <w:left w:val="none" w:sz="0" w:space="0" w:color="auto"/>
        <w:bottom w:val="none" w:sz="0" w:space="0" w:color="auto"/>
        <w:right w:val="none" w:sz="0" w:space="0" w:color="auto"/>
      </w:divBdr>
    </w:div>
    <w:div w:id="587034049">
      <w:bodyDiv w:val="1"/>
      <w:marLeft w:val="0"/>
      <w:marRight w:val="0"/>
      <w:marTop w:val="0"/>
      <w:marBottom w:val="0"/>
      <w:divBdr>
        <w:top w:val="none" w:sz="0" w:space="0" w:color="auto"/>
        <w:left w:val="none" w:sz="0" w:space="0" w:color="auto"/>
        <w:bottom w:val="none" w:sz="0" w:space="0" w:color="auto"/>
        <w:right w:val="none" w:sz="0" w:space="0" w:color="auto"/>
      </w:divBdr>
    </w:div>
    <w:div w:id="597177668">
      <w:bodyDiv w:val="1"/>
      <w:marLeft w:val="0"/>
      <w:marRight w:val="0"/>
      <w:marTop w:val="0"/>
      <w:marBottom w:val="0"/>
      <w:divBdr>
        <w:top w:val="none" w:sz="0" w:space="0" w:color="auto"/>
        <w:left w:val="none" w:sz="0" w:space="0" w:color="auto"/>
        <w:bottom w:val="none" w:sz="0" w:space="0" w:color="auto"/>
        <w:right w:val="none" w:sz="0" w:space="0" w:color="auto"/>
      </w:divBdr>
    </w:div>
    <w:div w:id="597712375">
      <w:bodyDiv w:val="1"/>
      <w:marLeft w:val="0"/>
      <w:marRight w:val="0"/>
      <w:marTop w:val="0"/>
      <w:marBottom w:val="0"/>
      <w:divBdr>
        <w:top w:val="none" w:sz="0" w:space="0" w:color="auto"/>
        <w:left w:val="none" w:sz="0" w:space="0" w:color="auto"/>
        <w:bottom w:val="none" w:sz="0" w:space="0" w:color="auto"/>
        <w:right w:val="none" w:sz="0" w:space="0" w:color="auto"/>
      </w:divBdr>
    </w:div>
    <w:div w:id="611474453">
      <w:bodyDiv w:val="1"/>
      <w:marLeft w:val="0"/>
      <w:marRight w:val="0"/>
      <w:marTop w:val="0"/>
      <w:marBottom w:val="0"/>
      <w:divBdr>
        <w:top w:val="none" w:sz="0" w:space="0" w:color="auto"/>
        <w:left w:val="none" w:sz="0" w:space="0" w:color="auto"/>
        <w:bottom w:val="none" w:sz="0" w:space="0" w:color="auto"/>
        <w:right w:val="none" w:sz="0" w:space="0" w:color="auto"/>
      </w:divBdr>
    </w:div>
    <w:div w:id="622349501">
      <w:bodyDiv w:val="1"/>
      <w:marLeft w:val="0"/>
      <w:marRight w:val="0"/>
      <w:marTop w:val="0"/>
      <w:marBottom w:val="0"/>
      <w:divBdr>
        <w:top w:val="none" w:sz="0" w:space="0" w:color="auto"/>
        <w:left w:val="none" w:sz="0" w:space="0" w:color="auto"/>
        <w:bottom w:val="none" w:sz="0" w:space="0" w:color="auto"/>
        <w:right w:val="none" w:sz="0" w:space="0" w:color="auto"/>
      </w:divBdr>
    </w:div>
    <w:div w:id="629627919">
      <w:bodyDiv w:val="1"/>
      <w:marLeft w:val="0"/>
      <w:marRight w:val="0"/>
      <w:marTop w:val="0"/>
      <w:marBottom w:val="0"/>
      <w:divBdr>
        <w:top w:val="none" w:sz="0" w:space="0" w:color="auto"/>
        <w:left w:val="none" w:sz="0" w:space="0" w:color="auto"/>
        <w:bottom w:val="none" w:sz="0" w:space="0" w:color="auto"/>
        <w:right w:val="none" w:sz="0" w:space="0" w:color="auto"/>
      </w:divBdr>
    </w:div>
    <w:div w:id="631208262">
      <w:bodyDiv w:val="1"/>
      <w:marLeft w:val="0"/>
      <w:marRight w:val="0"/>
      <w:marTop w:val="0"/>
      <w:marBottom w:val="0"/>
      <w:divBdr>
        <w:top w:val="none" w:sz="0" w:space="0" w:color="auto"/>
        <w:left w:val="none" w:sz="0" w:space="0" w:color="auto"/>
        <w:bottom w:val="none" w:sz="0" w:space="0" w:color="auto"/>
        <w:right w:val="none" w:sz="0" w:space="0" w:color="auto"/>
      </w:divBdr>
    </w:div>
    <w:div w:id="6478319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476366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4332446">
      <w:bodyDiv w:val="1"/>
      <w:marLeft w:val="0"/>
      <w:marRight w:val="0"/>
      <w:marTop w:val="0"/>
      <w:marBottom w:val="0"/>
      <w:divBdr>
        <w:top w:val="none" w:sz="0" w:space="0" w:color="auto"/>
        <w:left w:val="none" w:sz="0" w:space="0" w:color="auto"/>
        <w:bottom w:val="none" w:sz="0" w:space="0" w:color="auto"/>
        <w:right w:val="none" w:sz="0" w:space="0" w:color="auto"/>
      </w:divBdr>
    </w:div>
    <w:div w:id="721829062">
      <w:bodyDiv w:val="1"/>
      <w:marLeft w:val="0"/>
      <w:marRight w:val="0"/>
      <w:marTop w:val="0"/>
      <w:marBottom w:val="0"/>
      <w:divBdr>
        <w:top w:val="none" w:sz="0" w:space="0" w:color="auto"/>
        <w:left w:val="none" w:sz="0" w:space="0" w:color="auto"/>
        <w:bottom w:val="none" w:sz="0" w:space="0" w:color="auto"/>
        <w:right w:val="none" w:sz="0" w:space="0" w:color="auto"/>
      </w:divBdr>
    </w:div>
    <w:div w:id="725952926">
      <w:bodyDiv w:val="1"/>
      <w:marLeft w:val="0"/>
      <w:marRight w:val="0"/>
      <w:marTop w:val="0"/>
      <w:marBottom w:val="0"/>
      <w:divBdr>
        <w:top w:val="none" w:sz="0" w:space="0" w:color="auto"/>
        <w:left w:val="none" w:sz="0" w:space="0" w:color="auto"/>
        <w:bottom w:val="none" w:sz="0" w:space="0" w:color="auto"/>
        <w:right w:val="none" w:sz="0" w:space="0" w:color="auto"/>
      </w:divBdr>
    </w:div>
    <w:div w:id="763693129">
      <w:bodyDiv w:val="1"/>
      <w:marLeft w:val="0"/>
      <w:marRight w:val="0"/>
      <w:marTop w:val="0"/>
      <w:marBottom w:val="0"/>
      <w:divBdr>
        <w:top w:val="none" w:sz="0" w:space="0" w:color="auto"/>
        <w:left w:val="none" w:sz="0" w:space="0" w:color="auto"/>
        <w:bottom w:val="none" w:sz="0" w:space="0" w:color="auto"/>
        <w:right w:val="none" w:sz="0" w:space="0" w:color="auto"/>
      </w:divBdr>
    </w:div>
    <w:div w:id="772214748">
      <w:bodyDiv w:val="1"/>
      <w:marLeft w:val="0"/>
      <w:marRight w:val="0"/>
      <w:marTop w:val="0"/>
      <w:marBottom w:val="0"/>
      <w:divBdr>
        <w:top w:val="none" w:sz="0" w:space="0" w:color="auto"/>
        <w:left w:val="none" w:sz="0" w:space="0" w:color="auto"/>
        <w:bottom w:val="none" w:sz="0" w:space="0" w:color="auto"/>
        <w:right w:val="none" w:sz="0" w:space="0" w:color="auto"/>
      </w:divBdr>
    </w:div>
    <w:div w:id="779377752">
      <w:bodyDiv w:val="1"/>
      <w:marLeft w:val="0"/>
      <w:marRight w:val="0"/>
      <w:marTop w:val="0"/>
      <w:marBottom w:val="0"/>
      <w:divBdr>
        <w:top w:val="none" w:sz="0" w:space="0" w:color="auto"/>
        <w:left w:val="none" w:sz="0" w:space="0" w:color="auto"/>
        <w:bottom w:val="none" w:sz="0" w:space="0" w:color="auto"/>
        <w:right w:val="none" w:sz="0" w:space="0" w:color="auto"/>
      </w:divBdr>
    </w:div>
    <w:div w:id="794518571">
      <w:bodyDiv w:val="1"/>
      <w:marLeft w:val="0"/>
      <w:marRight w:val="0"/>
      <w:marTop w:val="0"/>
      <w:marBottom w:val="0"/>
      <w:divBdr>
        <w:top w:val="none" w:sz="0" w:space="0" w:color="auto"/>
        <w:left w:val="none" w:sz="0" w:space="0" w:color="auto"/>
        <w:bottom w:val="none" w:sz="0" w:space="0" w:color="auto"/>
        <w:right w:val="none" w:sz="0" w:space="0" w:color="auto"/>
      </w:divBdr>
    </w:div>
    <w:div w:id="801382320">
      <w:bodyDiv w:val="1"/>
      <w:marLeft w:val="0"/>
      <w:marRight w:val="0"/>
      <w:marTop w:val="0"/>
      <w:marBottom w:val="0"/>
      <w:divBdr>
        <w:top w:val="none" w:sz="0" w:space="0" w:color="auto"/>
        <w:left w:val="none" w:sz="0" w:space="0" w:color="auto"/>
        <w:bottom w:val="none" w:sz="0" w:space="0" w:color="auto"/>
        <w:right w:val="none" w:sz="0" w:space="0" w:color="auto"/>
      </w:divBdr>
    </w:div>
    <w:div w:id="808328734">
      <w:bodyDiv w:val="1"/>
      <w:marLeft w:val="0"/>
      <w:marRight w:val="0"/>
      <w:marTop w:val="0"/>
      <w:marBottom w:val="0"/>
      <w:divBdr>
        <w:top w:val="none" w:sz="0" w:space="0" w:color="auto"/>
        <w:left w:val="none" w:sz="0" w:space="0" w:color="auto"/>
        <w:bottom w:val="none" w:sz="0" w:space="0" w:color="auto"/>
        <w:right w:val="none" w:sz="0" w:space="0" w:color="auto"/>
      </w:divBdr>
    </w:div>
    <w:div w:id="832919346">
      <w:bodyDiv w:val="1"/>
      <w:marLeft w:val="0"/>
      <w:marRight w:val="0"/>
      <w:marTop w:val="0"/>
      <w:marBottom w:val="0"/>
      <w:divBdr>
        <w:top w:val="none" w:sz="0" w:space="0" w:color="auto"/>
        <w:left w:val="none" w:sz="0" w:space="0" w:color="auto"/>
        <w:bottom w:val="none" w:sz="0" w:space="0" w:color="auto"/>
        <w:right w:val="none" w:sz="0" w:space="0" w:color="auto"/>
      </w:divBdr>
    </w:div>
    <w:div w:id="836504595">
      <w:bodyDiv w:val="1"/>
      <w:marLeft w:val="0"/>
      <w:marRight w:val="0"/>
      <w:marTop w:val="0"/>
      <w:marBottom w:val="0"/>
      <w:divBdr>
        <w:top w:val="none" w:sz="0" w:space="0" w:color="auto"/>
        <w:left w:val="none" w:sz="0" w:space="0" w:color="auto"/>
        <w:bottom w:val="none" w:sz="0" w:space="0" w:color="auto"/>
        <w:right w:val="none" w:sz="0" w:space="0" w:color="auto"/>
      </w:divBdr>
    </w:div>
    <w:div w:id="839929293">
      <w:bodyDiv w:val="1"/>
      <w:marLeft w:val="0"/>
      <w:marRight w:val="0"/>
      <w:marTop w:val="0"/>
      <w:marBottom w:val="0"/>
      <w:divBdr>
        <w:top w:val="none" w:sz="0" w:space="0" w:color="auto"/>
        <w:left w:val="none" w:sz="0" w:space="0" w:color="auto"/>
        <w:bottom w:val="none" w:sz="0" w:space="0" w:color="auto"/>
        <w:right w:val="none" w:sz="0" w:space="0" w:color="auto"/>
      </w:divBdr>
    </w:div>
    <w:div w:id="844366223">
      <w:bodyDiv w:val="1"/>
      <w:marLeft w:val="0"/>
      <w:marRight w:val="0"/>
      <w:marTop w:val="0"/>
      <w:marBottom w:val="0"/>
      <w:divBdr>
        <w:top w:val="none" w:sz="0" w:space="0" w:color="auto"/>
        <w:left w:val="none" w:sz="0" w:space="0" w:color="auto"/>
        <w:bottom w:val="none" w:sz="0" w:space="0" w:color="auto"/>
        <w:right w:val="none" w:sz="0" w:space="0" w:color="auto"/>
      </w:divBdr>
    </w:div>
    <w:div w:id="847906697">
      <w:bodyDiv w:val="1"/>
      <w:marLeft w:val="0"/>
      <w:marRight w:val="0"/>
      <w:marTop w:val="0"/>
      <w:marBottom w:val="0"/>
      <w:divBdr>
        <w:top w:val="none" w:sz="0" w:space="0" w:color="auto"/>
        <w:left w:val="none" w:sz="0" w:space="0" w:color="auto"/>
        <w:bottom w:val="none" w:sz="0" w:space="0" w:color="auto"/>
        <w:right w:val="none" w:sz="0" w:space="0" w:color="auto"/>
      </w:divBdr>
    </w:div>
    <w:div w:id="877862460">
      <w:bodyDiv w:val="1"/>
      <w:marLeft w:val="0"/>
      <w:marRight w:val="0"/>
      <w:marTop w:val="0"/>
      <w:marBottom w:val="0"/>
      <w:divBdr>
        <w:top w:val="none" w:sz="0" w:space="0" w:color="auto"/>
        <w:left w:val="none" w:sz="0" w:space="0" w:color="auto"/>
        <w:bottom w:val="none" w:sz="0" w:space="0" w:color="auto"/>
        <w:right w:val="none" w:sz="0" w:space="0" w:color="auto"/>
      </w:divBdr>
    </w:div>
    <w:div w:id="882714355">
      <w:bodyDiv w:val="1"/>
      <w:marLeft w:val="0"/>
      <w:marRight w:val="0"/>
      <w:marTop w:val="0"/>
      <w:marBottom w:val="0"/>
      <w:divBdr>
        <w:top w:val="none" w:sz="0" w:space="0" w:color="auto"/>
        <w:left w:val="none" w:sz="0" w:space="0" w:color="auto"/>
        <w:bottom w:val="none" w:sz="0" w:space="0" w:color="auto"/>
        <w:right w:val="none" w:sz="0" w:space="0" w:color="auto"/>
      </w:divBdr>
    </w:div>
    <w:div w:id="885602027">
      <w:bodyDiv w:val="1"/>
      <w:marLeft w:val="0"/>
      <w:marRight w:val="0"/>
      <w:marTop w:val="0"/>
      <w:marBottom w:val="0"/>
      <w:divBdr>
        <w:top w:val="none" w:sz="0" w:space="0" w:color="auto"/>
        <w:left w:val="none" w:sz="0" w:space="0" w:color="auto"/>
        <w:bottom w:val="none" w:sz="0" w:space="0" w:color="auto"/>
        <w:right w:val="none" w:sz="0" w:space="0" w:color="auto"/>
      </w:divBdr>
    </w:div>
    <w:div w:id="893732387">
      <w:bodyDiv w:val="1"/>
      <w:marLeft w:val="0"/>
      <w:marRight w:val="0"/>
      <w:marTop w:val="0"/>
      <w:marBottom w:val="0"/>
      <w:divBdr>
        <w:top w:val="none" w:sz="0" w:space="0" w:color="auto"/>
        <w:left w:val="none" w:sz="0" w:space="0" w:color="auto"/>
        <w:bottom w:val="none" w:sz="0" w:space="0" w:color="auto"/>
        <w:right w:val="none" w:sz="0" w:space="0" w:color="auto"/>
      </w:divBdr>
    </w:div>
    <w:div w:id="922882607">
      <w:bodyDiv w:val="1"/>
      <w:marLeft w:val="0"/>
      <w:marRight w:val="0"/>
      <w:marTop w:val="0"/>
      <w:marBottom w:val="0"/>
      <w:divBdr>
        <w:top w:val="none" w:sz="0" w:space="0" w:color="auto"/>
        <w:left w:val="none" w:sz="0" w:space="0" w:color="auto"/>
        <w:bottom w:val="none" w:sz="0" w:space="0" w:color="auto"/>
        <w:right w:val="none" w:sz="0" w:space="0" w:color="auto"/>
      </w:divBdr>
    </w:div>
    <w:div w:id="962270982">
      <w:bodyDiv w:val="1"/>
      <w:marLeft w:val="0"/>
      <w:marRight w:val="0"/>
      <w:marTop w:val="0"/>
      <w:marBottom w:val="0"/>
      <w:divBdr>
        <w:top w:val="none" w:sz="0" w:space="0" w:color="auto"/>
        <w:left w:val="none" w:sz="0" w:space="0" w:color="auto"/>
        <w:bottom w:val="none" w:sz="0" w:space="0" w:color="auto"/>
        <w:right w:val="none" w:sz="0" w:space="0" w:color="auto"/>
      </w:divBdr>
    </w:div>
    <w:div w:id="962806174">
      <w:bodyDiv w:val="1"/>
      <w:marLeft w:val="0"/>
      <w:marRight w:val="0"/>
      <w:marTop w:val="0"/>
      <w:marBottom w:val="0"/>
      <w:divBdr>
        <w:top w:val="none" w:sz="0" w:space="0" w:color="auto"/>
        <w:left w:val="none" w:sz="0" w:space="0" w:color="auto"/>
        <w:bottom w:val="none" w:sz="0" w:space="0" w:color="auto"/>
        <w:right w:val="none" w:sz="0" w:space="0" w:color="auto"/>
      </w:divBdr>
    </w:div>
    <w:div w:id="970749661">
      <w:bodyDiv w:val="1"/>
      <w:marLeft w:val="0"/>
      <w:marRight w:val="0"/>
      <w:marTop w:val="0"/>
      <w:marBottom w:val="0"/>
      <w:divBdr>
        <w:top w:val="none" w:sz="0" w:space="0" w:color="auto"/>
        <w:left w:val="none" w:sz="0" w:space="0" w:color="auto"/>
        <w:bottom w:val="none" w:sz="0" w:space="0" w:color="auto"/>
        <w:right w:val="none" w:sz="0" w:space="0" w:color="auto"/>
      </w:divBdr>
    </w:div>
    <w:div w:id="976180573">
      <w:bodyDiv w:val="1"/>
      <w:marLeft w:val="0"/>
      <w:marRight w:val="0"/>
      <w:marTop w:val="0"/>
      <w:marBottom w:val="0"/>
      <w:divBdr>
        <w:top w:val="none" w:sz="0" w:space="0" w:color="auto"/>
        <w:left w:val="none" w:sz="0" w:space="0" w:color="auto"/>
        <w:bottom w:val="none" w:sz="0" w:space="0" w:color="auto"/>
        <w:right w:val="none" w:sz="0" w:space="0" w:color="auto"/>
      </w:divBdr>
    </w:div>
    <w:div w:id="983587694">
      <w:bodyDiv w:val="1"/>
      <w:marLeft w:val="0"/>
      <w:marRight w:val="0"/>
      <w:marTop w:val="0"/>
      <w:marBottom w:val="0"/>
      <w:divBdr>
        <w:top w:val="none" w:sz="0" w:space="0" w:color="auto"/>
        <w:left w:val="none" w:sz="0" w:space="0" w:color="auto"/>
        <w:bottom w:val="none" w:sz="0" w:space="0" w:color="auto"/>
        <w:right w:val="none" w:sz="0" w:space="0" w:color="auto"/>
      </w:divBdr>
    </w:div>
    <w:div w:id="985009778">
      <w:bodyDiv w:val="1"/>
      <w:marLeft w:val="0"/>
      <w:marRight w:val="0"/>
      <w:marTop w:val="0"/>
      <w:marBottom w:val="0"/>
      <w:divBdr>
        <w:top w:val="none" w:sz="0" w:space="0" w:color="auto"/>
        <w:left w:val="none" w:sz="0" w:space="0" w:color="auto"/>
        <w:bottom w:val="none" w:sz="0" w:space="0" w:color="auto"/>
        <w:right w:val="none" w:sz="0" w:space="0" w:color="auto"/>
      </w:divBdr>
    </w:div>
    <w:div w:id="999188517">
      <w:bodyDiv w:val="1"/>
      <w:marLeft w:val="0"/>
      <w:marRight w:val="0"/>
      <w:marTop w:val="0"/>
      <w:marBottom w:val="0"/>
      <w:divBdr>
        <w:top w:val="none" w:sz="0" w:space="0" w:color="auto"/>
        <w:left w:val="none" w:sz="0" w:space="0" w:color="auto"/>
        <w:bottom w:val="none" w:sz="0" w:space="0" w:color="auto"/>
        <w:right w:val="none" w:sz="0" w:space="0" w:color="auto"/>
      </w:divBdr>
    </w:div>
    <w:div w:id="1002703930">
      <w:bodyDiv w:val="1"/>
      <w:marLeft w:val="0"/>
      <w:marRight w:val="0"/>
      <w:marTop w:val="0"/>
      <w:marBottom w:val="0"/>
      <w:divBdr>
        <w:top w:val="none" w:sz="0" w:space="0" w:color="auto"/>
        <w:left w:val="none" w:sz="0" w:space="0" w:color="auto"/>
        <w:bottom w:val="none" w:sz="0" w:space="0" w:color="auto"/>
        <w:right w:val="none" w:sz="0" w:space="0" w:color="auto"/>
      </w:divBdr>
    </w:div>
    <w:div w:id="1014528878">
      <w:bodyDiv w:val="1"/>
      <w:marLeft w:val="0"/>
      <w:marRight w:val="0"/>
      <w:marTop w:val="0"/>
      <w:marBottom w:val="0"/>
      <w:divBdr>
        <w:top w:val="none" w:sz="0" w:space="0" w:color="auto"/>
        <w:left w:val="none" w:sz="0" w:space="0" w:color="auto"/>
        <w:bottom w:val="none" w:sz="0" w:space="0" w:color="auto"/>
        <w:right w:val="none" w:sz="0" w:space="0" w:color="auto"/>
      </w:divBdr>
    </w:div>
    <w:div w:id="1015693768">
      <w:bodyDiv w:val="1"/>
      <w:marLeft w:val="0"/>
      <w:marRight w:val="0"/>
      <w:marTop w:val="0"/>
      <w:marBottom w:val="0"/>
      <w:divBdr>
        <w:top w:val="none" w:sz="0" w:space="0" w:color="auto"/>
        <w:left w:val="none" w:sz="0" w:space="0" w:color="auto"/>
        <w:bottom w:val="none" w:sz="0" w:space="0" w:color="auto"/>
        <w:right w:val="none" w:sz="0" w:space="0" w:color="auto"/>
      </w:divBdr>
    </w:div>
    <w:div w:id="1019355038">
      <w:bodyDiv w:val="1"/>
      <w:marLeft w:val="0"/>
      <w:marRight w:val="0"/>
      <w:marTop w:val="0"/>
      <w:marBottom w:val="0"/>
      <w:divBdr>
        <w:top w:val="none" w:sz="0" w:space="0" w:color="auto"/>
        <w:left w:val="none" w:sz="0" w:space="0" w:color="auto"/>
        <w:bottom w:val="none" w:sz="0" w:space="0" w:color="auto"/>
        <w:right w:val="none" w:sz="0" w:space="0" w:color="auto"/>
      </w:divBdr>
    </w:div>
    <w:div w:id="102066423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452049">
      <w:bodyDiv w:val="1"/>
      <w:marLeft w:val="0"/>
      <w:marRight w:val="0"/>
      <w:marTop w:val="0"/>
      <w:marBottom w:val="0"/>
      <w:divBdr>
        <w:top w:val="none" w:sz="0" w:space="0" w:color="auto"/>
        <w:left w:val="none" w:sz="0" w:space="0" w:color="auto"/>
        <w:bottom w:val="none" w:sz="0" w:space="0" w:color="auto"/>
        <w:right w:val="none" w:sz="0" w:space="0" w:color="auto"/>
      </w:divBdr>
    </w:div>
    <w:div w:id="1036277790">
      <w:bodyDiv w:val="1"/>
      <w:marLeft w:val="0"/>
      <w:marRight w:val="0"/>
      <w:marTop w:val="0"/>
      <w:marBottom w:val="0"/>
      <w:divBdr>
        <w:top w:val="none" w:sz="0" w:space="0" w:color="auto"/>
        <w:left w:val="none" w:sz="0" w:space="0" w:color="auto"/>
        <w:bottom w:val="none" w:sz="0" w:space="0" w:color="auto"/>
        <w:right w:val="none" w:sz="0" w:space="0" w:color="auto"/>
      </w:divBdr>
    </w:div>
    <w:div w:id="1047725842">
      <w:bodyDiv w:val="1"/>
      <w:marLeft w:val="0"/>
      <w:marRight w:val="0"/>
      <w:marTop w:val="0"/>
      <w:marBottom w:val="0"/>
      <w:divBdr>
        <w:top w:val="none" w:sz="0" w:space="0" w:color="auto"/>
        <w:left w:val="none" w:sz="0" w:space="0" w:color="auto"/>
        <w:bottom w:val="none" w:sz="0" w:space="0" w:color="auto"/>
        <w:right w:val="none" w:sz="0" w:space="0" w:color="auto"/>
      </w:divBdr>
    </w:div>
    <w:div w:id="1048336711">
      <w:bodyDiv w:val="1"/>
      <w:marLeft w:val="0"/>
      <w:marRight w:val="0"/>
      <w:marTop w:val="0"/>
      <w:marBottom w:val="0"/>
      <w:divBdr>
        <w:top w:val="none" w:sz="0" w:space="0" w:color="auto"/>
        <w:left w:val="none" w:sz="0" w:space="0" w:color="auto"/>
        <w:bottom w:val="none" w:sz="0" w:space="0" w:color="auto"/>
        <w:right w:val="none" w:sz="0" w:space="0" w:color="auto"/>
      </w:divBdr>
    </w:div>
    <w:div w:id="1051032515">
      <w:bodyDiv w:val="1"/>
      <w:marLeft w:val="0"/>
      <w:marRight w:val="0"/>
      <w:marTop w:val="0"/>
      <w:marBottom w:val="0"/>
      <w:divBdr>
        <w:top w:val="none" w:sz="0" w:space="0" w:color="auto"/>
        <w:left w:val="none" w:sz="0" w:space="0" w:color="auto"/>
        <w:bottom w:val="none" w:sz="0" w:space="0" w:color="auto"/>
        <w:right w:val="none" w:sz="0" w:space="0" w:color="auto"/>
      </w:divBdr>
    </w:div>
    <w:div w:id="1071001185">
      <w:bodyDiv w:val="1"/>
      <w:marLeft w:val="0"/>
      <w:marRight w:val="0"/>
      <w:marTop w:val="0"/>
      <w:marBottom w:val="0"/>
      <w:divBdr>
        <w:top w:val="none" w:sz="0" w:space="0" w:color="auto"/>
        <w:left w:val="none" w:sz="0" w:space="0" w:color="auto"/>
        <w:bottom w:val="none" w:sz="0" w:space="0" w:color="auto"/>
        <w:right w:val="none" w:sz="0" w:space="0" w:color="auto"/>
      </w:divBdr>
    </w:div>
    <w:div w:id="1073893703">
      <w:bodyDiv w:val="1"/>
      <w:marLeft w:val="0"/>
      <w:marRight w:val="0"/>
      <w:marTop w:val="0"/>
      <w:marBottom w:val="0"/>
      <w:divBdr>
        <w:top w:val="none" w:sz="0" w:space="0" w:color="auto"/>
        <w:left w:val="none" w:sz="0" w:space="0" w:color="auto"/>
        <w:bottom w:val="none" w:sz="0" w:space="0" w:color="auto"/>
        <w:right w:val="none" w:sz="0" w:space="0" w:color="auto"/>
      </w:divBdr>
    </w:div>
    <w:div w:id="1104494461">
      <w:bodyDiv w:val="1"/>
      <w:marLeft w:val="0"/>
      <w:marRight w:val="0"/>
      <w:marTop w:val="0"/>
      <w:marBottom w:val="0"/>
      <w:divBdr>
        <w:top w:val="none" w:sz="0" w:space="0" w:color="auto"/>
        <w:left w:val="none" w:sz="0" w:space="0" w:color="auto"/>
        <w:bottom w:val="none" w:sz="0" w:space="0" w:color="auto"/>
        <w:right w:val="none" w:sz="0" w:space="0" w:color="auto"/>
      </w:divBdr>
    </w:div>
    <w:div w:id="1144813778">
      <w:bodyDiv w:val="1"/>
      <w:marLeft w:val="0"/>
      <w:marRight w:val="0"/>
      <w:marTop w:val="0"/>
      <w:marBottom w:val="0"/>
      <w:divBdr>
        <w:top w:val="none" w:sz="0" w:space="0" w:color="auto"/>
        <w:left w:val="none" w:sz="0" w:space="0" w:color="auto"/>
        <w:bottom w:val="none" w:sz="0" w:space="0" w:color="auto"/>
        <w:right w:val="none" w:sz="0" w:space="0" w:color="auto"/>
      </w:divBdr>
    </w:div>
    <w:div w:id="1156262760">
      <w:bodyDiv w:val="1"/>
      <w:marLeft w:val="0"/>
      <w:marRight w:val="0"/>
      <w:marTop w:val="0"/>
      <w:marBottom w:val="0"/>
      <w:divBdr>
        <w:top w:val="none" w:sz="0" w:space="0" w:color="auto"/>
        <w:left w:val="none" w:sz="0" w:space="0" w:color="auto"/>
        <w:bottom w:val="none" w:sz="0" w:space="0" w:color="auto"/>
        <w:right w:val="none" w:sz="0" w:space="0" w:color="auto"/>
      </w:divBdr>
    </w:div>
    <w:div w:id="1181352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799620">
      <w:bodyDiv w:val="1"/>
      <w:marLeft w:val="0"/>
      <w:marRight w:val="0"/>
      <w:marTop w:val="0"/>
      <w:marBottom w:val="0"/>
      <w:divBdr>
        <w:top w:val="none" w:sz="0" w:space="0" w:color="auto"/>
        <w:left w:val="none" w:sz="0" w:space="0" w:color="auto"/>
        <w:bottom w:val="none" w:sz="0" w:space="0" w:color="auto"/>
        <w:right w:val="none" w:sz="0" w:space="0" w:color="auto"/>
      </w:divBdr>
    </w:div>
    <w:div w:id="1193037071">
      <w:bodyDiv w:val="1"/>
      <w:marLeft w:val="0"/>
      <w:marRight w:val="0"/>
      <w:marTop w:val="0"/>
      <w:marBottom w:val="0"/>
      <w:divBdr>
        <w:top w:val="none" w:sz="0" w:space="0" w:color="auto"/>
        <w:left w:val="none" w:sz="0" w:space="0" w:color="auto"/>
        <w:bottom w:val="none" w:sz="0" w:space="0" w:color="auto"/>
        <w:right w:val="none" w:sz="0" w:space="0" w:color="auto"/>
      </w:divBdr>
    </w:div>
    <w:div w:id="1231304045">
      <w:bodyDiv w:val="1"/>
      <w:marLeft w:val="0"/>
      <w:marRight w:val="0"/>
      <w:marTop w:val="0"/>
      <w:marBottom w:val="0"/>
      <w:divBdr>
        <w:top w:val="none" w:sz="0" w:space="0" w:color="auto"/>
        <w:left w:val="none" w:sz="0" w:space="0" w:color="auto"/>
        <w:bottom w:val="none" w:sz="0" w:space="0" w:color="auto"/>
        <w:right w:val="none" w:sz="0" w:space="0" w:color="auto"/>
      </w:divBdr>
    </w:div>
    <w:div w:id="1252278795">
      <w:bodyDiv w:val="1"/>
      <w:marLeft w:val="0"/>
      <w:marRight w:val="0"/>
      <w:marTop w:val="0"/>
      <w:marBottom w:val="0"/>
      <w:divBdr>
        <w:top w:val="none" w:sz="0" w:space="0" w:color="auto"/>
        <w:left w:val="none" w:sz="0" w:space="0" w:color="auto"/>
        <w:bottom w:val="none" w:sz="0" w:space="0" w:color="auto"/>
        <w:right w:val="none" w:sz="0" w:space="0" w:color="auto"/>
      </w:divBdr>
    </w:div>
    <w:div w:id="1266306270">
      <w:bodyDiv w:val="1"/>
      <w:marLeft w:val="0"/>
      <w:marRight w:val="0"/>
      <w:marTop w:val="0"/>
      <w:marBottom w:val="0"/>
      <w:divBdr>
        <w:top w:val="none" w:sz="0" w:space="0" w:color="auto"/>
        <w:left w:val="none" w:sz="0" w:space="0" w:color="auto"/>
        <w:bottom w:val="none" w:sz="0" w:space="0" w:color="auto"/>
        <w:right w:val="none" w:sz="0" w:space="0" w:color="auto"/>
      </w:divBdr>
    </w:div>
    <w:div w:id="126742226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7737562">
      <w:bodyDiv w:val="1"/>
      <w:marLeft w:val="0"/>
      <w:marRight w:val="0"/>
      <w:marTop w:val="0"/>
      <w:marBottom w:val="0"/>
      <w:divBdr>
        <w:top w:val="none" w:sz="0" w:space="0" w:color="auto"/>
        <w:left w:val="none" w:sz="0" w:space="0" w:color="auto"/>
        <w:bottom w:val="none" w:sz="0" w:space="0" w:color="auto"/>
        <w:right w:val="none" w:sz="0" w:space="0" w:color="auto"/>
      </w:divBdr>
    </w:div>
    <w:div w:id="1288661639">
      <w:bodyDiv w:val="1"/>
      <w:marLeft w:val="0"/>
      <w:marRight w:val="0"/>
      <w:marTop w:val="0"/>
      <w:marBottom w:val="0"/>
      <w:divBdr>
        <w:top w:val="none" w:sz="0" w:space="0" w:color="auto"/>
        <w:left w:val="none" w:sz="0" w:space="0" w:color="auto"/>
        <w:bottom w:val="none" w:sz="0" w:space="0" w:color="auto"/>
        <w:right w:val="none" w:sz="0" w:space="0" w:color="auto"/>
      </w:divBdr>
    </w:div>
    <w:div w:id="1306468697">
      <w:bodyDiv w:val="1"/>
      <w:marLeft w:val="0"/>
      <w:marRight w:val="0"/>
      <w:marTop w:val="0"/>
      <w:marBottom w:val="0"/>
      <w:divBdr>
        <w:top w:val="none" w:sz="0" w:space="0" w:color="auto"/>
        <w:left w:val="none" w:sz="0" w:space="0" w:color="auto"/>
        <w:bottom w:val="none" w:sz="0" w:space="0" w:color="auto"/>
        <w:right w:val="none" w:sz="0" w:space="0" w:color="auto"/>
      </w:divBdr>
    </w:div>
    <w:div w:id="1344165704">
      <w:bodyDiv w:val="1"/>
      <w:marLeft w:val="0"/>
      <w:marRight w:val="0"/>
      <w:marTop w:val="0"/>
      <w:marBottom w:val="0"/>
      <w:divBdr>
        <w:top w:val="none" w:sz="0" w:space="0" w:color="auto"/>
        <w:left w:val="none" w:sz="0" w:space="0" w:color="auto"/>
        <w:bottom w:val="none" w:sz="0" w:space="0" w:color="auto"/>
        <w:right w:val="none" w:sz="0" w:space="0" w:color="auto"/>
      </w:divBdr>
    </w:div>
    <w:div w:id="1347903500">
      <w:bodyDiv w:val="1"/>
      <w:marLeft w:val="0"/>
      <w:marRight w:val="0"/>
      <w:marTop w:val="0"/>
      <w:marBottom w:val="0"/>
      <w:divBdr>
        <w:top w:val="none" w:sz="0" w:space="0" w:color="auto"/>
        <w:left w:val="none" w:sz="0" w:space="0" w:color="auto"/>
        <w:bottom w:val="none" w:sz="0" w:space="0" w:color="auto"/>
        <w:right w:val="none" w:sz="0" w:space="0" w:color="auto"/>
      </w:divBdr>
    </w:div>
    <w:div w:id="1354040501">
      <w:bodyDiv w:val="1"/>
      <w:marLeft w:val="0"/>
      <w:marRight w:val="0"/>
      <w:marTop w:val="0"/>
      <w:marBottom w:val="0"/>
      <w:divBdr>
        <w:top w:val="none" w:sz="0" w:space="0" w:color="auto"/>
        <w:left w:val="none" w:sz="0" w:space="0" w:color="auto"/>
        <w:bottom w:val="none" w:sz="0" w:space="0" w:color="auto"/>
        <w:right w:val="none" w:sz="0" w:space="0" w:color="auto"/>
      </w:divBdr>
    </w:div>
    <w:div w:id="1363819020">
      <w:bodyDiv w:val="1"/>
      <w:marLeft w:val="0"/>
      <w:marRight w:val="0"/>
      <w:marTop w:val="0"/>
      <w:marBottom w:val="0"/>
      <w:divBdr>
        <w:top w:val="none" w:sz="0" w:space="0" w:color="auto"/>
        <w:left w:val="none" w:sz="0" w:space="0" w:color="auto"/>
        <w:bottom w:val="none" w:sz="0" w:space="0" w:color="auto"/>
        <w:right w:val="none" w:sz="0" w:space="0" w:color="auto"/>
      </w:divBdr>
    </w:div>
    <w:div w:id="1368603474">
      <w:bodyDiv w:val="1"/>
      <w:marLeft w:val="0"/>
      <w:marRight w:val="0"/>
      <w:marTop w:val="0"/>
      <w:marBottom w:val="0"/>
      <w:divBdr>
        <w:top w:val="none" w:sz="0" w:space="0" w:color="auto"/>
        <w:left w:val="none" w:sz="0" w:space="0" w:color="auto"/>
        <w:bottom w:val="none" w:sz="0" w:space="0" w:color="auto"/>
        <w:right w:val="none" w:sz="0" w:space="0" w:color="auto"/>
      </w:divBdr>
    </w:div>
    <w:div w:id="1378164279">
      <w:bodyDiv w:val="1"/>
      <w:marLeft w:val="0"/>
      <w:marRight w:val="0"/>
      <w:marTop w:val="0"/>
      <w:marBottom w:val="0"/>
      <w:divBdr>
        <w:top w:val="none" w:sz="0" w:space="0" w:color="auto"/>
        <w:left w:val="none" w:sz="0" w:space="0" w:color="auto"/>
        <w:bottom w:val="none" w:sz="0" w:space="0" w:color="auto"/>
        <w:right w:val="none" w:sz="0" w:space="0" w:color="auto"/>
      </w:divBdr>
    </w:div>
    <w:div w:id="1391541978">
      <w:bodyDiv w:val="1"/>
      <w:marLeft w:val="0"/>
      <w:marRight w:val="0"/>
      <w:marTop w:val="0"/>
      <w:marBottom w:val="0"/>
      <w:divBdr>
        <w:top w:val="none" w:sz="0" w:space="0" w:color="auto"/>
        <w:left w:val="none" w:sz="0" w:space="0" w:color="auto"/>
        <w:bottom w:val="none" w:sz="0" w:space="0" w:color="auto"/>
        <w:right w:val="none" w:sz="0" w:space="0" w:color="auto"/>
      </w:divBdr>
    </w:div>
    <w:div w:id="1394963016">
      <w:bodyDiv w:val="1"/>
      <w:marLeft w:val="0"/>
      <w:marRight w:val="0"/>
      <w:marTop w:val="0"/>
      <w:marBottom w:val="0"/>
      <w:divBdr>
        <w:top w:val="none" w:sz="0" w:space="0" w:color="auto"/>
        <w:left w:val="none" w:sz="0" w:space="0" w:color="auto"/>
        <w:bottom w:val="none" w:sz="0" w:space="0" w:color="auto"/>
        <w:right w:val="none" w:sz="0" w:space="0" w:color="auto"/>
      </w:divBdr>
    </w:div>
    <w:div w:id="139947464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590910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573405">
      <w:bodyDiv w:val="1"/>
      <w:marLeft w:val="0"/>
      <w:marRight w:val="0"/>
      <w:marTop w:val="0"/>
      <w:marBottom w:val="0"/>
      <w:divBdr>
        <w:top w:val="none" w:sz="0" w:space="0" w:color="auto"/>
        <w:left w:val="none" w:sz="0" w:space="0" w:color="auto"/>
        <w:bottom w:val="none" w:sz="0" w:space="0" w:color="auto"/>
        <w:right w:val="none" w:sz="0" w:space="0" w:color="auto"/>
      </w:divBdr>
    </w:div>
    <w:div w:id="148053941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674378">
      <w:bodyDiv w:val="1"/>
      <w:marLeft w:val="0"/>
      <w:marRight w:val="0"/>
      <w:marTop w:val="0"/>
      <w:marBottom w:val="0"/>
      <w:divBdr>
        <w:top w:val="none" w:sz="0" w:space="0" w:color="auto"/>
        <w:left w:val="none" w:sz="0" w:space="0" w:color="auto"/>
        <w:bottom w:val="none" w:sz="0" w:space="0" w:color="auto"/>
        <w:right w:val="none" w:sz="0" w:space="0" w:color="auto"/>
      </w:divBdr>
    </w:div>
    <w:div w:id="153592578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1285246">
      <w:bodyDiv w:val="1"/>
      <w:marLeft w:val="0"/>
      <w:marRight w:val="0"/>
      <w:marTop w:val="0"/>
      <w:marBottom w:val="0"/>
      <w:divBdr>
        <w:top w:val="none" w:sz="0" w:space="0" w:color="auto"/>
        <w:left w:val="none" w:sz="0" w:space="0" w:color="auto"/>
        <w:bottom w:val="none" w:sz="0" w:space="0" w:color="auto"/>
        <w:right w:val="none" w:sz="0" w:space="0" w:color="auto"/>
      </w:divBdr>
    </w:div>
    <w:div w:id="1566338603">
      <w:bodyDiv w:val="1"/>
      <w:marLeft w:val="0"/>
      <w:marRight w:val="0"/>
      <w:marTop w:val="0"/>
      <w:marBottom w:val="0"/>
      <w:divBdr>
        <w:top w:val="none" w:sz="0" w:space="0" w:color="auto"/>
        <w:left w:val="none" w:sz="0" w:space="0" w:color="auto"/>
        <w:bottom w:val="none" w:sz="0" w:space="0" w:color="auto"/>
        <w:right w:val="none" w:sz="0" w:space="0" w:color="auto"/>
      </w:divBdr>
    </w:div>
    <w:div w:id="1581675571">
      <w:bodyDiv w:val="1"/>
      <w:marLeft w:val="0"/>
      <w:marRight w:val="0"/>
      <w:marTop w:val="0"/>
      <w:marBottom w:val="0"/>
      <w:divBdr>
        <w:top w:val="none" w:sz="0" w:space="0" w:color="auto"/>
        <w:left w:val="none" w:sz="0" w:space="0" w:color="auto"/>
        <w:bottom w:val="none" w:sz="0" w:space="0" w:color="auto"/>
        <w:right w:val="none" w:sz="0" w:space="0" w:color="auto"/>
      </w:divBdr>
    </w:div>
    <w:div w:id="1584492594">
      <w:bodyDiv w:val="1"/>
      <w:marLeft w:val="0"/>
      <w:marRight w:val="0"/>
      <w:marTop w:val="0"/>
      <w:marBottom w:val="0"/>
      <w:divBdr>
        <w:top w:val="none" w:sz="0" w:space="0" w:color="auto"/>
        <w:left w:val="none" w:sz="0" w:space="0" w:color="auto"/>
        <w:bottom w:val="none" w:sz="0" w:space="0" w:color="auto"/>
        <w:right w:val="none" w:sz="0" w:space="0" w:color="auto"/>
      </w:divBdr>
    </w:div>
    <w:div w:id="1598562016">
      <w:bodyDiv w:val="1"/>
      <w:marLeft w:val="0"/>
      <w:marRight w:val="0"/>
      <w:marTop w:val="0"/>
      <w:marBottom w:val="0"/>
      <w:divBdr>
        <w:top w:val="none" w:sz="0" w:space="0" w:color="auto"/>
        <w:left w:val="none" w:sz="0" w:space="0" w:color="auto"/>
        <w:bottom w:val="none" w:sz="0" w:space="0" w:color="auto"/>
        <w:right w:val="none" w:sz="0" w:space="0" w:color="auto"/>
      </w:divBdr>
    </w:div>
    <w:div w:id="1607152664">
      <w:bodyDiv w:val="1"/>
      <w:marLeft w:val="0"/>
      <w:marRight w:val="0"/>
      <w:marTop w:val="0"/>
      <w:marBottom w:val="0"/>
      <w:divBdr>
        <w:top w:val="none" w:sz="0" w:space="0" w:color="auto"/>
        <w:left w:val="none" w:sz="0" w:space="0" w:color="auto"/>
        <w:bottom w:val="none" w:sz="0" w:space="0" w:color="auto"/>
        <w:right w:val="none" w:sz="0" w:space="0" w:color="auto"/>
      </w:divBdr>
    </w:div>
    <w:div w:id="1618635905">
      <w:bodyDiv w:val="1"/>
      <w:marLeft w:val="0"/>
      <w:marRight w:val="0"/>
      <w:marTop w:val="0"/>
      <w:marBottom w:val="0"/>
      <w:divBdr>
        <w:top w:val="none" w:sz="0" w:space="0" w:color="auto"/>
        <w:left w:val="none" w:sz="0" w:space="0" w:color="auto"/>
        <w:bottom w:val="none" w:sz="0" w:space="0" w:color="auto"/>
        <w:right w:val="none" w:sz="0" w:space="0" w:color="auto"/>
      </w:divBdr>
    </w:div>
    <w:div w:id="1630895334">
      <w:bodyDiv w:val="1"/>
      <w:marLeft w:val="0"/>
      <w:marRight w:val="0"/>
      <w:marTop w:val="0"/>
      <w:marBottom w:val="0"/>
      <w:divBdr>
        <w:top w:val="none" w:sz="0" w:space="0" w:color="auto"/>
        <w:left w:val="none" w:sz="0" w:space="0" w:color="auto"/>
        <w:bottom w:val="none" w:sz="0" w:space="0" w:color="auto"/>
        <w:right w:val="none" w:sz="0" w:space="0" w:color="auto"/>
      </w:divBdr>
    </w:div>
    <w:div w:id="1642348410">
      <w:bodyDiv w:val="1"/>
      <w:marLeft w:val="0"/>
      <w:marRight w:val="0"/>
      <w:marTop w:val="0"/>
      <w:marBottom w:val="0"/>
      <w:divBdr>
        <w:top w:val="none" w:sz="0" w:space="0" w:color="auto"/>
        <w:left w:val="none" w:sz="0" w:space="0" w:color="auto"/>
        <w:bottom w:val="none" w:sz="0" w:space="0" w:color="auto"/>
        <w:right w:val="none" w:sz="0" w:space="0" w:color="auto"/>
      </w:divBdr>
    </w:div>
    <w:div w:id="1658731730">
      <w:bodyDiv w:val="1"/>
      <w:marLeft w:val="0"/>
      <w:marRight w:val="0"/>
      <w:marTop w:val="0"/>
      <w:marBottom w:val="0"/>
      <w:divBdr>
        <w:top w:val="none" w:sz="0" w:space="0" w:color="auto"/>
        <w:left w:val="none" w:sz="0" w:space="0" w:color="auto"/>
        <w:bottom w:val="none" w:sz="0" w:space="0" w:color="auto"/>
        <w:right w:val="none" w:sz="0" w:space="0" w:color="auto"/>
      </w:divBdr>
    </w:div>
    <w:div w:id="1664238367">
      <w:bodyDiv w:val="1"/>
      <w:marLeft w:val="0"/>
      <w:marRight w:val="0"/>
      <w:marTop w:val="0"/>
      <w:marBottom w:val="0"/>
      <w:divBdr>
        <w:top w:val="none" w:sz="0" w:space="0" w:color="auto"/>
        <w:left w:val="none" w:sz="0" w:space="0" w:color="auto"/>
        <w:bottom w:val="none" w:sz="0" w:space="0" w:color="auto"/>
        <w:right w:val="none" w:sz="0" w:space="0" w:color="auto"/>
      </w:divBdr>
    </w:div>
    <w:div w:id="1672371871">
      <w:bodyDiv w:val="1"/>
      <w:marLeft w:val="0"/>
      <w:marRight w:val="0"/>
      <w:marTop w:val="0"/>
      <w:marBottom w:val="0"/>
      <w:divBdr>
        <w:top w:val="none" w:sz="0" w:space="0" w:color="auto"/>
        <w:left w:val="none" w:sz="0" w:space="0" w:color="auto"/>
        <w:bottom w:val="none" w:sz="0" w:space="0" w:color="auto"/>
        <w:right w:val="none" w:sz="0" w:space="0" w:color="auto"/>
      </w:divBdr>
    </w:div>
    <w:div w:id="1675960791">
      <w:bodyDiv w:val="1"/>
      <w:marLeft w:val="0"/>
      <w:marRight w:val="0"/>
      <w:marTop w:val="0"/>
      <w:marBottom w:val="0"/>
      <w:divBdr>
        <w:top w:val="none" w:sz="0" w:space="0" w:color="auto"/>
        <w:left w:val="none" w:sz="0" w:space="0" w:color="auto"/>
        <w:bottom w:val="none" w:sz="0" w:space="0" w:color="auto"/>
        <w:right w:val="none" w:sz="0" w:space="0" w:color="auto"/>
      </w:divBdr>
    </w:div>
    <w:div w:id="1677658949">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6885637">
      <w:bodyDiv w:val="1"/>
      <w:marLeft w:val="0"/>
      <w:marRight w:val="0"/>
      <w:marTop w:val="0"/>
      <w:marBottom w:val="0"/>
      <w:divBdr>
        <w:top w:val="none" w:sz="0" w:space="0" w:color="auto"/>
        <w:left w:val="none" w:sz="0" w:space="0" w:color="auto"/>
        <w:bottom w:val="none" w:sz="0" w:space="0" w:color="auto"/>
        <w:right w:val="none" w:sz="0" w:space="0" w:color="auto"/>
      </w:divBdr>
    </w:div>
    <w:div w:id="1703820218">
      <w:bodyDiv w:val="1"/>
      <w:marLeft w:val="0"/>
      <w:marRight w:val="0"/>
      <w:marTop w:val="0"/>
      <w:marBottom w:val="0"/>
      <w:divBdr>
        <w:top w:val="none" w:sz="0" w:space="0" w:color="auto"/>
        <w:left w:val="none" w:sz="0" w:space="0" w:color="auto"/>
        <w:bottom w:val="none" w:sz="0" w:space="0" w:color="auto"/>
        <w:right w:val="none" w:sz="0" w:space="0" w:color="auto"/>
      </w:divBdr>
    </w:div>
    <w:div w:id="1707607915">
      <w:bodyDiv w:val="1"/>
      <w:marLeft w:val="0"/>
      <w:marRight w:val="0"/>
      <w:marTop w:val="0"/>
      <w:marBottom w:val="0"/>
      <w:divBdr>
        <w:top w:val="none" w:sz="0" w:space="0" w:color="auto"/>
        <w:left w:val="none" w:sz="0" w:space="0" w:color="auto"/>
        <w:bottom w:val="none" w:sz="0" w:space="0" w:color="auto"/>
        <w:right w:val="none" w:sz="0" w:space="0" w:color="auto"/>
      </w:divBdr>
    </w:div>
    <w:div w:id="1708791813">
      <w:bodyDiv w:val="1"/>
      <w:marLeft w:val="0"/>
      <w:marRight w:val="0"/>
      <w:marTop w:val="0"/>
      <w:marBottom w:val="0"/>
      <w:divBdr>
        <w:top w:val="none" w:sz="0" w:space="0" w:color="auto"/>
        <w:left w:val="none" w:sz="0" w:space="0" w:color="auto"/>
        <w:bottom w:val="none" w:sz="0" w:space="0" w:color="auto"/>
        <w:right w:val="none" w:sz="0" w:space="0" w:color="auto"/>
      </w:divBdr>
    </w:div>
    <w:div w:id="1735084134">
      <w:bodyDiv w:val="1"/>
      <w:marLeft w:val="0"/>
      <w:marRight w:val="0"/>
      <w:marTop w:val="0"/>
      <w:marBottom w:val="0"/>
      <w:divBdr>
        <w:top w:val="none" w:sz="0" w:space="0" w:color="auto"/>
        <w:left w:val="none" w:sz="0" w:space="0" w:color="auto"/>
        <w:bottom w:val="none" w:sz="0" w:space="0" w:color="auto"/>
        <w:right w:val="none" w:sz="0" w:space="0" w:color="auto"/>
      </w:divBdr>
    </w:div>
    <w:div w:id="174988089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550172">
      <w:bodyDiv w:val="1"/>
      <w:marLeft w:val="0"/>
      <w:marRight w:val="0"/>
      <w:marTop w:val="0"/>
      <w:marBottom w:val="0"/>
      <w:divBdr>
        <w:top w:val="none" w:sz="0" w:space="0" w:color="auto"/>
        <w:left w:val="none" w:sz="0" w:space="0" w:color="auto"/>
        <w:bottom w:val="none" w:sz="0" w:space="0" w:color="auto"/>
        <w:right w:val="none" w:sz="0" w:space="0" w:color="auto"/>
      </w:divBdr>
    </w:div>
    <w:div w:id="1795250171">
      <w:bodyDiv w:val="1"/>
      <w:marLeft w:val="0"/>
      <w:marRight w:val="0"/>
      <w:marTop w:val="0"/>
      <w:marBottom w:val="0"/>
      <w:divBdr>
        <w:top w:val="none" w:sz="0" w:space="0" w:color="auto"/>
        <w:left w:val="none" w:sz="0" w:space="0" w:color="auto"/>
        <w:bottom w:val="none" w:sz="0" w:space="0" w:color="auto"/>
        <w:right w:val="none" w:sz="0" w:space="0" w:color="auto"/>
      </w:divBdr>
    </w:div>
    <w:div w:id="1803427769">
      <w:bodyDiv w:val="1"/>
      <w:marLeft w:val="0"/>
      <w:marRight w:val="0"/>
      <w:marTop w:val="0"/>
      <w:marBottom w:val="0"/>
      <w:divBdr>
        <w:top w:val="none" w:sz="0" w:space="0" w:color="auto"/>
        <w:left w:val="none" w:sz="0" w:space="0" w:color="auto"/>
        <w:bottom w:val="none" w:sz="0" w:space="0" w:color="auto"/>
        <w:right w:val="none" w:sz="0" w:space="0" w:color="auto"/>
      </w:divBdr>
    </w:div>
    <w:div w:id="1805462448">
      <w:bodyDiv w:val="1"/>
      <w:marLeft w:val="0"/>
      <w:marRight w:val="0"/>
      <w:marTop w:val="0"/>
      <w:marBottom w:val="0"/>
      <w:divBdr>
        <w:top w:val="none" w:sz="0" w:space="0" w:color="auto"/>
        <w:left w:val="none" w:sz="0" w:space="0" w:color="auto"/>
        <w:bottom w:val="none" w:sz="0" w:space="0" w:color="auto"/>
        <w:right w:val="none" w:sz="0" w:space="0" w:color="auto"/>
      </w:divBdr>
    </w:div>
    <w:div w:id="1805808157">
      <w:bodyDiv w:val="1"/>
      <w:marLeft w:val="0"/>
      <w:marRight w:val="0"/>
      <w:marTop w:val="0"/>
      <w:marBottom w:val="0"/>
      <w:divBdr>
        <w:top w:val="none" w:sz="0" w:space="0" w:color="auto"/>
        <w:left w:val="none" w:sz="0" w:space="0" w:color="auto"/>
        <w:bottom w:val="none" w:sz="0" w:space="0" w:color="auto"/>
        <w:right w:val="none" w:sz="0" w:space="0" w:color="auto"/>
      </w:divBdr>
    </w:div>
    <w:div w:id="180900647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9609716">
      <w:bodyDiv w:val="1"/>
      <w:marLeft w:val="0"/>
      <w:marRight w:val="0"/>
      <w:marTop w:val="0"/>
      <w:marBottom w:val="0"/>
      <w:divBdr>
        <w:top w:val="none" w:sz="0" w:space="0" w:color="auto"/>
        <w:left w:val="none" w:sz="0" w:space="0" w:color="auto"/>
        <w:bottom w:val="none" w:sz="0" w:space="0" w:color="auto"/>
        <w:right w:val="none" w:sz="0" w:space="0" w:color="auto"/>
      </w:divBdr>
    </w:div>
    <w:div w:id="1842305799">
      <w:bodyDiv w:val="1"/>
      <w:marLeft w:val="0"/>
      <w:marRight w:val="0"/>
      <w:marTop w:val="0"/>
      <w:marBottom w:val="0"/>
      <w:divBdr>
        <w:top w:val="none" w:sz="0" w:space="0" w:color="auto"/>
        <w:left w:val="none" w:sz="0" w:space="0" w:color="auto"/>
        <w:bottom w:val="none" w:sz="0" w:space="0" w:color="auto"/>
        <w:right w:val="none" w:sz="0" w:space="0" w:color="auto"/>
      </w:divBdr>
    </w:div>
    <w:div w:id="1851793020">
      <w:bodyDiv w:val="1"/>
      <w:marLeft w:val="0"/>
      <w:marRight w:val="0"/>
      <w:marTop w:val="0"/>
      <w:marBottom w:val="0"/>
      <w:divBdr>
        <w:top w:val="none" w:sz="0" w:space="0" w:color="auto"/>
        <w:left w:val="none" w:sz="0" w:space="0" w:color="auto"/>
        <w:bottom w:val="none" w:sz="0" w:space="0" w:color="auto"/>
        <w:right w:val="none" w:sz="0" w:space="0" w:color="auto"/>
      </w:divBdr>
    </w:div>
    <w:div w:id="1860659912">
      <w:bodyDiv w:val="1"/>
      <w:marLeft w:val="0"/>
      <w:marRight w:val="0"/>
      <w:marTop w:val="0"/>
      <w:marBottom w:val="0"/>
      <w:divBdr>
        <w:top w:val="none" w:sz="0" w:space="0" w:color="auto"/>
        <w:left w:val="none" w:sz="0" w:space="0" w:color="auto"/>
        <w:bottom w:val="none" w:sz="0" w:space="0" w:color="auto"/>
        <w:right w:val="none" w:sz="0" w:space="0" w:color="auto"/>
      </w:divBdr>
    </w:div>
    <w:div w:id="1887986321">
      <w:bodyDiv w:val="1"/>
      <w:marLeft w:val="0"/>
      <w:marRight w:val="0"/>
      <w:marTop w:val="0"/>
      <w:marBottom w:val="0"/>
      <w:divBdr>
        <w:top w:val="none" w:sz="0" w:space="0" w:color="auto"/>
        <w:left w:val="none" w:sz="0" w:space="0" w:color="auto"/>
        <w:bottom w:val="none" w:sz="0" w:space="0" w:color="auto"/>
        <w:right w:val="none" w:sz="0" w:space="0" w:color="auto"/>
      </w:divBdr>
    </w:div>
    <w:div w:id="1900362991">
      <w:bodyDiv w:val="1"/>
      <w:marLeft w:val="0"/>
      <w:marRight w:val="0"/>
      <w:marTop w:val="0"/>
      <w:marBottom w:val="0"/>
      <w:divBdr>
        <w:top w:val="none" w:sz="0" w:space="0" w:color="auto"/>
        <w:left w:val="none" w:sz="0" w:space="0" w:color="auto"/>
        <w:bottom w:val="none" w:sz="0" w:space="0" w:color="auto"/>
        <w:right w:val="none" w:sz="0" w:space="0" w:color="auto"/>
      </w:divBdr>
    </w:div>
    <w:div w:id="190043719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7474126">
      <w:bodyDiv w:val="1"/>
      <w:marLeft w:val="0"/>
      <w:marRight w:val="0"/>
      <w:marTop w:val="0"/>
      <w:marBottom w:val="0"/>
      <w:divBdr>
        <w:top w:val="none" w:sz="0" w:space="0" w:color="auto"/>
        <w:left w:val="none" w:sz="0" w:space="0" w:color="auto"/>
        <w:bottom w:val="none" w:sz="0" w:space="0" w:color="auto"/>
        <w:right w:val="none" w:sz="0" w:space="0" w:color="auto"/>
      </w:divBdr>
    </w:div>
    <w:div w:id="1919362110">
      <w:bodyDiv w:val="1"/>
      <w:marLeft w:val="0"/>
      <w:marRight w:val="0"/>
      <w:marTop w:val="0"/>
      <w:marBottom w:val="0"/>
      <w:divBdr>
        <w:top w:val="none" w:sz="0" w:space="0" w:color="auto"/>
        <w:left w:val="none" w:sz="0" w:space="0" w:color="auto"/>
        <w:bottom w:val="none" w:sz="0" w:space="0" w:color="auto"/>
        <w:right w:val="none" w:sz="0" w:space="0" w:color="auto"/>
      </w:divBdr>
    </w:div>
    <w:div w:id="1939562407">
      <w:bodyDiv w:val="1"/>
      <w:marLeft w:val="0"/>
      <w:marRight w:val="0"/>
      <w:marTop w:val="0"/>
      <w:marBottom w:val="0"/>
      <w:divBdr>
        <w:top w:val="none" w:sz="0" w:space="0" w:color="auto"/>
        <w:left w:val="none" w:sz="0" w:space="0" w:color="auto"/>
        <w:bottom w:val="none" w:sz="0" w:space="0" w:color="auto"/>
        <w:right w:val="none" w:sz="0" w:space="0" w:color="auto"/>
      </w:divBdr>
    </w:div>
    <w:div w:id="1965111046">
      <w:bodyDiv w:val="1"/>
      <w:marLeft w:val="0"/>
      <w:marRight w:val="0"/>
      <w:marTop w:val="0"/>
      <w:marBottom w:val="0"/>
      <w:divBdr>
        <w:top w:val="none" w:sz="0" w:space="0" w:color="auto"/>
        <w:left w:val="none" w:sz="0" w:space="0" w:color="auto"/>
        <w:bottom w:val="none" w:sz="0" w:space="0" w:color="auto"/>
        <w:right w:val="none" w:sz="0" w:space="0" w:color="auto"/>
      </w:divBdr>
    </w:div>
    <w:div w:id="198010799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846988">
      <w:bodyDiv w:val="1"/>
      <w:marLeft w:val="0"/>
      <w:marRight w:val="0"/>
      <w:marTop w:val="0"/>
      <w:marBottom w:val="0"/>
      <w:divBdr>
        <w:top w:val="none" w:sz="0" w:space="0" w:color="auto"/>
        <w:left w:val="none" w:sz="0" w:space="0" w:color="auto"/>
        <w:bottom w:val="none" w:sz="0" w:space="0" w:color="auto"/>
        <w:right w:val="none" w:sz="0" w:space="0" w:color="auto"/>
      </w:divBdr>
    </w:div>
    <w:div w:id="198688707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662461">
      <w:bodyDiv w:val="1"/>
      <w:marLeft w:val="0"/>
      <w:marRight w:val="0"/>
      <w:marTop w:val="0"/>
      <w:marBottom w:val="0"/>
      <w:divBdr>
        <w:top w:val="none" w:sz="0" w:space="0" w:color="auto"/>
        <w:left w:val="none" w:sz="0" w:space="0" w:color="auto"/>
        <w:bottom w:val="none" w:sz="0" w:space="0" w:color="auto"/>
        <w:right w:val="none" w:sz="0" w:space="0" w:color="auto"/>
      </w:divBdr>
    </w:div>
    <w:div w:id="2008092807">
      <w:bodyDiv w:val="1"/>
      <w:marLeft w:val="0"/>
      <w:marRight w:val="0"/>
      <w:marTop w:val="0"/>
      <w:marBottom w:val="0"/>
      <w:divBdr>
        <w:top w:val="none" w:sz="0" w:space="0" w:color="auto"/>
        <w:left w:val="none" w:sz="0" w:space="0" w:color="auto"/>
        <w:bottom w:val="none" w:sz="0" w:space="0" w:color="auto"/>
        <w:right w:val="none" w:sz="0" w:space="0" w:color="auto"/>
      </w:divBdr>
    </w:div>
    <w:div w:id="2022928076">
      <w:bodyDiv w:val="1"/>
      <w:marLeft w:val="0"/>
      <w:marRight w:val="0"/>
      <w:marTop w:val="0"/>
      <w:marBottom w:val="0"/>
      <w:divBdr>
        <w:top w:val="none" w:sz="0" w:space="0" w:color="auto"/>
        <w:left w:val="none" w:sz="0" w:space="0" w:color="auto"/>
        <w:bottom w:val="none" w:sz="0" w:space="0" w:color="auto"/>
        <w:right w:val="none" w:sz="0" w:space="0" w:color="auto"/>
      </w:divBdr>
    </w:div>
    <w:div w:id="2035306214">
      <w:bodyDiv w:val="1"/>
      <w:marLeft w:val="0"/>
      <w:marRight w:val="0"/>
      <w:marTop w:val="0"/>
      <w:marBottom w:val="0"/>
      <w:divBdr>
        <w:top w:val="none" w:sz="0" w:space="0" w:color="auto"/>
        <w:left w:val="none" w:sz="0" w:space="0" w:color="auto"/>
        <w:bottom w:val="none" w:sz="0" w:space="0" w:color="auto"/>
        <w:right w:val="none" w:sz="0" w:space="0" w:color="auto"/>
      </w:divBdr>
    </w:div>
    <w:div w:id="2057967867">
      <w:bodyDiv w:val="1"/>
      <w:marLeft w:val="0"/>
      <w:marRight w:val="0"/>
      <w:marTop w:val="0"/>
      <w:marBottom w:val="0"/>
      <w:divBdr>
        <w:top w:val="none" w:sz="0" w:space="0" w:color="auto"/>
        <w:left w:val="none" w:sz="0" w:space="0" w:color="auto"/>
        <w:bottom w:val="none" w:sz="0" w:space="0" w:color="auto"/>
        <w:right w:val="none" w:sz="0" w:space="0" w:color="auto"/>
      </w:divBdr>
    </w:div>
    <w:div w:id="2088190887">
      <w:bodyDiv w:val="1"/>
      <w:marLeft w:val="0"/>
      <w:marRight w:val="0"/>
      <w:marTop w:val="0"/>
      <w:marBottom w:val="0"/>
      <w:divBdr>
        <w:top w:val="none" w:sz="0" w:space="0" w:color="auto"/>
        <w:left w:val="none" w:sz="0" w:space="0" w:color="auto"/>
        <w:bottom w:val="none" w:sz="0" w:space="0" w:color="auto"/>
        <w:right w:val="none" w:sz="0" w:space="0" w:color="auto"/>
      </w:divBdr>
    </w:div>
    <w:div w:id="209015020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697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onat01\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2AAE8D8F5A4CD78C9E3D61AC48EB44"/>
        <w:category>
          <w:name w:val="General"/>
          <w:gallery w:val="placeholder"/>
        </w:category>
        <w:types>
          <w:type w:val="bbPlcHdr"/>
        </w:types>
        <w:behaviors>
          <w:behavior w:val="content"/>
        </w:behaviors>
        <w:guid w:val="{D7B8CF17-9AD6-4712-9D66-56F1779193BD}"/>
      </w:docPartPr>
      <w:docPartBody>
        <w:p w:rsidR="00D77EC1" w:rsidRDefault="00A12526">
          <w:pPr>
            <w:pStyle w:val="FC2AAE8D8F5A4CD78C9E3D61AC48EB44"/>
          </w:pPr>
          <w:r>
            <w:t>[Title Here, up to 12 Words, on One to Two Lines]</w:t>
          </w:r>
        </w:p>
      </w:docPartBody>
    </w:docPart>
    <w:docPart>
      <w:docPartPr>
        <w:name w:val="91C8CD0BA3EF42E28E1E8245B87D97C9"/>
        <w:category>
          <w:name w:val="General"/>
          <w:gallery w:val="placeholder"/>
        </w:category>
        <w:types>
          <w:type w:val="bbPlcHdr"/>
        </w:types>
        <w:behaviors>
          <w:behavior w:val="content"/>
        </w:behaviors>
        <w:guid w:val="{46B7D7A6-058F-4F04-B1F2-898E3CC500CB}"/>
      </w:docPartPr>
      <w:docPartBody>
        <w:p w:rsidR="00D77EC1" w:rsidRDefault="00A12526">
          <w:pPr>
            <w:pStyle w:val="91C8CD0BA3EF42E28E1E8245B87D97C9"/>
          </w:pPr>
          <w:r>
            <w:t>[Title Here, up to 12 Words, on One to Two Lines]</w:t>
          </w:r>
        </w:p>
      </w:docPartBody>
    </w:docPart>
    <w:docPart>
      <w:docPartPr>
        <w:name w:val="0D3E2E18DEF34C56AEBC01B63A0CEA46"/>
        <w:category>
          <w:name w:val="General"/>
          <w:gallery w:val="placeholder"/>
        </w:category>
        <w:types>
          <w:type w:val="bbPlcHdr"/>
        </w:types>
        <w:behaviors>
          <w:behavior w:val="content"/>
        </w:behaviors>
        <w:guid w:val="{6302F66C-EC25-447F-9D0F-6E0510E26728}"/>
      </w:docPartPr>
      <w:docPartBody>
        <w:p w:rsidR="00D77EC1" w:rsidRDefault="00A12526">
          <w:pPr>
            <w:pStyle w:val="0D3E2E18DEF34C56AEBC01B63A0CEA46"/>
          </w:pPr>
          <w:r w:rsidRPr="005D3A03">
            <w:t>Figures title:</w:t>
          </w:r>
        </w:p>
      </w:docPartBody>
    </w:docPart>
    <w:docPart>
      <w:docPartPr>
        <w:name w:val="9921B63DD0384CA3B33EBEFDA13CAF63"/>
        <w:category>
          <w:name w:val="General"/>
          <w:gallery w:val="placeholder"/>
        </w:category>
        <w:types>
          <w:type w:val="bbPlcHdr"/>
        </w:types>
        <w:behaviors>
          <w:behavior w:val="content"/>
        </w:behaviors>
        <w:guid w:val="{5D7C6BBE-F9D5-4A28-8C24-62AAAE686EEC}"/>
      </w:docPartPr>
      <w:docPartBody>
        <w:p w:rsidR="00D77EC1" w:rsidRDefault="00A12526">
          <w:pPr>
            <w:pStyle w:val="9921B63DD0384CA3B33EBEFDA13CAF6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40"/>
    <w:rsid w:val="00660977"/>
    <w:rsid w:val="007B21B9"/>
    <w:rsid w:val="008607DF"/>
    <w:rsid w:val="008B1860"/>
    <w:rsid w:val="00A12526"/>
    <w:rsid w:val="00D32E40"/>
    <w:rsid w:val="00D77EC1"/>
    <w:rsid w:val="00F02206"/>
    <w:rsid w:val="00F7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2AAE8D8F5A4CD78C9E3D61AC48EB44">
    <w:name w:val="FC2AAE8D8F5A4CD78C9E3D61AC48EB44"/>
  </w:style>
  <w:style w:type="paragraph" w:customStyle="1" w:styleId="DFC95F25E64A418C8860EA49513652C6">
    <w:name w:val="DFC95F25E64A418C8860EA49513652C6"/>
  </w:style>
  <w:style w:type="paragraph" w:customStyle="1" w:styleId="67845E03B93543E0AD542BD63528A770">
    <w:name w:val="67845E03B93543E0AD542BD63528A770"/>
  </w:style>
  <w:style w:type="paragraph" w:customStyle="1" w:styleId="DF42A96533B54DBF9D1AADBB9B39B185">
    <w:name w:val="DF42A96533B54DBF9D1AADBB9B39B185"/>
  </w:style>
  <w:style w:type="paragraph" w:customStyle="1" w:styleId="B9D5242C42114543954C3D6A1EC4CF38">
    <w:name w:val="B9D5242C42114543954C3D6A1EC4CF38"/>
  </w:style>
  <w:style w:type="paragraph" w:customStyle="1" w:styleId="816465EFEBA042018A66CFD7A8558D64">
    <w:name w:val="816465EFEBA042018A66CFD7A8558D64"/>
  </w:style>
  <w:style w:type="character" w:styleId="Emphasis">
    <w:name w:val="Emphasis"/>
    <w:basedOn w:val="DefaultParagraphFont"/>
    <w:uiPriority w:val="4"/>
    <w:unhideWhenUsed/>
    <w:qFormat/>
    <w:rsid w:val="00D32E40"/>
    <w:rPr>
      <w:i/>
      <w:iCs/>
    </w:rPr>
  </w:style>
  <w:style w:type="paragraph" w:customStyle="1" w:styleId="72FEE4FEA2244245B146DA15BD11786A">
    <w:name w:val="72FEE4FEA2244245B146DA15BD11786A"/>
  </w:style>
  <w:style w:type="paragraph" w:customStyle="1" w:styleId="0B1FB445613549D0A2510A7E415FDB38">
    <w:name w:val="0B1FB445613549D0A2510A7E415FDB38"/>
  </w:style>
  <w:style w:type="paragraph" w:customStyle="1" w:styleId="91C8CD0BA3EF42E28E1E8245B87D97C9">
    <w:name w:val="91C8CD0BA3EF42E28E1E8245B87D97C9"/>
  </w:style>
  <w:style w:type="paragraph" w:customStyle="1" w:styleId="D94A73144BDF46689DD3A203C1477ADA">
    <w:name w:val="D94A73144BDF46689DD3A203C1477ADA"/>
  </w:style>
  <w:style w:type="paragraph" w:customStyle="1" w:styleId="8816057798AE4CC8AE9D513F14F0D22F">
    <w:name w:val="8816057798AE4CC8AE9D513F14F0D22F"/>
  </w:style>
  <w:style w:type="paragraph" w:customStyle="1" w:styleId="6DD282A4104E4C29AD64B93034BCAFAE">
    <w:name w:val="6DD282A4104E4C29AD64B93034BCAFAE"/>
  </w:style>
  <w:style w:type="paragraph" w:customStyle="1" w:styleId="7C5915210977454583EAA6CCBD3FB78C">
    <w:name w:val="7C5915210977454583EAA6CCBD3FB78C"/>
  </w:style>
  <w:style w:type="paragraph" w:customStyle="1" w:styleId="EB23D978E5C540179BF3FEE22EA76027">
    <w:name w:val="EB23D978E5C540179BF3FEE22EA76027"/>
  </w:style>
  <w:style w:type="paragraph" w:customStyle="1" w:styleId="F9DCC67ECE954663962347A5E58349ED">
    <w:name w:val="F9DCC67ECE954663962347A5E58349ED"/>
  </w:style>
  <w:style w:type="paragraph" w:customStyle="1" w:styleId="2D6B557E1A24421F93A593A50678B1F4">
    <w:name w:val="2D6B557E1A24421F93A593A50678B1F4"/>
  </w:style>
  <w:style w:type="paragraph" w:customStyle="1" w:styleId="4CB9241F66554AB2BB8198A5174FCAFB">
    <w:name w:val="4CB9241F66554AB2BB8198A5174FCAFB"/>
  </w:style>
  <w:style w:type="paragraph" w:customStyle="1" w:styleId="81D9C61247654AD184D3652B79A69815">
    <w:name w:val="81D9C61247654AD184D3652B79A69815"/>
  </w:style>
  <w:style w:type="paragraph" w:customStyle="1" w:styleId="EE605EF3AFB84EE58F4C31E871B58AD5">
    <w:name w:val="EE605EF3AFB84EE58F4C31E871B58AD5"/>
  </w:style>
  <w:style w:type="paragraph" w:customStyle="1" w:styleId="3C0833C2CAFA405889232A96EFCDFE21">
    <w:name w:val="3C0833C2CAFA405889232A96EFCDFE21"/>
  </w:style>
  <w:style w:type="paragraph" w:customStyle="1" w:styleId="3BB11283BD574A188760661DC5682627">
    <w:name w:val="3BB11283BD574A188760661DC5682627"/>
  </w:style>
  <w:style w:type="paragraph" w:customStyle="1" w:styleId="AD6FC4C8ECDC47FABB9D203AD2D90542">
    <w:name w:val="AD6FC4C8ECDC47FABB9D203AD2D90542"/>
  </w:style>
  <w:style w:type="paragraph" w:customStyle="1" w:styleId="EB50EC4ECD6C4E89B3CFF0BB77E8CADB">
    <w:name w:val="EB50EC4ECD6C4E89B3CFF0BB77E8CADB"/>
  </w:style>
  <w:style w:type="paragraph" w:customStyle="1" w:styleId="FADB248820B34B889D9FA1B4378997F9">
    <w:name w:val="FADB248820B34B889D9FA1B4378997F9"/>
  </w:style>
  <w:style w:type="paragraph" w:customStyle="1" w:styleId="2A56188EBB3C40018BC4E5BC527A9F4A">
    <w:name w:val="2A56188EBB3C40018BC4E5BC527A9F4A"/>
  </w:style>
  <w:style w:type="paragraph" w:customStyle="1" w:styleId="556C4EDA249A4C55BE1654B5E238BB26">
    <w:name w:val="556C4EDA249A4C55BE1654B5E238BB26"/>
  </w:style>
  <w:style w:type="paragraph" w:customStyle="1" w:styleId="5BC7852C4B094B35A972005B2F737676">
    <w:name w:val="5BC7852C4B094B35A972005B2F737676"/>
  </w:style>
  <w:style w:type="paragraph" w:customStyle="1" w:styleId="AAFFFA39097341B0894D2F7F4A96A840">
    <w:name w:val="AAFFFA39097341B0894D2F7F4A96A840"/>
  </w:style>
  <w:style w:type="paragraph" w:customStyle="1" w:styleId="58A549E4BF3C472B8E4B4A87482A674A">
    <w:name w:val="58A549E4BF3C472B8E4B4A87482A674A"/>
  </w:style>
  <w:style w:type="paragraph" w:customStyle="1" w:styleId="7C220D7C321D4397B1861116912A8326">
    <w:name w:val="7C220D7C321D4397B1861116912A8326"/>
  </w:style>
  <w:style w:type="paragraph" w:customStyle="1" w:styleId="CF970835FCEC4ED5B449F55CC4CCB0E1">
    <w:name w:val="CF970835FCEC4ED5B449F55CC4CCB0E1"/>
  </w:style>
  <w:style w:type="paragraph" w:customStyle="1" w:styleId="C394306E22754792B66A87AA0735FF14">
    <w:name w:val="C394306E22754792B66A87AA0735FF14"/>
  </w:style>
  <w:style w:type="paragraph" w:customStyle="1" w:styleId="80109551CD9E420F9FCA2325AC6B0A4E">
    <w:name w:val="80109551CD9E420F9FCA2325AC6B0A4E"/>
  </w:style>
  <w:style w:type="paragraph" w:customStyle="1" w:styleId="618DEFF4F3094335B9B242B2D0435CE1">
    <w:name w:val="618DEFF4F3094335B9B242B2D0435CE1"/>
  </w:style>
  <w:style w:type="paragraph" w:customStyle="1" w:styleId="F7508A1271094100B283E1BFDF68AE06">
    <w:name w:val="F7508A1271094100B283E1BFDF68AE06"/>
  </w:style>
  <w:style w:type="paragraph" w:customStyle="1" w:styleId="1E8EBB16CFC341BC963AB59D2DCB65A6">
    <w:name w:val="1E8EBB16CFC341BC963AB59D2DCB65A6"/>
  </w:style>
  <w:style w:type="paragraph" w:customStyle="1" w:styleId="9DBBC6DA71CE43C18FC469AF48AB8C1D">
    <w:name w:val="9DBBC6DA71CE43C18FC469AF48AB8C1D"/>
  </w:style>
  <w:style w:type="paragraph" w:customStyle="1" w:styleId="718F3B355E274757A3C2EE4E543F53D6">
    <w:name w:val="718F3B355E274757A3C2EE4E543F53D6"/>
  </w:style>
  <w:style w:type="paragraph" w:customStyle="1" w:styleId="C34FE43B4D3345338A837762C7B3B0CA">
    <w:name w:val="C34FE43B4D3345338A837762C7B3B0CA"/>
  </w:style>
  <w:style w:type="paragraph" w:customStyle="1" w:styleId="39DA5318EE6B427D99DFFCA3C3AA87F8">
    <w:name w:val="39DA5318EE6B427D99DFFCA3C3AA87F8"/>
  </w:style>
  <w:style w:type="paragraph" w:customStyle="1" w:styleId="8A39BAC0A13F4A05AE4BD8966731106C">
    <w:name w:val="8A39BAC0A13F4A05AE4BD8966731106C"/>
  </w:style>
  <w:style w:type="paragraph" w:customStyle="1" w:styleId="4DA6B3689182428782C1C7C94575B793">
    <w:name w:val="4DA6B3689182428782C1C7C94575B793"/>
  </w:style>
  <w:style w:type="paragraph" w:customStyle="1" w:styleId="39D210D4C13C4AD6A6004F02EAC70773">
    <w:name w:val="39D210D4C13C4AD6A6004F02EAC70773"/>
  </w:style>
  <w:style w:type="paragraph" w:customStyle="1" w:styleId="DC937459EB2B436C891468B5EF34992D">
    <w:name w:val="DC937459EB2B436C891468B5EF34992D"/>
  </w:style>
  <w:style w:type="paragraph" w:customStyle="1" w:styleId="252644F179EB4A4EB8199856B3C204E5">
    <w:name w:val="252644F179EB4A4EB8199856B3C204E5"/>
  </w:style>
  <w:style w:type="paragraph" w:customStyle="1" w:styleId="E788EB8736064DE6ADCAC80CB23BA0E8">
    <w:name w:val="E788EB8736064DE6ADCAC80CB23BA0E8"/>
  </w:style>
  <w:style w:type="paragraph" w:customStyle="1" w:styleId="1A49C00B574F4A3290CC01641A8CD09E">
    <w:name w:val="1A49C00B574F4A3290CC01641A8CD09E"/>
  </w:style>
  <w:style w:type="paragraph" w:customStyle="1" w:styleId="5ECC39EF13A347B1B1E5DB58957FBED3">
    <w:name w:val="5ECC39EF13A347B1B1E5DB58957FBED3"/>
  </w:style>
  <w:style w:type="paragraph" w:customStyle="1" w:styleId="106C6EB6CA7D4FE9B917FA08E0F95B6D">
    <w:name w:val="106C6EB6CA7D4FE9B917FA08E0F95B6D"/>
  </w:style>
  <w:style w:type="paragraph" w:customStyle="1" w:styleId="6D4963E393C24EBDB86A97EED5C99A39">
    <w:name w:val="6D4963E393C24EBDB86A97EED5C99A39"/>
  </w:style>
  <w:style w:type="paragraph" w:customStyle="1" w:styleId="28FD8A7751994CC8920B1CD86F78D8A6">
    <w:name w:val="28FD8A7751994CC8920B1CD86F78D8A6"/>
  </w:style>
  <w:style w:type="paragraph" w:customStyle="1" w:styleId="C386288C27E74AD3B5F445CFC10649D2">
    <w:name w:val="C386288C27E74AD3B5F445CFC10649D2"/>
  </w:style>
  <w:style w:type="paragraph" w:customStyle="1" w:styleId="5109FC50A0BA4143BDB2E21AA9B2DA5F">
    <w:name w:val="5109FC50A0BA4143BDB2E21AA9B2DA5F"/>
  </w:style>
  <w:style w:type="paragraph" w:customStyle="1" w:styleId="0445D1A938294433BD3E8C0CE86134FF">
    <w:name w:val="0445D1A938294433BD3E8C0CE86134FF"/>
  </w:style>
  <w:style w:type="paragraph" w:customStyle="1" w:styleId="A73D449690774E11B353815E42CECD7B">
    <w:name w:val="A73D449690774E11B353815E42CECD7B"/>
  </w:style>
  <w:style w:type="paragraph" w:customStyle="1" w:styleId="E5BFAEA122D84404A880803855CCD29F">
    <w:name w:val="E5BFAEA122D84404A880803855CCD29F"/>
  </w:style>
  <w:style w:type="paragraph" w:customStyle="1" w:styleId="4643C80D3111489FA793672D1429A3C2">
    <w:name w:val="4643C80D3111489FA793672D1429A3C2"/>
  </w:style>
  <w:style w:type="paragraph" w:customStyle="1" w:styleId="2482035C51764CF5B5C095450CC28867">
    <w:name w:val="2482035C51764CF5B5C095450CC28867"/>
  </w:style>
  <w:style w:type="paragraph" w:customStyle="1" w:styleId="9DD2C4C70BED416EB64E82D678D585C0">
    <w:name w:val="9DD2C4C70BED416EB64E82D678D585C0"/>
  </w:style>
  <w:style w:type="paragraph" w:customStyle="1" w:styleId="F3B2679690C248C3B728E4672A5B5150">
    <w:name w:val="F3B2679690C248C3B728E4672A5B5150"/>
  </w:style>
  <w:style w:type="paragraph" w:customStyle="1" w:styleId="2D4B939E559244D5A485D3B07E609D39">
    <w:name w:val="2D4B939E559244D5A485D3B07E609D39"/>
  </w:style>
  <w:style w:type="paragraph" w:customStyle="1" w:styleId="0D3E2E18DEF34C56AEBC01B63A0CEA46">
    <w:name w:val="0D3E2E18DEF34C56AEBC01B63A0CEA46"/>
  </w:style>
  <w:style w:type="paragraph" w:customStyle="1" w:styleId="9921B63DD0384CA3B33EBEFDA13CAF63">
    <w:name w:val="9921B63DD0384CA3B33EBEFDA13CAF63"/>
  </w:style>
  <w:style w:type="paragraph" w:customStyle="1" w:styleId="035311DAAC554FFEA7B3E2844BC44B8C">
    <w:name w:val="035311DAAC554FFEA7B3E2844BC44B8C"/>
    <w:rsid w:val="00D32E40"/>
  </w:style>
  <w:style w:type="paragraph" w:customStyle="1" w:styleId="169F6E913E064CCE9845EE04C6ABB52B">
    <w:name w:val="169F6E913E064CCE9845EE04C6ABB52B"/>
    <w:rsid w:val="00D32E40"/>
  </w:style>
  <w:style w:type="paragraph" w:customStyle="1" w:styleId="383A597D290D41CEAD7638F1215B71C1">
    <w:name w:val="383A597D290D41CEAD7638F1215B71C1"/>
    <w:rsid w:val="00D32E40"/>
  </w:style>
  <w:style w:type="paragraph" w:customStyle="1" w:styleId="3579918AC11A431FAED532CBDA829038">
    <w:name w:val="3579918AC11A431FAED532CBDA829038"/>
    <w:rsid w:val="00D32E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Wearable device security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Gre17</b:Tag>
    <b:SourceType>InternetSite</b:SourceType>
    <b:Guid>{EB1E72E9-089B-4410-8FF3-D87FF8DDA87C}</b:Guid>
    <b:Title>greatscottgadgets/ubertooth</b:Title>
    <b:Year>2017</b:Year>
    <b:Author>
      <b:Author>
        <b:Corporate>Great Scott Gadgets</b:Corporate>
      </b:Author>
    </b:Author>
    <b:InternetSiteTitle>GitHub</b:InternetSiteTitle>
    <b:Month>March</b:Month>
    <b:Day>09</b:Day>
    <b:URL>https://github.com/greatscottgadgets/ubertooth</b:URL>
    <b:RefOrder>1</b:RefOrder>
  </b:Source>
  <b:Source>
    <b:Tag>BLE14</b:Tag>
    <b:SourceType>InternetSite</b:SourceType>
    <b:Guid>{875A4BC7-C191-4877-A278-F9DC92572A20}</b:Guid>
    <b:Title>BLE Fun with Ubertooth Sniffing</b:Title>
    <b:InternetSiteTitle>blog.ice9.us</b:InternetSiteTitle>
    <b:Year>2014</b:Year>
    <b:Month>January</b:Month>
    <b:Day>27</b:Day>
    <b:URL>http://blog.ice9.us/2014/01/ble-fun-with-ubertooth-sniffing.html</b:URL>
    <b:Author>
      <b:Author>
        <b:NameList>
          <b:Person>
            <b:Last>Ryan</b:Last>
            <b:First>Mike</b:First>
          </b:Person>
        </b:NameList>
      </b:Author>
    </b:Author>
    <b:RefOrder>8</b:RefOrder>
  </b:Source>
  <b:Source>
    <b:Tag>Mik13</b:Tag>
    <b:SourceType>InternetSite</b:SourceType>
    <b:Guid>{6063F1DB-0B9D-4431-B1F0-64E8E350D86E}</b:Guid>
    <b:Author>
      <b:Author>
        <b:NameList>
          <b:Person>
            <b:Last>Ryan</b:Last>
            <b:First>Mike</b:First>
          </b:Person>
        </b:NameList>
      </b:Author>
    </b:Author>
    <b:Title>USENIX WOOT</b:Title>
    <b:InternetSiteTitle>Lacklustre.net</b:InternetSiteTitle>
    <b:Year>2013</b:Year>
    <b:Month>September</b:Month>
    <b:Day>26</b:Day>
    <b:URL>https://lacklustre.net/bluetooth/Ryan_Bluetooth_Low_Energy_USENIX_WOOT.pdf</b:URL>
    <b:RefOrder>6</b:RefOrder>
  </b:Source>
  <b:Source>
    <b:Tag>Blu17</b:Tag>
    <b:SourceType>InternetSite</b:SourceType>
    <b:Guid>{239C3D58-1315-48DB-891F-8085F92D957D}</b:Guid>
    <b:Author>
      <b:Author>
        <b:Corporate> Bluetooth SIG</b:Corporate>
      </b:Author>
    </b:Author>
    <b:Title>Bluetooth Low Energy</b:Title>
    <b:InternetSiteTitle>Bluetooth</b:InternetSiteTitle>
    <b:Year>2017</b:Year>
    <b:URL>https://www.bluetooth.com/what-is-bluetooth-technology/how-it-works/low-energy</b:URL>
    <b:RefOrder>2</b:RefOrder>
  </b:Source>
  <b:Source>
    <b:Tag>Blu172</b:Tag>
    <b:SourceType>ElectronicSource</b:SourceType>
    <b:Guid>{417E8A82-EFFC-4A14-A9C9-84B6E2BEF784}</b:Guid>
    <b:Author>
      <b:Author>
        <b:Corporate>Bluetoth SIG</b:Corporate>
      </b:Author>
    </b:Author>
    <b:Title>Security, Bluetooth Low Energy</b:Title>
    <b:Year>2017</b:Year>
    <b:RefOrder>11</b:RefOrder>
  </b:Source>
  <b:Source>
    <b:Tag>Bla13</b:Tag>
    <b:SourceType>Misc</b:SourceType>
    <b:Guid>{21518F6A-FD47-4D12-8455-EAB699BD3B01}</b:Guid>
    <b:Title>Bluetooth LE Channels</b:Title>
    <b:Year>2013</b:Year>
    <b:Month>04</b:Month>
    <b:Day>05</b:Day>
    <b:Author>
      <b:Author>
        <b:Corporate>Blackberry</b:Corporate>
      </b:Author>
    </b:Author>
    <b:PublicationTitle>BlackBerry 10 - Bluetooth LE primer for developers</b:PublicationTitle>
    <b:RefOrder>5</b:RefOrder>
  </b:Source>
  <b:Source>
    <b:Tag>Gom12</b:Tag>
    <b:SourceType>DocumentFromInternetSite</b:SourceType>
    <b:Guid>{CC21583C-450F-4D1B-A8EE-AA3F25DD4E1B}</b:Guid>
    <b:Author>
      <b:Author>
        <b:NameList>
          <b:Person>
            <b:Last>Gomez</b:Last>
            <b:First>Carles</b:First>
          </b:Person>
          <b:Person>
            <b:Last>Oller</b:Last>
            <b:First>Joaquim</b:First>
          </b:Person>
          <b:Person>
            <b:Last>Paradells</b:Last>
            <b:First>Josep</b:First>
          </b:Person>
        </b:NameList>
      </b:Author>
    </b:Author>
    <b:Title>Overview and Evaluation of Bluetooth Low Energy: An Emerging Low-Power Wireless Technology</b:Title>
    <b:Year>2012</b:Year>
    <b:Month>12</b:Month>
    <b:Day>09</b:Day>
    <b:InternetSiteTitle>MDPI</b:InternetSiteTitle>
    <b:URL>http://www.mdpi.com/1424-8220/12/9/11734/htm</b:URL>
    <b:RefOrder>4</b:RefOrder>
  </b:Source>
  <b:Source>
    <b:Tag>Nat17</b:Tag>
    <b:SourceType>ElectronicSource</b:SourceType>
    <b:Guid>{EBE1EBB2-5234-4A52-9DC8-8431AC8DBF2D}</b:Guid>
    <b:Author>
      <b:Author>
        <b:Corporate>NIST</b:Corporate>
      </b:Author>
    </b:Author>
    <b:Title>Guide to Bluetooth Security</b:Title>
    <b:Year>2012</b:Year>
    <b:Month>06</b:Month>
    <b:Day>12</b:Day>
    <b:RefOrder>3</b:RefOrder>
  </b:Source>
  <b:Source>
    <b:Tag>Gre</b:Tag>
    <b:SourceType>InternetSite</b:SourceType>
    <b:Guid>{C6FAC278-9ACC-490C-B3CA-A8B95262FB05}</b:Guid>
    <b:Title>Assembling-Hardware</b:Title>
    <b:Author>
      <b:Author>
        <b:Corporate>Great Scott Gadgets</b:Corporate>
      </b:Author>
    </b:Author>
    <b:InternetSiteTitle>www.github.com</b:InternetSiteTitle>
    <b:URL>https://github.com/greatscottgadgets/ubertooth/wiki/Assembling-Hardware</b:URL>
    <b:Year>2017</b:Year>
    <b:RefOrder>7</b:RefOrder>
  </b:Source>
  <b:Source>
    <b:Tag>NCC</b:Tag>
    <b:SourceType>InternetSite</b:SourceType>
    <b:Guid>{6BD0D20D-0CA6-4820-9566-5529BC73A11E}</b:Guid>
    <b:Author>
      <b:Author>
        <b:Corporate>NCCGroup</b:Corporate>
      </b:Author>
    </b:Author>
    <b:Title>Introducing BLESuite and BLE-Replay python tools</b:Title>
    <b:InternetSiteTitle>www.nccgroup.trust</b:InternetSiteTitle>
    <b:Year>2017</b:Year>
    <b:URL>https://www.nccgroup.trust/us/about-us/newsroom-and-events/blog/2016/september/introducing-blesuite-and-ble-replay-python-tools-for-rapid-assessment-of-bluetooth-low-energy-peripherals/</b:URL>
    <b:RefOrder>12</b:RefOrder>
  </b:Source>
  <b:Source>
    <b:Tag>NCC17</b:Tag>
    <b:SourceType>InternetSite</b:SourceType>
    <b:Guid>{A88A4B3B-A302-4747-A2DC-EB0B1268695B}</b:Guid>
    <b:Author>
      <b:Author>
        <b:Corporate>NCCGroup</b:Corporate>
      </b:Author>
    </b:Author>
    <b:Title>BLESuite Github</b:Title>
    <b:InternetSiteTitle>https://github.com</b:InternetSiteTitle>
    <b:Year>2017</b:Year>
    <b:URL>https://github.com/nccgroup/BLESuite</b:URL>
    <b:RefOrder>9</b:RefOrder>
  </b:Source>
  <b:Source>
    <b:Tag>Mik16</b:Tag>
    <b:SourceType>InternetSite</b:SourceType>
    <b:Guid>{9A6F237D-8F6F-4F39-BFA7-5C3C9A05E705}</b:Guid>
    <b:Author>
      <b:Author>
        <b:NameList>
          <b:Person>
            <b:Last>Ryan</b:Last>
            <b:First>Mike</b:First>
          </b:Person>
        </b:NameList>
      </b:Author>
    </b:Author>
    <b:Title>Crackle</b:Title>
    <b:InternetSiteTitle>GitHub</b:InternetSiteTitle>
    <b:Year>2016</b:Year>
    <b:URL>https://github.com/mikeryan/crackle/</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628368-9448-4329-BA56-84689A639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13406</TotalTime>
  <Pages>18</Pages>
  <Words>5151</Words>
  <Characters>29365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Wearable Device Security: Hacking Wearables</vt:lpstr>
    </vt:vector>
  </TitlesOfParts>
  <Company/>
  <LinksUpToDate>false</LinksUpToDate>
  <CharactersWithSpaces>34448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Wearable Device Security: Hacking Wearables</dc:title>
  <dc:subject/>
  <dc:creator>Nate Wood</dc:creator>
  <cp:keywords/>
  <dc:description/>
  <cp:lastModifiedBy>Nate Wood</cp:lastModifiedBy>
  <cp:revision>16</cp:revision>
  <dcterms:created xsi:type="dcterms:W3CDTF">2017-03-12T16:14:00Z</dcterms:created>
  <dcterms:modified xsi:type="dcterms:W3CDTF">2017-04-25T00:57:00Z</dcterms:modified>
</cp:coreProperties>
</file>